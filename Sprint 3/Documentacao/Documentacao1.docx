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62F07"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062F07"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062F07"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05089A31" w14:textId="76FFCB38"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E240EA4" w14:textId="5852879D" w:rsidR="0055712D" w:rsidRDefault="0055712D" w:rsidP="00573DD1"/>
    <w:p w14:paraId="1BA23DA2"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296A4C" w14:textId="77777777" w:rsidR="0055712D" w:rsidRDefault="0055712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55712D" w:rsidRDefault="00573DD1" w:rsidP="00573DD1">
      <w:pPr>
        <w:spacing w:line="240" w:lineRule="auto"/>
        <w:jc w:val="left"/>
        <w:rPr>
          <w:rFonts w:cs="Arial"/>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15C63A31" w14:textId="3FE4F91E" w:rsidR="00031DFB" w:rsidRDefault="00031DFB" w:rsidP="0055712D">
      <w:pPr>
        <w:pStyle w:val="Ttulo"/>
        <w:jc w:val="both"/>
      </w:pPr>
    </w:p>
    <w:p w14:paraId="4E35CEC9" w14:textId="77777777" w:rsidR="0055712D" w:rsidRDefault="0055712D" w:rsidP="0055712D">
      <w:pPr>
        <w:pStyle w:val="Ttulo"/>
        <w:jc w:val="both"/>
      </w:pPr>
    </w:p>
    <w:p w14:paraId="46DBD0F2" w14:textId="77777777" w:rsidR="00F2517D" w:rsidRDefault="00F2517D" w:rsidP="00ED29B0">
      <w:pPr>
        <w:pStyle w:val="EstiloNormalGrandeesquerda"/>
      </w:pPr>
    </w:p>
    <w:sectPr w:rsidR="00F2517D"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0372A" w14:textId="77777777" w:rsidR="006C62E2" w:rsidRDefault="006C62E2">
      <w:r>
        <w:separator/>
      </w:r>
    </w:p>
    <w:p w14:paraId="3B7123C5" w14:textId="77777777" w:rsidR="006C62E2" w:rsidRDefault="006C62E2"/>
    <w:p w14:paraId="7E760A6A" w14:textId="77777777" w:rsidR="006C62E2" w:rsidRDefault="006C62E2"/>
    <w:p w14:paraId="117A7A26" w14:textId="77777777" w:rsidR="006C62E2" w:rsidRDefault="006C62E2"/>
  </w:endnote>
  <w:endnote w:type="continuationSeparator" w:id="0">
    <w:p w14:paraId="58088AEE" w14:textId="77777777" w:rsidR="006C62E2" w:rsidRDefault="006C62E2">
      <w:r>
        <w:continuationSeparator/>
      </w:r>
    </w:p>
    <w:p w14:paraId="5AC6AA58" w14:textId="77777777" w:rsidR="006C62E2" w:rsidRDefault="006C62E2"/>
    <w:p w14:paraId="1281E2AA" w14:textId="77777777" w:rsidR="006C62E2" w:rsidRDefault="006C62E2"/>
    <w:p w14:paraId="1BE14E6E" w14:textId="77777777" w:rsidR="006C62E2" w:rsidRDefault="006C62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27484" w14:textId="77777777" w:rsidR="006C62E2" w:rsidRDefault="006C62E2">
      <w:r>
        <w:separator/>
      </w:r>
    </w:p>
    <w:p w14:paraId="0BFCA773" w14:textId="77777777" w:rsidR="006C62E2" w:rsidRDefault="006C62E2"/>
    <w:p w14:paraId="76B0A2CB" w14:textId="77777777" w:rsidR="006C62E2" w:rsidRDefault="006C62E2"/>
    <w:p w14:paraId="7162328A" w14:textId="77777777" w:rsidR="006C62E2" w:rsidRDefault="006C62E2"/>
  </w:footnote>
  <w:footnote w:type="continuationSeparator" w:id="0">
    <w:p w14:paraId="47B1BE0F" w14:textId="77777777" w:rsidR="006C62E2" w:rsidRDefault="006C62E2">
      <w:r>
        <w:continuationSeparator/>
      </w:r>
    </w:p>
    <w:p w14:paraId="08D52CB4" w14:textId="77777777" w:rsidR="006C62E2" w:rsidRDefault="006C62E2"/>
    <w:p w14:paraId="7520B467" w14:textId="77777777" w:rsidR="006C62E2" w:rsidRDefault="006C62E2"/>
    <w:p w14:paraId="02B5CA68" w14:textId="77777777" w:rsidR="006C62E2" w:rsidRDefault="006C62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2E2"/>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339</TotalTime>
  <Pages>34</Pages>
  <Words>2937</Words>
  <Characters>15865</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144</cp:revision>
  <cp:lastPrinted>2009-11-04T00:12:00Z</cp:lastPrinted>
  <dcterms:created xsi:type="dcterms:W3CDTF">2021-06-08T22:41:00Z</dcterms:created>
  <dcterms:modified xsi:type="dcterms:W3CDTF">2021-06-10T12:52:00Z</dcterms:modified>
</cp:coreProperties>
</file>