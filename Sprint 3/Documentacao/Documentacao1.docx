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8E54E1"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8E54E1"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8E54E1"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71296A4C" w14:textId="215188E8" w:rsidR="0055712D"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4FFE01A0" w14:textId="77777777" w:rsidR="00672DAD" w:rsidRDefault="00672DAD" w:rsidP="00573DD1"/>
    <w:p w14:paraId="59ACFCC7" w14:textId="77777777" w:rsidR="00672DAD" w:rsidRPr="00672DAD" w:rsidRDefault="00672DAD" w:rsidP="00672DAD">
      <w:r w:rsidRPr="00672DAD">
        <w:t xml:space="preserve">AFONSO, May Socorro Martinez; TIPPLE, </w:t>
      </w:r>
      <w:proofErr w:type="spellStart"/>
      <w:r w:rsidRPr="00672DAD">
        <w:t>Anaclara</w:t>
      </w:r>
      <w:proofErr w:type="spellEnd"/>
      <w:r w:rsidRPr="00672DAD">
        <w:t xml:space="preserve"> Ferreira Veiga; SOUZA, </w:t>
      </w:r>
      <w:proofErr w:type="spellStart"/>
      <w:r w:rsidRPr="00672DAD">
        <w:t>Adenícia</w:t>
      </w:r>
      <w:proofErr w:type="spellEnd"/>
      <w:r w:rsidRPr="00672DAD">
        <w:t xml:space="preserve"> Custódia Silva e; PRADO, </w:t>
      </w:r>
      <w:proofErr w:type="spellStart"/>
      <w:r w:rsidRPr="00672DAD">
        <w:t>Marinésia</w:t>
      </w:r>
      <w:proofErr w:type="spellEnd"/>
      <w:r w:rsidRPr="00672DAD">
        <w:t xml:space="preserve"> Aparecida do; ANDERS, Patrícia </w:t>
      </w:r>
      <w:proofErr w:type="spellStart"/>
      <w:r w:rsidRPr="00672DAD">
        <w:t>Staciarini</w:t>
      </w:r>
      <w:proofErr w:type="spellEnd"/>
      <w:r w:rsidRPr="00672DAD">
        <w:t>. </w:t>
      </w:r>
      <w:r w:rsidRPr="00672DAD">
        <w:rPr>
          <w:b/>
          <w:bCs/>
        </w:rPr>
        <w:t>A QUALIDADE DO AR EM AMBIENTES HOSPITALARES CLIMATIZADOS E SUA INFLUÊNCIA NA OCORRÊNCIA DE INFECÇÕES</w:t>
      </w:r>
      <w:r w:rsidRPr="00672DAD">
        <w:t>. [</w:t>
      </w:r>
      <w:r w:rsidRPr="00672DAD">
        <w:rPr>
          <w:i/>
          <w:iCs/>
        </w:rPr>
        <w:t>S. l.</w:t>
      </w:r>
      <w:r w:rsidRPr="00672DAD">
        <w:t>]: Revista Eletrônica de Enfermagem, v. 06, n. 02, 31 ago. 2004. Disponível em: https://revistas.ufg.br/fen/article/view/818/943. Acesso em: 6 mar. 2021.</w:t>
      </w:r>
    </w:p>
    <w:p w14:paraId="423DAEB5" w14:textId="77777777" w:rsidR="00672DAD" w:rsidRDefault="00672DAD"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55712D" w:rsidRDefault="00573DD1" w:rsidP="00573DD1">
      <w:pPr>
        <w:spacing w:line="240" w:lineRule="auto"/>
        <w:jc w:val="left"/>
        <w:rPr>
          <w:rFonts w:cs="Arial"/>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33A7CBE2" w14:textId="070C2204" w:rsidR="00610BA6" w:rsidRDefault="00610BA6" w:rsidP="00610BA6">
      <w:r w:rsidRPr="00610BA6">
        <w:t>GIMENO, REBECA. </w:t>
      </w:r>
      <w:r w:rsidRPr="00610BA6">
        <w:rPr>
          <w:b/>
          <w:bCs/>
        </w:rPr>
        <w:t>Altas temperaturas nos tornam mais antissociais</w:t>
      </w:r>
      <w:r w:rsidRPr="00610BA6">
        <w:t xml:space="preserve">: Mudança climática pode aumentar o risco de </w:t>
      </w:r>
      <w:proofErr w:type="gramStart"/>
      <w:r w:rsidRPr="00610BA6">
        <w:t>conflito..</w:t>
      </w:r>
      <w:proofErr w:type="gramEnd"/>
      <w:r w:rsidRPr="00610BA6">
        <w:t xml:space="preserve"> [</w:t>
      </w:r>
      <w:r w:rsidRPr="00610BA6">
        <w:rPr>
          <w:i/>
          <w:iCs/>
        </w:rPr>
        <w:t>S. l.</w:t>
      </w:r>
      <w:r w:rsidRPr="00610BA6">
        <w:t>], 11 set. 2019. Disponível em: https://brasil.elpais.com/brasil/2019/09/12/estilo/1568244284_221813.html. Acesso em: 2 mar. 2021.</w:t>
      </w:r>
    </w:p>
    <w:p w14:paraId="77819AB6" w14:textId="42193F37" w:rsidR="00610BA6" w:rsidRDefault="00610BA6" w:rsidP="00610BA6"/>
    <w:p w14:paraId="5D9AE7A3" w14:textId="1AB53D12" w:rsidR="00610BA6" w:rsidRDefault="00610BA6" w:rsidP="00610BA6"/>
    <w:p w14:paraId="35F4A1BF" w14:textId="77777777" w:rsidR="00610BA6" w:rsidRPr="00610BA6" w:rsidRDefault="00610BA6" w:rsidP="00610BA6"/>
    <w:p w14:paraId="04713BB4" w14:textId="77777777" w:rsidR="00610BA6" w:rsidRPr="00610BA6" w:rsidRDefault="00610BA6" w:rsidP="00610BA6">
      <w:r w:rsidRPr="00610BA6">
        <w:lastRenderedPageBreak/>
        <w:t>UNIVERSIDADE FEDERAL DE JUIZ DE FORA (Juiz de Fora). </w:t>
      </w:r>
      <w:r w:rsidRPr="00610BA6">
        <w:rPr>
          <w:b/>
          <w:bCs/>
        </w:rPr>
        <w:t>Estudo indica como conforto térmico influencia a saúde e a produtividade</w:t>
      </w:r>
      <w:r w:rsidRPr="00610BA6">
        <w:t>. [</w:t>
      </w:r>
      <w:r w:rsidRPr="00610BA6">
        <w:rPr>
          <w:i/>
          <w:iCs/>
        </w:rPr>
        <w:t>S. l.</w:t>
      </w:r>
      <w:r w:rsidRPr="00610BA6">
        <w:t>], 3 nov. 2015. Disponível em: https://www2.ufjf.br/noticias/2015/11/03/estudo-indica-como-conforto-termico-influencia-a-saude-e-a-produtividade/. Acesso em: 1 mar. 2021.</w:t>
      </w:r>
    </w:p>
    <w:p w14:paraId="46DBD0F2" w14:textId="7503CBB1" w:rsidR="00F2517D" w:rsidRPr="00672DAD" w:rsidRDefault="00F2517D" w:rsidP="00ED29B0">
      <w:pPr>
        <w:pStyle w:val="EstiloNormalGrandeesquerda"/>
        <w:rPr>
          <w:b w:val="0"/>
          <w:bCs w:val="0"/>
        </w:rPr>
      </w:pPr>
    </w:p>
    <w:p w14:paraId="66D55602" w14:textId="15A3488A" w:rsidR="00672DAD" w:rsidRDefault="00672DAD" w:rsidP="00672DAD">
      <w:r w:rsidRPr="00672DAD">
        <w:t xml:space="preserve">BATIZ, Eduardo Concepción; GOEDERT, Jean; MORSCH, </w:t>
      </w:r>
      <w:proofErr w:type="spellStart"/>
      <w:r w:rsidRPr="00672DAD">
        <w:t>Junir</w:t>
      </w:r>
      <w:proofErr w:type="spellEnd"/>
      <w:r w:rsidRPr="00672DAD">
        <w:t xml:space="preserve"> Junior; JUNIOR, Pedro </w:t>
      </w:r>
      <w:proofErr w:type="spellStart"/>
      <w:r w:rsidRPr="00672DAD">
        <w:t>Kasmirski</w:t>
      </w:r>
      <w:proofErr w:type="spellEnd"/>
      <w:r w:rsidRPr="00672DAD">
        <w:t>; VENSKE, Rafael. </w:t>
      </w:r>
      <w:r w:rsidRPr="00672DAD">
        <w:rPr>
          <w:b/>
          <w:bCs/>
        </w:rPr>
        <w:t>Avaliação do conforto térmico no aprendizado: estudo de caso sobre influência na atenção e memória</w:t>
      </w:r>
      <w:r w:rsidRPr="00672DAD">
        <w:t>. [</w:t>
      </w:r>
      <w:r w:rsidRPr="00672DAD">
        <w:rPr>
          <w:i/>
          <w:iCs/>
        </w:rPr>
        <w:t>S. l.</w:t>
      </w:r>
      <w:r w:rsidRPr="00672DAD">
        <w:t>]: SOCIESC - IST, 12 jan. 2010. Disponível em: https://www.scielo.br/j/prod/a/CjcdFbQwzcrdsgLgSkDDXDM/?lang=pt. Acesso em: 3 mar. 2021.</w:t>
      </w:r>
    </w:p>
    <w:p w14:paraId="3422A363" w14:textId="2FE2CADB" w:rsidR="00672DAD" w:rsidRDefault="00672DAD" w:rsidP="00672DAD"/>
    <w:p w14:paraId="007B9167" w14:textId="77777777" w:rsidR="00672DAD" w:rsidRPr="00672DAD" w:rsidRDefault="00672DAD" w:rsidP="00672DAD">
      <w:r w:rsidRPr="00672DAD">
        <w:t>ALVES, Marcelo José. </w:t>
      </w:r>
      <w:r w:rsidRPr="00672DAD">
        <w:rPr>
          <w:b/>
          <w:bCs/>
        </w:rPr>
        <w:t>Estudo da influência das variações de temperatura e umidade no comportamento da demanda de energia elétrica e formação do custo marginal de operação no Brasil</w:t>
      </w:r>
      <w:r w:rsidRPr="00672DAD">
        <w:t>. São Paulo: Escola Politécnica, 20 fev. 2009. Disponível em: https://www.teses.usp.br/teses/disponiveis/3/3143/tde-09022009-180020/pt-br.php. Acesso em: 5 mar. 2021.</w:t>
      </w:r>
    </w:p>
    <w:p w14:paraId="2A8D0EBF" w14:textId="1F85D1FE" w:rsidR="00672DAD" w:rsidRDefault="00672DAD" w:rsidP="00672DAD"/>
    <w:p w14:paraId="459D6A59" w14:textId="77777777" w:rsidR="00672DAD" w:rsidRPr="00672DAD" w:rsidRDefault="00672DAD" w:rsidP="00672DAD">
      <w:r w:rsidRPr="00672DAD">
        <w:t xml:space="preserve">AFONSO, May Socorro Martinez; TIPPLE, </w:t>
      </w:r>
      <w:proofErr w:type="spellStart"/>
      <w:r w:rsidRPr="00672DAD">
        <w:t>Anaclara</w:t>
      </w:r>
      <w:proofErr w:type="spellEnd"/>
      <w:r w:rsidRPr="00672DAD">
        <w:t xml:space="preserve"> Ferreira Veiga; SOUZA, </w:t>
      </w:r>
      <w:proofErr w:type="spellStart"/>
      <w:r w:rsidRPr="00672DAD">
        <w:t>Adenícia</w:t>
      </w:r>
      <w:proofErr w:type="spellEnd"/>
      <w:r w:rsidRPr="00672DAD">
        <w:t xml:space="preserve"> Custódia Silva e; PRADO, </w:t>
      </w:r>
      <w:proofErr w:type="spellStart"/>
      <w:r w:rsidRPr="00672DAD">
        <w:t>Marinésia</w:t>
      </w:r>
      <w:proofErr w:type="spellEnd"/>
      <w:r w:rsidRPr="00672DAD">
        <w:t xml:space="preserve"> Aparecida do; ANDERS, Patrícia </w:t>
      </w:r>
      <w:proofErr w:type="spellStart"/>
      <w:r w:rsidRPr="00672DAD">
        <w:t>Staciarini</w:t>
      </w:r>
      <w:proofErr w:type="spellEnd"/>
      <w:r w:rsidRPr="00672DAD">
        <w:t>. </w:t>
      </w:r>
      <w:r w:rsidRPr="00672DAD">
        <w:rPr>
          <w:b/>
          <w:bCs/>
        </w:rPr>
        <w:t>A QUALIDADE DO AR EM AMBIENTES HOSPITALARES CLIMATIZADOS E SUA INFLUÊNCIA NA OCORRÊNCIA DE INFECÇÕES</w:t>
      </w:r>
      <w:r w:rsidRPr="00672DAD">
        <w:t>. [</w:t>
      </w:r>
      <w:r w:rsidRPr="00672DAD">
        <w:rPr>
          <w:i/>
          <w:iCs/>
        </w:rPr>
        <w:t>S. l.</w:t>
      </w:r>
      <w:r w:rsidRPr="00672DAD">
        <w:t>]: Revista Eletrônica de Enfermagem, v. 06, n. 02, 31 ago. 2004. Disponível em: https://revistas.ufg.br/fen/article/view/818/943. Acesso em: 6 mar. 2021.</w:t>
      </w:r>
    </w:p>
    <w:p w14:paraId="6BD5D23E" w14:textId="77777777" w:rsidR="00672DAD" w:rsidRPr="00672DAD" w:rsidRDefault="00672DAD" w:rsidP="00672DAD"/>
    <w:p w14:paraId="2DAA36F8" w14:textId="77777777" w:rsidR="00672DAD" w:rsidRPr="00672DAD" w:rsidRDefault="00672DAD" w:rsidP="00ED29B0">
      <w:pPr>
        <w:pStyle w:val="EstiloNormalGrandeesquerda"/>
        <w:rPr>
          <w:b w:val="0"/>
          <w:bCs w:val="0"/>
        </w:rPr>
      </w:pPr>
    </w:p>
    <w:p w14:paraId="4B6D15B4" w14:textId="32E66552" w:rsidR="00610BA6" w:rsidRDefault="00610BA6" w:rsidP="00ED29B0">
      <w:pPr>
        <w:pStyle w:val="EstiloNormalGrandeesquerda"/>
      </w:pPr>
    </w:p>
    <w:p w14:paraId="4BC9C6D7" w14:textId="16DE0DF5" w:rsidR="00610BA6" w:rsidRDefault="00610BA6" w:rsidP="00ED29B0">
      <w:pPr>
        <w:pStyle w:val="EstiloNormalGrandeesquerda"/>
      </w:pPr>
    </w:p>
    <w:p w14:paraId="7FFA54E2" w14:textId="41976C32" w:rsidR="00610BA6" w:rsidRDefault="00610BA6" w:rsidP="00ED29B0">
      <w:pPr>
        <w:pStyle w:val="EstiloNormalGrandeesquerda"/>
      </w:pPr>
    </w:p>
    <w:p w14:paraId="691E8B02" w14:textId="77777777" w:rsidR="00610BA6" w:rsidRDefault="00610BA6" w:rsidP="00ED29B0">
      <w:pPr>
        <w:pStyle w:val="EstiloNormalGrandeesquerda"/>
      </w:pPr>
    </w:p>
    <w:sectPr w:rsidR="00610BA6"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32E4E" w14:textId="77777777" w:rsidR="008E54E1" w:rsidRDefault="008E54E1">
      <w:r>
        <w:separator/>
      </w:r>
    </w:p>
    <w:p w14:paraId="15244293" w14:textId="77777777" w:rsidR="008E54E1" w:rsidRDefault="008E54E1"/>
    <w:p w14:paraId="2B1ACBE2" w14:textId="77777777" w:rsidR="008E54E1" w:rsidRDefault="008E54E1"/>
    <w:p w14:paraId="3E0C65B5" w14:textId="77777777" w:rsidR="008E54E1" w:rsidRDefault="008E54E1"/>
  </w:endnote>
  <w:endnote w:type="continuationSeparator" w:id="0">
    <w:p w14:paraId="20F9BA3F" w14:textId="77777777" w:rsidR="008E54E1" w:rsidRDefault="008E54E1">
      <w:r>
        <w:continuationSeparator/>
      </w:r>
    </w:p>
    <w:p w14:paraId="276AC7BF" w14:textId="77777777" w:rsidR="008E54E1" w:rsidRDefault="008E54E1"/>
    <w:p w14:paraId="467DC174" w14:textId="77777777" w:rsidR="008E54E1" w:rsidRDefault="008E54E1"/>
    <w:p w14:paraId="61735B87" w14:textId="77777777" w:rsidR="008E54E1" w:rsidRDefault="008E54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71220" w14:textId="77777777" w:rsidR="008E54E1" w:rsidRDefault="008E54E1">
      <w:r>
        <w:separator/>
      </w:r>
    </w:p>
    <w:p w14:paraId="4A1F152A" w14:textId="77777777" w:rsidR="008E54E1" w:rsidRDefault="008E54E1"/>
    <w:p w14:paraId="257BC74D" w14:textId="77777777" w:rsidR="008E54E1" w:rsidRDefault="008E54E1"/>
    <w:p w14:paraId="189993B1" w14:textId="77777777" w:rsidR="008E54E1" w:rsidRDefault="008E54E1"/>
  </w:footnote>
  <w:footnote w:type="continuationSeparator" w:id="0">
    <w:p w14:paraId="2A2CA1C5" w14:textId="77777777" w:rsidR="008E54E1" w:rsidRDefault="008E54E1">
      <w:r>
        <w:continuationSeparator/>
      </w:r>
    </w:p>
    <w:p w14:paraId="0D46BC44" w14:textId="77777777" w:rsidR="008E54E1" w:rsidRDefault="008E54E1"/>
    <w:p w14:paraId="6DB12AEE" w14:textId="77777777" w:rsidR="008E54E1" w:rsidRDefault="008E54E1"/>
    <w:p w14:paraId="40C8EF70" w14:textId="77777777" w:rsidR="008E54E1" w:rsidRDefault="008E54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709A"/>
    <w:rsid w:val="0061081C"/>
    <w:rsid w:val="0061099E"/>
    <w:rsid w:val="00610AD7"/>
    <w:rsid w:val="00610BA6"/>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2DAD"/>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969"/>
    <w:rsid w:val="008E4A37"/>
    <w:rsid w:val="008E4AC3"/>
    <w:rsid w:val="008E52F7"/>
    <w:rsid w:val="008E54E1"/>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346</TotalTime>
  <Pages>35</Pages>
  <Words>3244</Words>
  <Characters>17523</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147</cp:revision>
  <cp:lastPrinted>2009-11-04T00:12:00Z</cp:lastPrinted>
  <dcterms:created xsi:type="dcterms:W3CDTF">2021-06-08T22:41:00Z</dcterms:created>
  <dcterms:modified xsi:type="dcterms:W3CDTF">2021-06-10T13:05:00Z</dcterms:modified>
</cp:coreProperties>
</file>