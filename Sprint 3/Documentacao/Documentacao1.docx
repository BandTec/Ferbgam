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4D631AB2" w14:textId="348515C1" w:rsidR="00370E34" w:rsidRPr="00815E0D" w:rsidRDefault="00815E0D" w:rsidP="00E07423">
      <w:pPr>
        <w:pStyle w:val="NormalGrande"/>
      </w:pPr>
      <w:r w:rsidRPr="00815E0D">
        <w:t>ABNER LUCAS DA ROCHA SANTOS</w:t>
      </w:r>
    </w:p>
    <w:p w14:paraId="32B17378" w14:textId="77777777" w:rsidR="00815E0D" w:rsidRPr="00815E0D" w:rsidRDefault="00815E0D" w:rsidP="00815E0D">
      <w:pPr>
        <w:ind w:left="2086" w:right="2079"/>
        <w:jc w:val="center"/>
        <w:rPr>
          <w:rFonts w:cs="Arial"/>
          <w:b/>
        </w:rPr>
      </w:pPr>
      <w:r w:rsidRPr="00815E0D">
        <w:rPr>
          <w:rFonts w:cs="Arial"/>
          <w:b/>
        </w:rPr>
        <w:t>FERNANDO MARQUES DOS SANTOS</w:t>
      </w:r>
    </w:p>
    <w:p w14:paraId="5CA78654" w14:textId="77777777" w:rsidR="00815E0D" w:rsidRPr="00815E0D" w:rsidRDefault="00815E0D" w:rsidP="00815E0D">
      <w:pPr>
        <w:ind w:left="2086" w:right="1996"/>
        <w:jc w:val="center"/>
        <w:rPr>
          <w:rFonts w:cs="Arial"/>
          <w:b/>
        </w:rPr>
      </w:pPr>
      <w:r w:rsidRPr="00815E0D">
        <w:rPr>
          <w:rFonts w:cs="Arial"/>
          <w:b/>
        </w:rPr>
        <w:t>GIOVANNA DE MELO VALENTIN</w:t>
      </w:r>
    </w:p>
    <w:p w14:paraId="21D92626" w14:textId="77777777" w:rsidR="00815E0D" w:rsidRPr="00815E0D" w:rsidRDefault="00815E0D" w:rsidP="00815E0D">
      <w:pPr>
        <w:ind w:left="2086" w:right="1996"/>
        <w:jc w:val="center"/>
        <w:rPr>
          <w:rFonts w:cs="Arial"/>
          <w:b/>
        </w:rPr>
      </w:pPr>
      <w:r w:rsidRPr="00815E0D">
        <w:rPr>
          <w:rFonts w:cs="Arial"/>
          <w:b/>
        </w:rPr>
        <w:t>GUSTAVO MANOCCHIO</w:t>
      </w:r>
    </w:p>
    <w:p w14:paraId="22994D48" w14:textId="77777777" w:rsidR="00815E0D" w:rsidRPr="00815E0D" w:rsidRDefault="00815E0D" w:rsidP="00815E0D">
      <w:pPr>
        <w:ind w:left="2086" w:right="1996"/>
        <w:jc w:val="center"/>
        <w:rPr>
          <w:rFonts w:cs="Arial"/>
          <w:b/>
        </w:rPr>
      </w:pPr>
      <w:r w:rsidRPr="00815E0D">
        <w:rPr>
          <w:rFonts w:cs="Arial"/>
          <w:b/>
        </w:rPr>
        <w:t xml:space="preserve">JHONATAN HARISSA </w:t>
      </w:r>
    </w:p>
    <w:p w14:paraId="6E3695F3" w14:textId="0A6CF38F" w:rsidR="00815E0D" w:rsidRPr="00815E0D" w:rsidRDefault="00815E0D" w:rsidP="00815E0D">
      <w:pPr>
        <w:ind w:left="2086" w:right="1996"/>
        <w:jc w:val="center"/>
        <w:rPr>
          <w:rFonts w:cs="Arial"/>
          <w:b/>
        </w:rPr>
      </w:pPr>
      <w:r w:rsidRPr="00815E0D">
        <w:rPr>
          <w:rFonts w:cs="Arial"/>
          <w:b/>
        </w:rPr>
        <w:t xml:space="preserve">LEONARDO </w:t>
      </w:r>
      <w:proofErr w:type="gramStart"/>
      <w:r w:rsidRPr="00815E0D">
        <w:rPr>
          <w:rFonts w:cs="Arial"/>
          <w:b/>
        </w:rPr>
        <w:t xml:space="preserve">VICCHIETTI </w:t>
      </w:r>
      <w:r w:rsidR="00816FA1">
        <w:rPr>
          <w:rFonts w:cs="Arial"/>
          <w:b/>
        </w:rPr>
        <w:t xml:space="preserve"> </w:t>
      </w:r>
      <w:r w:rsidRPr="00815E0D">
        <w:rPr>
          <w:rFonts w:cs="Arial"/>
          <w:b/>
        </w:rPr>
        <w:t>IANNOTTA</w:t>
      </w:r>
      <w:proofErr w:type="gramEnd"/>
    </w:p>
    <w:p w14:paraId="6E0402B1" w14:textId="77777777" w:rsidR="00370E34" w:rsidRPr="004C56C6" w:rsidRDefault="00370E34" w:rsidP="00E07423">
      <w:pPr>
        <w:pStyle w:val="NormalGrande"/>
      </w:pPr>
    </w:p>
    <w:p w14:paraId="7493C257" w14:textId="4C0D1185" w:rsidR="00370E34" w:rsidRDefault="00370E34" w:rsidP="00815E0D">
      <w:pPr>
        <w:pStyle w:val="NormalGrande"/>
        <w:jc w:val="both"/>
      </w:pPr>
    </w:p>
    <w:p w14:paraId="2C65FF33" w14:textId="77777777" w:rsidR="00815E0D" w:rsidRPr="004C56C6" w:rsidRDefault="00815E0D" w:rsidP="00815E0D">
      <w:pPr>
        <w:pStyle w:val="NormalGrande"/>
        <w:jc w:val="both"/>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6193FEA1" w14:textId="77777777" w:rsidR="00815E0D" w:rsidRPr="004B0571" w:rsidRDefault="00815E0D" w:rsidP="00815E0D">
      <w:pPr>
        <w:ind w:left="11"/>
        <w:jc w:val="center"/>
        <w:rPr>
          <w:rFonts w:cs="Arial"/>
          <w:b/>
        </w:rPr>
      </w:pPr>
      <w:r w:rsidRPr="004B0571">
        <w:rPr>
          <w:rFonts w:cs="Arial"/>
          <w:b/>
        </w:rPr>
        <w:t xml:space="preserve">SISTEMA DE MONITORAMENTO DE TEMPERATURA, UMIDADE E LUMINOSIDADE NOS AMBIENTES EMPRESARIAIS </w:t>
      </w:r>
    </w:p>
    <w:p w14:paraId="5C8F3224" w14:textId="77777777" w:rsidR="00370E34" w:rsidRPr="00815E0D" w:rsidRDefault="00370E34" w:rsidP="00E07423">
      <w:pPr>
        <w:pStyle w:val="NormalGrande"/>
        <w:rPr>
          <w:u w:val="single"/>
        </w:rPr>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1744E12F" w:rsidR="00370E34" w:rsidRDefault="00A379BB" w:rsidP="00E07423">
      <w:pPr>
        <w:pStyle w:val="NormalGrande"/>
      </w:pPr>
      <w:r>
        <w:t>20</w:t>
      </w:r>
      <w:r w:rsidR="00CE67CE">
        <w:t>21</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5FE0BD37" w14:textId="1A5B7174" w:rsidR="00A827CA"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A827CA">
        <w:t>1</w:t>
      </w:r>
      <w:r w:rsidR="00A827CA">
        <w:rPr>
          <w:rFonts w:asciiTheme="minorHAnsi" w:eastAsiaTheme="minorEastAsia" w:hAnsiTheme="minorHAnsi" w:cstheme="minorBidi"/>
          <w:b w:val="0"/>
          <w:caps w:val="0"/>
          <w:sz w:val="22"/>
          <w:szCs w:val="22"/>
          <w:lang w:eastAsia="pt-BR"/>
        </w:rPr>
        <w:tab/>
      </w:r>
      <w:r w:rsidR="00A827CA">
        <w:t>VISÃO DO PROJETO</w:t>
      </w:r>
      <w:r w:rsidR="00A827CA">
        <w:tab/>
      </w:r>
      <w:r w:rsidR="00A827CA">
        <w:fldChar w:fldCharType="begin"/>
      </w:r>
      <w:r w:rsidR="00A827CA">
        <w:instrText xml:space="preserve"> PAGEREF _Toc73427763 \h </w:instrText>
      </w:r>
      <w:r w:rsidR="00A827CA">
        <w:fldChar w:fldCharType="separate"/>
      </w:r>
      <w:r w:rsidR="00A827CA">
        <w:t>5</w:t>
      </w:r>
      <w:r w:rsidR="00A827CA">
        <w:fldChar w:fldCharType="end"/>
      </w:r>
    </w:p>
    <w:p w14:paraId="4BC7C4F1" w14:textId="1020553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49DB22D9" w14:textId="65563E0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76D4BBBD" w14:textId="75D3297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sidR="005B15A6">
        <w:rPr>
          <w:noProof/>
        </w:rPr>
        <w:t>6</w:t>
      </w:r>
    </w:p>
    <w:p w14:paraId="5A334ADA" w14:textId="0886201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sidR="005B15A6">
        <w:rPr>
          <w:noProof/>
        </w:rPr>
        <w:t>8</w:t>
      </w:r>
    </w:p>
    <w:p w14:paraId="7CCB7D82" w14:textId="51762514"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sidR="005B15A6">
        <w:rPr>
          <w:noProof/>
        </w:rPr>
        <w:t>8</w:t>
      </w:r>
    </w:p>
    <w:p w14:paraId="259AEF25" w14:textId="3FF4E9BB" w:rsidR="00A827CA" w:rsidRDefault="00A827CA">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43D52F4A" w14:textId="75372B3C"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64840358" w14:textId="4F3A311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37814287" w14:textId="7FC2178A"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74E1FCAC" w14:textId="533F741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D7354F">
        <w:rPr>
          <w:b/>
          <w:noProof/>
        </w:rPr>
        <w:t>PRODUCT BACKLOG e requisitos</w:t>
      </w:r>
      <w:r>
        <w:rPr>
          <w:noProof/>
        </w:rPr>
        <w:tab/>
      </w:r>
      <w:r>
        <w:rPr>
          <w:noProof/>
        </w:rPr>
        <w:fldChar w:fldCharType="begin"/>
      </w:r>
      <w:r>
        <w:rPr>
          <w:noProof/>
        </w:rPr>
        <w:instrText xml:space="preserve"> PAGEREF _Toc73427773 \h </w:instrText>
      </w:r>
      <w:r>
        <w:rPr>
          <w:noProof/>
        </w:rPr>
      </w:r>
      <w:r>
        <w:rPr>
          <w:noProof/>
        </w:rPr>
        <w:fldChar w:fldCharType="separate"/>
      </w:r>
      <w:r>
        <w:rPr>
          <w:noProof/>
        </w:rPr>
        <w:t>7</w:t>
      </w:r>
      <w:r>
        <w:rPr>
          <w:noProof/>
        </w:rPr>
        <w:fldChar w:fldCharType="end"/>
      </w:r>
    </w:p>
    <w:p w14:paraId="1CA74534" w14:textId="7A31A22D"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D7354F">
        <w:rPr>
          <w:b/>
          <w:noProof/>
        </w:rPr>
        <w:t>Sprints / sprint backlog</w:t>
      </w:r>
      <w:r>
        <w:rPr>
          <w:noProof/>
        </w:rPr>
        <w:tab/>
      </w:r>
      <w:r>
        <w:rPr>
          <w:noProof/>
        </w:rPr>
        <w:fldChar w:fldCharType="begin"/>
      </w:r>
      <w:r>
        <w:rPr>
          <w:noProof/>
        </w:rPr>
        <w:instrText xml:space="preserve"> PAGEREF _Toc73427774 \h </w:instrText>
      </w:r>
      <w:r>
        <w:rPr>
          <w:noProof/>
        </w:rPr>
      </w:r>
      <w:r>
        <w:rPr>
          <w:noProof/>
        </w:rPr>
        <w:fldChar w:fldCharType="separate"/>
      </w:r>
      <w:r>
        <w:rPr>
          <w:noProof/>
        </w:rPr>
        <w:t>7</w:t>
      </w:r>
      <w:r>
        <w:rPr>
          <w:noProof/>
        </w:rPr>
        <w:fldChar w:fldCharType="end"/>
      </w:r>
    </w:p>
    <w:p w14:paraId="581692F6" w14:textId="581352CB" w:rsidR="00A827CA" w:rsidRDefault="00A827CA">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7510D49C" w14:textId="3A7FCB11"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21B95E6F" w14:textId="5E78E54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5F68823E" w14:textId="1F8951B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47596E06" w14:textId="7961A0F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4CDEAC6D" w14:textId="78D8D2C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1589C00B" w14:textId="73B2C982" w:rsidR="00A827CA" w:rsidRDefault="00A827CA">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609935CB" w14:textId="440ED63B"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70B197BE" w14:textId="3B4E1D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68173C8C" w14:textId="09034ECB" w:rsidR="00A827CA" w:rsidRDefault="00A827CA">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5E7AAFAF" w14:textId="798EE82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23B2AAD6" w14:textId="4C8D34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18509A8D" w14:textId="6C998D5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6745DFA6" w14:textId="5BC1132B" w:rsidR="00A827CA" w:rsidRDefault="00A827CA">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5F966359" w14:textId="7EA1C7A1"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EF422E" w:rsidP="0080036E">
      <w:pPr>
        <w:pStyle w:val="FolhadeRostodosCaptulos"/>
      </w:pPr>
      <w:r>
        <w:lastRenderedPageBreak/>
        <w:fldChar w:fldCharType="begin"/>
      </w:r>
      <w:r>
        <w:instrText xml:space="preserve"> REF _Ref125306779 \w </w:instrText>
      </w:r>
      <w:r>
        <w:fldChar w:fldCharType="separate"/>
      </w:r>
      <w:r w:rsidR="008841DA">
        <w:t>1</w:t>
      </w:r>
      <w:r>
        <w:fldChar w:fldCharType="end"/>
      </w:r>
      <w:r w:rsidR="00FE0C42">
        <w:tab/>
      </w:r>
      <w:r w:rsidR="00124F5F">
        <w:t>VISÃO DO PROJETO</w:t>
      </w:r>
    </w:p>
    <w:p w14:paraId="4B3E18DA" w14:textId="77777777" w:rsidR="00370E34" w:rsidRPr="004C56C6" w:rsidRDefault="003F4E12" w:rsidP="00ED29B0">
      <w:pPr>
        <w:pStyle w:val="Ttulo1"/>
      </w:pPr>
      <w:bookmarkStart w:id="4" w:name="_Toc73427763"/>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73427764"/>
      <w:r w:rsidR="00F45590">
        <w:rPr>
          <w:b/>
        </w:rPr>
        <w:t>APRESENTAÇÃ</w:t>
      </w:r>
      <w:r w:rsidR="003F4E12" w:rsidRPr="00192CAB">
        <w:rPr>
          <w:b/>
        </w:rPr>
        <w:t>O DO GRUPO</w:t>
      </w:r>
      <w:bookmarkEnd w:id="5"/>
      <w:r w:rsidR="001F502E" w:rsidRPr="00192CAB">
        <w:rPr>
          <w:b/>
        </w:rPr>
        <w:t xml:space="preserve"> </w:t>
      </w:r>
    </w:p>
    <w:p w14:paraId="0FB1953D" w14:textId="6EACD4F9" w:rsidR="00370E34" w:rsidRDefault="00C07785" w:rsidP="003F4E12">
      <w:pPr>
        <w:rPr>
          <w:rFonts w:cs="Arial"/>
          <w:color w:val="000000"/>
        </w:rPr>
      </w:pPr>
      <w:r>
        <w:rPr>
          <w:noProof/>
        </w:rPr>
        <w:t xml:space="preserve">Somos a empresa Ferbgam, </w:t>
      </w:r>
      <w:r w:rsidR="0099546E" w:rsidRPr="0099546E">
        <w:rPr>
          <w:rFonts w:cs="Arial"/>
          <w:color w:val="000000"/>
        </w:rPr>
        <w:t xml:space="preserve">uma empresa que juntamente com a tecnologia, visa propor soluções tecnológicas para aumentar o desempenho e a </w:t>
      </w:r>
      <w:proofErr w:type="spellStart"/>
      <w:r w:rsidR="0099546E" w:rsidRPr="0099546E">
        <w:rPr>
          <w:rFonts w:cs="Arial"/>
          <w:color w:val="000000"/>
        </w:rPr>
        <w:t>produtivade</w:t>
      </w:r>
      <w:proofErr w:type="spellEnd"/>
      <w:r w:rsidR="0099546E" w:rsidRPr="0099546E">
        <w:rPr>
          <w:rFonts w:cs="Arial"/>
          <w:color w:val="000000"/>
        </w:rPr>
        <w:t xml:space="preserve"> dentro de ambientes empresariais.</w:t>
      </w:r>
    </w:p>
    <w:p w14:paraId="5565A3D1" w14:textId="58D8A634" w:rsidR="00840F7A" w:rsidRPr="00816FA1" w:rsidRDefault="00840F7A" w:rsidP="003F4E12">
      <w:r>
        <w:rPr>
          <w:rFonts w:cs="Arial"/>
          <w:color w:val="000000"/>
        </w:rPr>
        <w:t xml:space="preserve">Nossa equipe é composta por 6 integrantes, dentre eles, Abner Lucas, Fernando Marques, Giovanna Melo, Gustavo </w:t>
      </w:r>
      <w:proofErr w:type="spellStart"/>
      <w:r>
        <w:rPr>
          <w:rFonts w:cs="Arial"/>
          <w:color w:val="000000"/>
        </w:rPr>
        <w:t>Manocchio</w:t>
      </w:r>
      <w:proofErr w:type="spellEnd"/>
      <w:r>
        <w:rPr>
          <w:rFonts w:cs="Arial"/>
          <w:color w:val="000000"/>
        </w:rPr>
        <w:t xml:space="preserve">, </w:t>
      </w:r>
      <w:proofErr w:type="spellStart"/>
      <w:r>
        <w:rPr>
          <w:rFonts w:cs="Arial"/>
          <w:color w:val="000000"/>
        </w:rPr>
        <w:t>Jhonatan</w:t>
      </w:r>
      <w:proofErr w:type="spellEnd"/>
      <w:r>
        <w:rPr>
          <w:rFonts w:cs="Arial"/>
          <w:color w:val="000000"/>
        </w:rPr>
        <w:t xml:space="preserve"> </w:t>
      </w:r>
      <w:proofErr w:type="spellStart"/>
      <w:r>
        <w:rPr>
          <w:rFonts w:cs="Arial"/>
          <w:color w:val="000000"/>
        </w:rPr>
        <w:t>Harissa</w:t>
      </w:r>
      <w:proofErr w:type="spellEnd"/>
      <w:r w:rsidR="00816FA1">
        <w:t xml:space="preserve"> e Leonardo Iannotta</w:t>
      </w:r>
    </w:p>
    <w:p w14:paraId="2AB6FB09" w14:textId="7EB66CFE" w:rsidR="003F4E12" w:rsidRPr="00192CAB" w:rsidRDefault="00084588" w:rsidP="003F4E12">
      <w:pPr>
        <w:pStyle w:val="Ttulo2"/>
        <w:rPr>
          <w:b/>
        </w:rPr>
      </w:pPr>
      <w:bookmarkStart w:id="6" w:name="_Toc73427765"/>
      <w:bookmarkStart w:id="7" w:name="_Toc124080447"/>
      <w:r>
        <w:rPr>
          <w:b/>
        </w:rPr>
        <w:t>CONTEXTO</w:t>
      </w:r>
      <w:bookmarkEnd w:id="6"/>
    </w:p>
    <w:p w14:paraId="75C97D38" w14:textId="77777777" w:rsidR="005B15A6" w:rsidRPr="003F1D20" w:rsidRDefault="005B15A6" w:rsidP="005B15A6">
      <w:pPr>
        <w:ind w:left="437" w:firstLine="271"/>
        <w:rPr>
          <w:rFonts w:cs="Arial"/>
          <w:shd w:val="clear" w:color="auto" w:fill="FFFFFF"/>
        </w:rPr>
      </w:pPr>
      <w:bookmarkStart w:id="8" w:name="_Toc73427766"/>
      <w:r w:rsidRPr="003F1D20">
        <w:rPr>
          <w:rFonts w:cs="Arial"/>
          <w:shd w:val="clear" w:color="auto" w:fill="FFFFFF"/>
        </w:rPr>
        <w:t>O Brasil sempre foi conhecido por ter baixa produtividade no trabalho em comparação com outros países. Mas a situação começou a se agravar nos últimos anos. Segundo estudo do Instituto Brasileiro de Economia da Fundação Getúlio Vargas, de 1981 a 2018, a renda </w:t>
      </w:r>
      <w:r w:rsidRPr="003F1D20">
        <w:rPr>
          <w:rStyle w:val="nfase"/>
          <w:rFonts w:cs="Arial"/>
          <w:bdr w:val="none" w:sz="0" w:space="0" w:color="auto" w:frame="1"/>
          <w:shd w:val="clear" w:color="auto" w:fill="FFFFFF"/>
        </w:rPr>
        <w:t>per capita</w:t>
      </w:r>
      <w:r w:rsidRPr="003F1D20">
        <w:rPr>
          <w:rFonts w:cs="Arial"/>
          <w:shd w:val="clear" w:color="auto" w:fill="FFFFFF"/>
        </w:rPr>
        <w:t xml:space="preserve"> do País cresceu 0,9%, enquanto a produtividade avançou apenas 0,4%. </w:t>
      </w:r>
    </w:p>
    <w:p w14:paraId="4DD5BCFD" w14:textId="77777777" w:rsidR="005B15A6" w:rsidRPr="003F1D20" w:rsidRDefault="005B15A6" w:rsidP="005B15A6">
      <w:pPr>
        <w:ind w:left="437" w:firstLine="271"/>
        <w:rPr>
          <w:rFonts w:cs="Arial"/>
          <w:shd w:val="clear" w:color="auto" w:fill="FFFFFF"/>
        </w:rPr>
      </w:pPr>
      <w:r w:rsidRPr="003F1D20">
        <w:rPr>
          <w:rFonts w:cs="Arial"/>
          <w:shd w:val="clear" w:color="auto" w:fill="FFFFFF"/>
        </w:rPr>
        <w:t>Diante disto, é possível observar que a produtividade média de um brasileiro típico vem se mantendo muito baixa há 20, 30 anos. É tão baixa que um trabalhador brasileiro leva uma hora para fazer o mesmo produto ou serviço que um norte-americano faz em 15 minutos e um alemão ou coreano, em 20 minutos.</w:t>
      </w:r>
    </w:p>
    <w:p w14:paraId="1BC00244" w14:textId="77777777" w:rsidR="005B15A6" w:rsidRPr="003F1D20" w:rsidRDefault="005B15A6" w:rsidP="005B15A6">
      <w:pPr>
        <w:ind w:left="437" w:firstLine="271"/>
        <w:rPr>
          <w:rFonts w:cs="Arial"/>
          <w:shd w:val="clear" w:color="auto" w:fill="FFFFFF"/>
        </w:rPr>
      </w:pPr>
      <w:r w:rsidRPr="003F1D20">
        <w:rPr>
          <w:rFonts w:cs="Arial"/>
          <w:shd w:val="clear" w:color="auto" w:fill="FFFFFF"/>
        </w:rPr>
        <w:t>Isso se dá pois os ambientes de trabalhos tanto dos norte-americanos, quanto dos alemães, são planejados e executados com o intuito de criar um ambiente de trabalho mais saudável e agradável para que a assim o desenvolvimento e produtividade de seus funcionários ocorra de maneira mais fluida, melhorando assim o rendimento e produtividade do seu funcionário, gerando mais lucros e benefícios para a empresa empregadora.</w:t>
      </w:r>
    </w:p>
    <w:p w14:paraId="3023A1B4" w14:textId="77777777" w:rsidR="005B15A6" w:rsidRPr="003F1D20" w:rsidRDefault="005B15A6" w:rsidP="005B15A6">
      <w:pPr>
        <w:ind w:left="437"/>
        <w:rPr>
          <w:rFonts w:cs="Arial"/>
          <w:shd w:val="clear" w:color="auto" w:fill="FFFFFF"/>
        </w:rPr>
      </w:pPr>
      <w:r w:rsidRPr="003F1D20">
        <w:rPr>
          <w:rFonts w:cs="Arial"/>
          <w:shd w:val="clear" w:color="auto" w:fill="FFFFFF"/>
        </w:rPr>
        <w:t xml:space="preserve">Infelizmente a realidade do mercado de trabalho brasileiro é diferente, a maioria das empresas empregadoras acabam visando a quantidade do que a qualidade de seus produtos, o mesmo ocorre com o ambiente de trabalho, a baixa produtividade dos brasileiros no âmbito profissional, deriva-se da falta de qualidade no ambiente no qual trabalham, a falta de iluminação adequada, o conforto térmico inadequado, e baixo controle nestes ambiente são um dos </w:t>
      </w:r>
      <w:r w:rsidRPr="003F1D20">
        <w:rPr>
          <w:rFonts w:cs="Arial"/>
          <w:shd w:val="clear" w:color="auto" w:fill="FFFFFF"/>
        </w:rPr>
        <w:lastRenderedPageBreak/>
        <w:t>principais fatores que ocasionam esse índice de produtividade extremamente baixo no mercado de trabalho brasileiro.</w:t>
      </w:r>
    </w:p>
    <w:p w14:paraId="61FF364D" w14:textId="77777777" w:rsidR="005B15A6" w:rsidRPr="003F1D20" w:rsidRDefault="005B15A6" w:rsidP="005B15A6">
      <w:pPr>
        <w:ind w:left="437" w:firstLine="271"/>
        <w:rPr>
          <w:rFonts w:cs="Arial"/>
          <w:shd w:val="clear" w:color="auto" w:fill="FFFFFF"/>
        </w:rPr>
      </w:pPr>
      <w:r w:rsidRPr="003F1D20">
        <w:rPr>
          <w:rFonts w:cs="Arial"/>
          <w:shd w:val="clear" w:color="auto" w:fill="FFFFFF"/>
        </w:rPr>
        <w:t>Visto isso, o presente projeto visa auxiliar as empresas, para que assim possam proporcionar um ambiente de trabalho e convivência saudável e produtivo, elevando assim não só os lucros e rendimento, mas também o índice de satisfação de seus funcionários. O trabalho tem como objetivo implementar um sistema de pesquisas, onde os funcionários, com base em suas limitações pessoais definem qual a temperatura na qual se sentem mais confortáveis para executar suas tarefas de maneira mais produtiva, com base nas pesquisas o software irá enviar um sinal aos sensores para que a temperatura possa variar durante o dia, entre os níveis mais apontados pelos funcionários, o sistema também contará com um sensor de Umidade que irá monitorar a qualidade do ar interno e o CO</w:t>
      </w:r>
      <w:r w:rsidRPr="003F1D20">
        <w:rPr>
          <w:rFonts w:cs="Arial"/>
          <w:shd w:val="clear" w:color="auto" w:fill="FFFFFF"/>
          <w:vertAlign w:val="subscript"/>
        </w:rPr>
        <w:t xml:space="preserve">2 </w:t>
      </w:r>
      <w:r w:rsidRPr="003F1D20">
        <w:rPr>
          <w:rFonts w:cs="Arial"/>
          <w:shd w:val="clear" w:color="auto" w:fill="FFFFFF"/>
        </w:rPr>
        <w:t xml:space="preserve"> presente no ambiente, caso a umidade relativa do ar interno esteja muito baixa, o sensor emite um sinal ao sistema, indicando que é necessária a entrada de ar externo, pois a baixa qualidade do ar pode causar, sonolência e desconforto térmico.</w:t>
      </w:r>
    </w:p>
    <w:p w14:paraId="19E27546" w14:textId="4A958854" w:rsidR="003F4E12" w:rsidRPr="00192CAB" w:rsidRDefault="00084588" w:rsidP="003F4E12">
      <w:pPr>
        <w:pStyle w:val="Ttulo2"/>
        <w:rPr>
          <w:b/>
        </w:rPr>
      </w:pPr>
      <w:r w:rsidRPr="00084588">
        <w:rPr>
          <w:b/>
        </w:rPr>
        <w:t>Problema / justificativa do projeto</w:t>
      </w:r>
      <w:bookmarkEnd w:id="8"/>
    </w:p>
    <w:p w14:paraId="0309F768" w14:textId="77777777" w:rsidR="005B15A6" w:rsidRPr="003F1D20" w:rsidRDefault="005B15A6" w:rsidP="005B15A6">
      <w:pPr>
        <w:ind w:left="424" w:firstLine="284"/>
        <w:rPr>
          <w:rFonts w:cs="Arial"/>
          <w:shd w:val="clear" w:color="auto" w:fill="FFFFFF"/>
        </w:rPr>
      </w:pPr>
      <w:r w:rsidRPr="003F1D20">
        <w:rPr>
          <w:rFonts w:cs="Arial"/>
        </w:rPr>
        <w:t xml:space="preserve">De acordo com a Associação Sul Brasileira de Refrigeração, Ar-condicionado, Aquecimento e Ventilação (ASBRAV), a qualidade do ar representa muito mais que sensação de bem-estar, </w:t>
      </w:r>
      <w:r w:rsidRPr="003F1D20">
        <w:rPr>
          <w:rFonts w:cs="Arial"/>
          <w:shd w:val="clear" w:color="auto" w:fill="FFFFFF"/>
        </w:rPr>
        <w:t>o sistema de climatização trata, além da temperatura e do conforto térmico, de outros fatores como a renovação do ar, movimentação do ar, filtragem, qualidade e umidade do ar. Estes fatores são mais importantes que apenas o conforto aparente que o ar-condicionado pode proporcionar.</w:t>
      </w:r>
    </w:p>
    <w:p w14:paraId="3064FC8A" w14:textId="77777777" w:rsidR="005B15A6" w:rsidRPr="003F1D20" w:rsidRDefault="005B15A6" w:rsidP="005B15A6">
      <w:pPr>
        <w:ind w:left="424" w:firstLine="284"/>
        <w:rPr>
          <w:rFonts w:cs="Arial"/>
          <w:shd w:val="clear" w:color="auto" w:fill="FFFFFF"/>
        </w:rPr>
      </w:pPr>
      <w:r w:rsidRPr="003F1D20">
        <w:rPr>
          <w:rFonts w:cs="Arial"/>
          <w:shd w:val="clear" w:color="auto" w:fill="FFFFFF"/>
        </w:rPr>
        <w:t>Segundo profissionais, os vírus e bactérias preferem umidades muito baixas ou muito altas para a proliferação, com umidade relativa do ar abaixo de 30% ou acima de 70%. Em ambientes com a climatização operando de maneira adequada, a umidade fica entre 40% e 60%.</w:t>
      </w:r>
    </w:p>
    <w:p w14:paraId="2D3916F9" w14:textId="77777777" w:rsidR="005B15A6" w:rsidRPr="003F1D20" w:rsidRDefault="005B15A6" w:rsidP="005B15A6">
      <w:pPr>
        <w:ind w:left="424" w:firstLine="284"/>
        <w:rPr>
          <w:rFonts w:cs="Arial"/>
        </w:rPr>
      </w:pPr>
      <w:r w:rsidRPr="003F1D20">
        <w:rPr>
          <w:rFonts w:cs="Arial"/>
          <w:shd w:val="clear" w:color="auto" w:fill="FFFFFF"/>
        </w:rPr>
        <w:t xml:space="preserve">A ASBRAV afirma que, através de um simples monitoramento, é possível perceber uma redução de até 9% no índice de conversa no ambiente de trabalho pela maior concentração de quem está trabalhando. Outros dados apontam que a redução de doenças respiratórias em um ano, pode representar até 37 milhões </w:t>
      </w:r>
      <w:r w:rsidRPr="003F1D20">
        <w:rPr>
          <w:rFonts w:cs="Arial"/>
          <w:shd w:val="clear" w:color="auto" w:fill="FFFFFF"/>
        </w:rPr>
        <w:lastRenderedPageBreak/>
        <w:t>de casos a menos de gripe comum ou do tipo Influenza, o que proporciona uma economia de 21 bilhões de Euros.</w:t>
      </w:r>
    </w:p>
    <w:p w14:paraId="02331AF7" w14:textId="77777777" w:rsidR="005B15A6" w:rsidRPr="003F1D20" w:rsidRDefault="005B15A6" w:rsidP="005B15A6">
      <w:pPr>
        <w:ind w:left="424" w:firstLine="284"/>
        <w:rPr>
          <w:rFonts w:cs="Arial"/>
        </w:rPr>
      </w:pPr>
      <w:r w:rsidRPr="003F1D20">
        <w:rPr>
          <w:rFonts w:cs="Arial"/>
        </w:rPr>
        <w:t>Atualmente o Brasil entrou em alerta, a qualidade de emprego e relação entre empregados e empregadores passou a ser cada vez mais debatido no mercado de trabalho. Em uma pesquisa realizada pelo Instituto Locomotiva em 2017, dados apontam que 56% dos trabalhadores com carteira assinada estão insatisfeitos com seu emprego, sendo 18,7 milhões de pessoas trocariam de emprego em troca de um ambiente de trabalho mais saudável.</w:t>
      </w:r>
    </w:p>
    <w:p w14:paraId="7D9E144C" w14:textId="77777777" w:rsidR="005B15A6" w:rsidRPr="003F1D20" w:rsidRDefault="005B15A6" w:rsidP="005B15A6">
      <w:pPr>
        <w:ind w:left="424" w:firstLine="284"/>
        <w:rPr>
          <w:rFonts w:cs="Arial"/>
        </w:rPr>
      </w:pPr>
      <w:r w:rsidRPr="003F1D20">
        <w:rPr>
          <w:rFonts w:cs="Arial"/>
        </w:rPr>
        <w:t xml:space="preserve">Outro fator que aponta alerta é o índice de absenteísmo que cresce cada vez mais a cada ano, em uma pesquisa feita pela empresa de tecnologia </w:t>
      </w:r>
      <w:proofErr w:type="spellStart"/>
      <w:r w:rsidRPr="003F1D20">
        <w:rPr>
          <w:rFonts w:cs="Arial"/>
        </w:rPr>
        <w:t>Levee</w:t>
      </w:r>
      <w:proofErr w:type="spellEnd"/>
      <w:r w:rsidRPr="003F1D20">
        <w:rPr>
          <w:rFonts w:cs="Arial"/>
        </w:rPr>
        <w:t>, 500 das maiores empresas do Brasil deixam de ganhar R$ 230 milhões ao ano por conta da improdutividade.</w:t>
      </w:r>
    </w:p>
    <w:p w14:paraId="347DAC03" w14:textId="77777777" w:rsidR="005B15A6" w:rsidRPr="003F1D20" w:rsidRDefault="005B15A6" w:rsidP="005B15A6">
      <w:pPr>
        <w:spacing w:after="100" w:afterAutospacing="1"/>
        <w:ind w:left="424" w:firstLine="284"/>
        <w:rPr>
          <w:rFonts w:cs="Arial"/>
        </w:rPr>
      </w:pPr>
      <w:r w:rsidRPr="003F1D20">
        <w:rPr>
          <w:rFonts w:cs="Arial"/>
        </w:rPr>
        <w:t>Diante disso a empresa nós da empresa Ferbgam propomos a implementação do Relax Machine, para melhorar a produtividade e consequentemente os lucros das empresas comerciais.</w:t>
      </w:r>
    </w:p>
    <w:p w14:paraId="543CB7FF" w14:textId="77777777" w:rsidR="005B15A6" w:rsidRPr="003F1D20" w:rsidRDefault="005B15A6" w:rsidP="005B15A6">
      <w:pPr>
        <w:spacing w:after="100" w:afterAutospacing="1"/>
        <w:ind w:left="424" w:firstLine="284"/>
        <w:rPr>
          <w:rFonts w:cs="Arial"/>
        </w:rPr>
      </w:pPr>
      <w:r w:rsidRPr="003F1D20">
        <w:rPr>
          <w:rFonts w:cs="Arial"/>
        </w:rPr>
        <w:t>O Sistema consiste na implementação de sensores nos ambientes empresariais para que possamos proporcionar um ambiente de trabalho mais saudável e adequado para os funcionários, visando assim melhorar seu desempenho produtivo no mercado de trabalho, gerando maiores lucros para as empresas.</w:t>
      </w:r>
    </w:p>
    <w:p w14:paraId="386B815C" w14:textId="77777777" w:rsidR="005B15A6" w:rsidRPr="003F1D20" w:rsidRDefault="005B15A6" w:rsidP="005B15A6">
      <w:pPr>
        <w:ind w:left="424" w:firstLine="284"/>
        <w:rPr>
          <w:rFonts w:cs="Arial"/>
        </w:rPr>
      </w:pPr>
      <w:r w:rsidRPr="003F1D20">
        <w:rPr>
          <w:rFonts w:cs="Arial"/>
        </w:rPr>
        <w:t>Por meio de estudos, foi possível avaliarmos que diversos fatores são gatilhos para a improdutividade dos trabalhadores, sendo os principais, a temperatura do ambiente, a umidade do ar e a luminosidade da área de trabalho, visto isso a empresa Ferbgam visa criar um sistema no qual de acordo com as necessidades e características dos funcionários, e de acordo com as normas impostas pelo Ministério de Trabalho e Emprego (NR17, ISO 9241 e a NBR 5413), o sistema monitorará o ambiente para que ele se adeque as especificações desejadas, por meio de sensores, sendo que, caso algo fora das especificações pré-determinadas estejam irregulares o sistema enviará um alerta para que os funcionários da manutenção possam averiguar o problema ali presente.</w:t>
      </w:r>
    </w:p>
    <w:p w14:paraId="35EA34EA" w14:textId="12ADB07D" w:rsidR="003F4E12" w:rsidRPr="005B15A6" w:rsidRDefault="005B15A6" w:rsidP="005B15A6">
      <w:pPr>
        <w:spacing w:after="100" w:afterAutospacing="1"/>
        <w:ind w:left="424" w:firstLine="284"/>
        <w:rPr>
          <w:rFonts w:cs="Arial"/>
        </w:rPr>
      </w:pPr>
      <w:r w:rsidRPr="003F1D20">
        <w:rPr>
          <w:rFonts w:cs="Arial"/>
        </w:rPr>
        <w:lastRenderedPageBreak/>
        <w:t>Futuramente o projeto poderá se expandir para os ambientes Home Office, o modo de trabalho se popularizou em 2020, por conta da pandemia do Novo Coronavírus. Visto isso uma implementação futura poderá ser feita para que mesmo de casa os funcionários consigam manter a produtividade e desempenho, podendo assim trabalhar em um ambiente apropriado.</w:t>
      </w:r>
    </w:p>
    <w:p w14:paraId="74FCC51A" w14:textId="77777777" w:rsidR="003F4E12" w:rsidRPr="00192CAB" w:rsidRDefault="00CE6EFB" w:rsidP="003F4E12">
      <w:pPr>
        <w:pStyle w:val="Ttulo2"/>
        <w:rPr>
          <w:b/>
        </w:rPr>
      </w:pPr>
      <w:bookmarkStart w:id="9" w:name="_Toc73427767"/>
      <w:r w:rsidRPr="00192CAB">
        <w:rPr>
          <w:b/>
        </w:rPr>
        <w:t>objetivo da solução</w:t>
      </w:r>
      <w:bookmarkEnd w:id="9"/>
    </w:p>
    <w:p w14:paraId="662E6477" w14:textId="3A72D467" w:rsidR="003F4E12" w:rsidRPr="005B15A6" w:rsidRDefault="005B15A6" w:rsidP="005B15A6">
      <w:pPr>
        <w:ind w:left="425" w:firstLine="284"/>
        <w:rPr>
          <w:rFonts w:cs="Arial"/>
        </w:rPr>
      </w:pPr>
      <w:r w:rsidRPr="003F1D20">
        <w:rPr>
          <w:rFonts w:cs="Arial"/>
        </w:rPr>
        <w:t>Diminuir o índice de absenteísmo da empresa, consequentemente aumentando a produtividade dos funcionários por meio do monitoramento do ambiente.</w:t>
      </w:r>
    </w:p>
    <w:p w14:paraId="5617724F" w14:textId="28F3A29A" w:rsidR="005B15A6" w:rsidRDefault="00CE6EFB" w:rsidP="003F4E12">
      <w:pPr>
        <w:pStyle w:val="Ttulo2"/>
        <w:rPr>
          <w:b/>
        </w:rPr>
      </w:pPr>
      <w:bookmarkStart w:id="10" w:name="_Toc73427768"/>
      <w:r w:rsidRPr="00192CAB">
        <w:rPr>
          <w:b/>
        </w:rPr>
        <w:t>diagrama da solução</w:t>
      </w:r>
      <w:bookmarkEnd w:id="10"/>
    </w:p>
    <w:p w14:paraId="25B1C324" w14:textId="77777777" w:rsidR="005B15A6" w:rsidRPr="005B15A6" w:rsidRDefault="005B15A6" w:rsidP="005B15A6"/>
    <w:p w14:paraId="70805E0B" w14:textId="48D9ED11" w:rsidR="005B15A6" w:rsidRDefault="005B15A6" w:rsidP="003F4E12">
      <w:r>
        <w:rPr>
          <w:noProof/>
        </w:rPr>
        <w:drawing>
          <wp:inline distT="0" distB="0" distL="0" distR="0" wp14:anchorId="73BCE578" wp14:editId="77BFB550">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D0B5FD2" w14:textId="37A5B5FF" w:rsidR="003F4E12" w:rsidRDefault="003F4E12" w:rsidP="003F4E12">
      <w:pPr>
        <w:sectPr w:rsidR="003F4E12"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11" w:name="_Toc73427769"/>
      <w:r>
        <w:lastRenderedPageBreak/>
        <w:t>PLANEJAMENTO DO PROJETO</w:t>
      </w:r>
      <w:bookmarkEnd w:id="11"/>
    </w:p>
    <w:p w14:paraId="238AEE34" w14:textId="77777777" w:rsidR="00370E34" w:rsidRPr="00192CAB" w:rsidRDefault="00124F5F" w:rsidP="00124F5F">
      <w:pPr>
        <w:pStyle w:val="Ttulo2"/>
        <w:rPr>
          <w:b/>
        </w:rPr>
      </w:pPr>
      <w:bookmarkStart w:id="12" w:name="_Toc73427770"/>
      <w:r w:rsidRPr="00192CAB">
        <w:rPr>
          <w:b/>
        </w:rPr>
        <w:t>Definição da Equipe do projeto</w:t>
      </w:r>
      <w:bookmarkEnd w:id="12"/>
      <w:r w:rsidR="00A10A2D" w:rsidRPr="00192CAB">
        <w:rPr>
          <w:b/>
        </w:rPr>
        <w:t xml:space="preserve"> </w:t>
      </w:r>
    </w:p>
    <w:p w14:paraId="129C4161" w14:textId="1298A898" w:rsidR="00263757" w:rsidRDefault="00F4759A" w:rsidP="00124F5F">
      <w:pPr>
        <w:rPr>
          <w:b/>
          <w:bCs/>
        </w:rPr>
      </w:pPr>
      <w:r w:rsidRPr="003A68BC">
        <w:rPr>
          <w:b/>
          <w:bCs/>
        </w:rPr>
        <w:t>Abner</w:t>
      </w:r>
      <w:r w:rsidR="00023750" w:rsidRPr="003A68BC">
        <w:rPr>
          <w:b/>
          <w:bCs/>
        </w:rPr>
        <w:t xml:space="preserve"> Lucas</w:t>
      </w:r>
      <w:r w:rsidR="00093FFE">
        <w:rPr>
          <w:b/>
          <w:bCs/>
        </w:rPr>
        <w:t xml:space="preserve">: </w:t>
      </w:r>
    </w:p>
    <w:p w14:paraId="2031E91A" w14:textId="1610F95E" w:rsidR="00023750" w:rsidRDefault="007A1C78" w:rsidP="00124F5F">
      <w:r w:rsidRPr="007A1C78">
        <w:t>Time</w:t>
      </w:r>
      <w:r>
        <w:t xml:space="preserve"> de desen</w:t>
      </w:r>
      <w:r w:rsidR="00330C0A">
        <w:t xml:space="preserve">volvimento – </w:t>
      </w:r>
      <w:r w:rsidR="00FB5AFE">
        <w:t xml:space="preserve">Full </w:t>
      </w:r>
      <w:proofErr w:type="spellStart"/>
      <w:r w:rsidR="00FB5AFE">
        <w:t>Stack</w:t>
      </w:r>
      <w:proofErr w:type="spellEnd"/>
      <w:r w:rsidR="00B600F1">
        <w:t>;</w:t>
      </w:r>
    </w:p>
    <w:p w14:paraId="2960B395" w14:textId="74B5B4E4" w:rsidR="00263757" w:rsidRPr="007A1C78" w:rsidRDefault="00093FFE" w:rsidP="00093FFE">
      <w:pPr>
        <w:ind w:left="8"/>
      </w:pPr>
      <w:r w:rsidRPr="00093FFE">
        <w:rPr>
          <w:rFonts w:cs="Arial"/>
          <w:color w:val="202124"/>
          <w:shd w:val="clear" w:color="auto" w:fill="FFFFFF"/>
        </w:rPr>
        <w:t xml:space="preserve">Responsável pelo desenvolvimento do MER, normalização, tal como o modelo físico do banco de dados no </w:t>
      </w:r>
      <w:proofErr w:type="spellStart"/>
      <w:r w:rsidRPr="00093FFE">
        <w:rPr>
          <w:rFonts w:cs="Arial"/>
          <w:color w:val="202124"/>
          <w:shd w:val="clear" w:color="auto" w:fill="FFFFFF"/>
        </w:rPr>
        <w:t>sqlServer</w:t>
      </w:r>
      <w:proofErr w:type="spellEnd"/>
      <w:r w:rsidRPr="00093FFE">
        <w:rPr>
          <w:rFonts w:cs="Arial"/>
          <w:color w:val="202124"/>
          <w:shd w:val="clear" w:color="auto" w:fill="FFFFFF"/>
        </w:rPr>
        <w:t xml:space="preserve"> e </w:t>
      </w:r>
      <w:proofErr w:type="spellStart"/>
      <w:r w:rsidRPr="00093FFE">
        <w:rPr>
          <w:rFonts w:cs="Arial"/>
          <w:color w:val="202124"/>
          <w:shd w:val="clear" w:color="auto" w:fill="FFFFFF"/>
        </w:rPr>
        <w:t>mysql</w:t>
      </w:r>
      <w:proofErr w:type="spellEnd"/>
      <w:r w:rsidRPr="00093FFE">
        <w:rPr>
          <w:rFonts w:cs="Arial"/>
          <w:color w:val="202124"/>
          <w:shd w:val="clear" w:color="auto" w:fill="FFFFFF"/>
        </w:rPr>
        <w:t>. Com participação na criação do front-</w:t>
      </w:r>
      <w:proofErr w:type="spellStart"/>
      <w:r w:rsidRPr="00093FFE">
        <w:rPr>
          <w:rFonts w:cs="Arial"/>
          <w:color w:val="202124"/>
          <w:shd w:val="clear" w:color="auto" w:fill="FFFFFF"/>
        </w:rPr>
        <w:t>end</w:t>
      </w:r>
      <w:proofErr w:type="spellEnd"/>
      <w:r w:rsidRPr="00093FFE">
        <w:rPr>
          <w:rFonts w:cs="Arial"/>
          <w:color w:val="202124"/>
          <w:shd w:val="clear" w:color="auto" w:fill="FFFFFF"/>
        </w:rPr>
        <w:t xml:space="preserve"> da home </w:t>
      </w:r>
      <w:proofErr w:type="spellStart"/>
      <w:r w:rsidRPr="00093FFE">
        <w:rPr>
          <w:rFonts w:cs="Arial"/>
          <w:color w:val="202124"/>
          <w:shd w:val="clear" w:color="auto" w:fill="FFFFFF"/>
        </w:rPr>
        <w:t>page</w:t>
      </w:r>
      <w:proofErr w:type="spellEnd"/>
      <w:r w:rsidRPr="00093FFE">
        <w:rPr>
          <w:rFonts w:cs="Arial"/>
          <w:color w:val="202124"/>
          <w:shd w:val="clear" w:color="auto" w:fill="FFFFFF"/>
        </w:rPr>
        <w:t xml:space="preserve">, validações dos </w:t>
      </w:r>
      <w:proofErr w:type="spellStart"/>
      <w:r w:rsidRPr="00093FFE">
        <w:rPr>
          <w:rFonts w:cs="Arial"/>
          <w:color w:val="202124"/>
          <w:shd w:val="clear" w:color="auto" w:fill="FFFFFF"/>
        </w:rPr>
        <w:t>forms</w:t>
      </w:r>
      <w:proofErr w:type="spellEnd"/>
      <w:r w:rsidRPr="00093FFE">
        <w:rPr>
          <w:rFonts w:cs="Arial"/>
          <w:color w:val="202124"/>
          <w:shd w:val="clear" w:color="auto" w:fill="FFFFFF"/>
        </w:rPr>
        <w:t xml:space="preserve"> de cadastro do sistema</w:t>
      </w:r>
      <w:r w:rsidR="00975E36">
        <w:rPr>
          <w:rFonts w:cs="Arial"/>
          <w:color w:val="202124"/>
          <w:shd w:val="clear" w:color="auto" w:fill="FFFFFF"/>
        </w:rPr>
        <w:t>,</w:t>
      </w:r>
      <w:r w:rsidRPr="00093FFE">
        <w:rPr>
          <w:rFonts w:cs="Arial"/>
          <w:color w:val="202124"/>
          <w:shd w:val="clear" w:color="auto" w:fill="FFFFFF"/>
        </w:rPr>
        <w:t xml:space="preserve"> na criação de rotas para inserção de dados</w:t>
      </w:r>
      <w:r w:rsidR="00975E36">
        <w:rPr>
          <w:rFonts w:cs="Arial"/>
          <w:color w:val="202124"/>
          <w:shd w:val="clear" w:color="auto" w:fill="FFFFFF"/>
        </w:rPr>
        <w:t xml:space="preserve"> e</w:t>
      </w:r>
      <w:r w:rsidR="00A21F4C">
        <w:rPr>
          <w:rFonts w:cs="Arial"/>
          <w:color w:val="202124"/>
          <w:shd w:val="clear" w:color="auto" w:fill="FFFFFF"/>
        </w:rPr>
        <w:t xml:space="preserve"> </w:t>
      </w:r>
      <w:r w:rsidR="00975E36">
        <w:rPr>
          <w:rFonts w:cs="Arial"/>
          <w:color w:val="202124"/>
          <w:shd w:val="clear" w:color="auto" w:fill="FFFFFF"/>
        </w:rPr>
        <w:t>criação das métricas utilizadas</w:t>
      </w:r>
      <w:r w:rsidRPr="00093FFE">
        <w:rPr>
          <w:rFonts w:cs="Arial"/>
          <w:color w:val="202124"/>
          <w:shd w:val="clear" w:color="auto" w:fill="FFFFFF"/>
        </w:rPr>
        <w:t>.</w:t>
      </w:r>
    </w:p>
    <w:p w14:paraId="5755C5A4" w14:textId="77777777" w:rsidR="00093FFE" w:rsidRDefault="00023750" w:rsidP="00124F5F">
      <w:pPr>
        <w:rPr>
          <w:b/>
          <w:bCs/>
        </w:rPr>
      </w:pPr>
      <w:r w:rsidRPr="003A68BC">
        <w:rPr>
          <w:b/>
          <w:bCs/>
        </w:rPr>
        <w:t>Fernando Marques:</w:t>
      </w:r>
      <w:r w:rsidR="006B709C">
        <w:rPr>
          <w:b/>
          <w:bCs/>
        </w:rPr>
        <w:t xml:space="preserve"> </w:t>
      </w:r>
    </w:p>
    <w:p w14:paraId="4511F201" w14:textId="580CB218" w:rsidR="00023750" w:rsidRDefault="006B709C" w:rsidP="00124F5F">
      <w:r>
        <w:t xml:space="preserve">Time de desenvolvimento </w:t>
      </w:r>
      <w:r w:rsidR="00AA713E">
        <w:t>–</w:t>
      </w:r>
      <w:r>
        <w:t xml:space="preserve"> </w:t>
      </w:r>
      <w:r w:rsidR="00AA713E">
        <w:t xml:space="preserve">Full </w:t>
      </w:r>
      <w:proofErr w:type="spellStart"/>
      <w:r w:rsidR="00AA713E">
        <w:t>Stac</w:t>
      </w:r>
      <w:r w:rsidR="006C7C0E">
        <w:t>k</w:t>
      </w:r>
      <w:proofErr w:type="spellEnd"/>
      <w:r w:rsidR="00093FFE">
        <w:t xml:space="preserve">, </w:t>
      </w:r>
      <w:proofErr w:type="spellStart"/>
      <w:r w:rsidR="00093FFE">
        <w:t>Product</w:t>
      </w:r>
      <w:proofErr w:type="spellEnd"/>
      <w:r w:rsidR="00093FFE">
        <w:t xml:space="preserve"> </w:t>
      </w:r>
      <w:proofErr w:type="spellStart"/>
      <w:r w:rsidR="00093FFE">
        <w:t>Owner</w:t>
      </w:r>
      <w:proofErr w:type="spellEnd"/>
      <w:r w:rsidR="00B600F1">
        <w:t>;</w:t>
      </w:r>
    </w:p>
    <w:p w14:paraId="7A19344F" w14:textId="0A03F9F4" w:rsidR="00156675" w:rsidRPr="00156675" w:rsidRDefault="00156675" w:rsidP="00124F5F">
      <w:pPr>
        <w:rPr>
          <w:u w:val="single"/>
        </w:rPr>
      </w:pPr>
      <w:r w:rsidRPr="00156675">
        <w:rPr>
          <w:rFonts w:cs="Arial"/>
          <w:color w:val="202124"/>
          <w:shd w:val="clear" w:color="auto" w:fill="FFFFFF"/>
        </w:rPr>
        <w:t>Responsável</w:t>
      </w:r>
      <w:r>
        <w:rPr>
          <w:rFonts w:cs="Arial"/>
          <w:color w:val="202124"/>
          <w:shd w:val="clear" w:color="auto" w:fill="FFFFFF"/>
        </w:rPr>
        <w:t xml:space="preserve"> </w:t>
      </w:r>
      <w:proofErr w:type="spellStart"/>
      <w:r w:rsidRPr="00156675">
        <w:rPr>
          <w:rFonts w:cs="Arial"/>
          <w:color w:val="202124"/>
          <w:shd w:val="clear" w:color="auto" w:fill="FFFFFF"/>
        </w:rPr>
        <w:t>back-end</w:t>
      </w:r>
      <w:proofErr w:type="spellEnd"/>
      <w:r w:rsidRPr="00156675">
        <w:rPr>
          <w:rFonts w:cs="Arial"/>
          <w:color w:val="202124"/>
          <w:shd w:val="clear" w:color="auto" w:fill="FFFFFF"/>
        </w:rPr>
        <w:t xml:space="preserve"> e validações do simulador financeiro, protótipos iniciais do </w:t>
      </w:r>
      <w:proofErr w:type="spellStart"/>
      <w:r w:rsidRPr="00156675">
        <w:rPr>
          <w:rFonts w:cs="Arial"/>
          <w:color w:val="202124"/>
          <w:shd w:val="clear" w:color="auto" w:fill="FFFFFF"/>
        </w:rPr>
        <w:t>MySql</w:t>
      </w:r>
      <w:proofErr w:type="spellEnd"/>
      <w:r w:rsidRPr="00156675">
        <w:rPr>
          <w:rFonts w:cs="Arial"/>
          <w:color w:val="202124"/>
          <w:shd w:val="clear" w:color="auto" w:fill="FFFFFF"/>
        </w:rPr>
        <w:t xml:space="preserve"> e desenho de solução, front-</w:t>
      </w:r>
      <w:proofErr w:type="spellStart"/>
      <w:r w:rsidRPr="00156675">
        <w:rPr>
          <w:rFonts w:cs="Arial"/>
          <w:color w:val="202124"/>
          <w:shd w:val="clear" w:color="auto" w:fill="FFFFFF"/>
        </w:rPr>
        <w:t>end</w:t>
      </w:r>
      <w:proofErr w:type="spellEnd"/>
      <w:r w:rsidRPr="00156675">
        <w:rPr>
          <w:rFonts w:cs="Arial"/>
          <w:color w:val="202124"/>
          <w:shd w:val="clear" w:color="auto" w:fill="FFFFFF"/>
        </w:rPr>
        <w:t xml:space="preserve"> da visão, missão e valores responsável pela responsividade do site e reformulação de campos da dashboard.</w:t>
      </w:r>
    </w:p>
    <w:p w14:paraId="67A8E9A6" w14:textId="77777777" w:rsidR="00093FFE" w:rsidRDefault="00023750" w:rsidP="00124F5F">
      <w:pPr>
        <w:rPr>
          <w:b/>
          <w:bCs/>
        </w:rPr>
      </w:pPr>
      <w:r w:rsidRPr="003A68BC">
        <w:rPr>
          <w:b/>
          <w:bCs/>
        </w:rPr>
        <w:t>Giovanna Melo:</w:t>
      </w:r>
      <w:r w:rsidR="003A68BC">
        <w:rPr>
          <w:b/>
          <w:bCs/>
        </w:rPr>
        <w:t xml:space="preserve"> </w:t>
      </w:r>
    </w:p>
    <w:p w14:paraId="239D1320" w14:textId="5FE2B89C" w:rsidR="00023750" w:rsidRDefault="003A68BC" w:rsidP="00124F5F">
      <w:r>
        <w:t>Scrum Master</w:t>
      </w:r>
      <w:r w:rsidR="009D6890">
        <w:t xml:space="preserve">, Time de desenvolvimento </w:t>
      </w:r>
      <w:r w:rsidR="008B24BD">
        <w:t>–</w:t>
      </w:r>
      <w:r w:rsidR="009D6890">
        <w:t xml:space="preserve"> </w:t>
      </w:r>
      <w:r w:rsidR="008B24BD">
        <w:t>Front-</w:t>
      </w:r>
      <w:proofErr w:type="spellStart"/>
      <w:r w:rsidR="008B24BD">
        <w:t>end</w:t>
      </w:r>
      <w:proofErr w:type="spellEnd"/>
      <w:r w:rsidR="00741FDA">
        <w:t>;</w:t>
      </w:r>
      <w:r w:rsidR="008B24BD">
        <w:t xml:space="preserve"> </w:t>
      </w:r>
    </w:p>
    <w:p w14:paraId="17D116DC" w14:textId="23311631" w:rsidR="00627954" w:rsidRPr="00AC5E00" w:rsidRDefault="00E76D33" w:rsidP="00124F5F">
      <w:r>
        <w:t>Responsável pelo dese</w:t>
      </w:r>
      <w:r w:rsidR="00263DB5">
        <w:t xml:space="preserve">nvolvimento da documentação, </w:t>
      </w:r>
      <w:r w:rsidR="00EA3828">
        <w:t xml:space="preserve">Manual de </w:t>
      </w:r>
      <w:r w:rsidR="005E49A5">
        <w:t>Instalação, diagramas</w:t>
      </w:r>
      <w:r w:rsidR="0081357B">
        <w:t xml:space="preserve"> de arquitetura, </w:t>
      </w:r>
      <w:r w:rsidR="00AC5E00">
        <w:t>d</w:t>
      </w:r>
      <w:r w:rsidR="0081357B">
        <w:t>esenho de solução</w:t>
      </w:r>
      <w:r w:rsidR="00E459F1">
        <w:t>.</w:t>
      </w:r>
      <w:r w:rsidR="005E49A5">
        <w:t xml:space="preserve"> </w:t>
      </w:r>
      <w:r w:rsidR="00E459F1">
        <w:t xml:space="preserve">Participação no </w:t>
      </w:r>
      <w:r w:rsidR="009E7305">
        <w:t>front-</w:t>
      </w:r>
      <w:proofErr w:type="spellStart"/>
      <w:r w:rsidR="009E7305">
        <w:t>end</w:t>
      </w:r>
      <w:proofErr w:type="spellEnd"/>
      <w:r w:rsidR="009E7305">
        <w:t xml:space="preserve"> do simulador financeiro, </w:t>
      </w:r>
      <w:proofErr w:type="spellStart"/>
      <w:r w:rsidR="005E49A5">
        <w:t>section</w:t>
      </w:r>
      <w:proofErr w:type="spellEnd"/>
      <w:r w:rsidR="005E49A5">
        <w:t xml:space="preserve"> sobre nós, </w:t>
      </w:r>
      <w:r w:rsidR="009E7305">
        <w:t>dashboard, cadastro responsável</w:t>
      </w:r>
      <w:r w:rsidR="00AC5E00">
        <w:t xml:space="preserve"> e tela de login e cadastro.</w:t>
      </w:r>
    </w:p>
    <w:p w14:paraId="396E5AF7" w14:textId="77777777" w:rsidR="000C6A85" w:rsidRDefault="00023750" w:rsidP="00124F5F">
      <w:r w:rsidRPr="003A68BC">
        <w:rPr>
          <w:b/>
          <w:bCs/>
        </w:rPr>
        <w:t xml:space="preserve">Gustavo </w:t>
      </w:r>
      <w:proofErr w:type="spellStart"/>
      <w:r w:rsidRPr="003A68BC">
        <w:rPr>
          <w:b/>
          <w:bCs/>
        </w:rPr>
        <w:t>Manocchio</w:t>
      </w:r>
      <w:proofErr w:type="spellEnd"/>
      <w:r w:rsidRPr="003A68BC">
        <w:rPr>
          <w:b/>
          <w:bCs/>
        </w:rPr>
        <w:t>:</w:t>
      </w:r>
      <w:r w:rsidR="00D03D66">
        <w:t xml:space="preserve"> </w:t>
      </w:r>
    </w:p>
    <w:p w14:paraId="6DBE8436" w14:textId="6B8DC93F" w:rsidR="00023750" w:rsidRDefault="00D03D66" w:rsidP="00124F5F">
      <w:r>
        <w:t>Time de desenvolvimento</w:t>
      </w:r>
      <w:r w:rsidR="003A68BC">
        <w:t xml:space="preserve"> – Full </w:t>
      </w:r>
      <w:proofErr w:type="spellStart"/>
      <w:r w:rsidR="003A68BC">
        <w:t>Stack</w:t>
      </w:r>
      <w:proofErr w:type="spellEnd"/>
      <w:r w:rsidR="00741FDA">
        <w:t>;</w:t>
      </w:r>
    </w:p>
    <w:p w14:paraId="12102C0D" w14:textId="4BCC7061" w:rsidR="000C6A85" w:rsidRPr="00AC5E00" w:rsidRDefault="00AC5E00" w:rsidP="00124F5F">
      <w:r w:rsidRPr="00AC5E00">
        <w:rPr>
          <w:rFonts w:cs="Arial"/>
          <w:color w:val="202124"/>
          <w:shd w:val="clear" w:color="auto" w:fill="FFFFFF"/>
        </w:rPr>
        <w:t>Responsável pela primeira versão da tela de login e cadastro, juntamente com a validação de senha, componentes da sessão de equipes do site institucional, manipulação e criação de rotas node para enviar e selecionar dados do banco, bem como a listagem de salas.</w:t>
      </w:r>
    </w:p>
    <w:p w14:paraId="19586363" w14:textId="77777777" w:rsidR="000C6A85" w:rsidRDefault="00023750" w:rsidP="00124F5F">
      <w:pPr>
        <w:rPr>
          <w:b/>
          <w:bCs/>
        </w:rPr>
      </w:pPr>
      <w:proofErr w:type="spellStart"/>
      <w:r w:rsidRPr="003A68BC">
        <w:rPr>
          <w:b/>
          <w:bCs/>
        </w:rPr>
        <w:t>Jhonatan</w:t>
      </w:r>
      <w:proofErr w:type="spellEnd"/>
      <w:r w:rsidRPr="003A68BC">
        <w:rPr>
          <w:b/>
          <w:bCs/>
        </w:rPr>
        <w:t xml:space="preserve"> </w:t>
      </w:r>
      <w:proofErr w:type="spellStart"/>
      <w:r w:rsidRPr="003A68BC">
        <w:rPr>
          <w:b/>
          <w:bCs/>
        </w:rPr>
        <w:t>Harissa</w:t>
      </w:r>
      <w:proofErr w:type="spellEnd"/>
      <w:r w:rsidRPr="003A68BC">
        <w:rPr>
          <w:b/>
          <w:bCs/>
        </w:rPr>
        <w:t>:</w:t>
      </w:r>
      <w:r w:rsidR="000D40B6">
        <w:rPr>
          <w:b/>
          <w:bCs/>
        </w:rPr>
        <w:t xml:space="preserve"> </w:t>
      </w:r>
    </w:p>
    <w:p w14:paraId="1A5081C6" w14:textId="59A490EB" w:rsidR="00023750" w:rsidRDefault="000D40B6" w:rsidP="00124F5F">
      <w:r>
        <w:t>Time de desenvolvimento – Front-</w:t>
      </w:r>
      <w:proofErr w:type="spellStart"/>
      <w:r>
        <w:t>end</w:t>
      </w:r>
      <w:proofErr w:type="spellEnd"/>
      <w:r w:rsidR="00741FDA">
        <w:t>;</w:t>
      </w:r>
    </w:p>
    <w:p w14:paraId="0FE8A850" w14:textId="5598B2E5" w:rsidR="000C6A85" w:rsidRDefault="000C6A85" w:rsidP="00124F5F"/>
    <w:p w14:paraId="5E13F04E" w14:textId="3DF6B681" w:rsidR="00156675" w:rsidRDefault="00156675" w:rsidP="00124F5F"/>
    <w:p w14:paraId="3CC4485B" w14:textId="5118AE90" w:rsidR="00156675" w:rsidRDefault="00156675" w:rsidP="00124F5F"/>
    <w:p w14:paraId="3AEDAC8B" w14:textId="77777777" w:rsidR="00156675" w:rsidRPr="000D40B6" w:rsidRDefault="00156675" w:rsidP="00124F5F"/>
    <w:p w14:paraId="0F41BD1B" w14:textId="77777777" w:rsidR="000C6A85" w:rsidRDefault="00023750" w:rsidP="00151454">
      <w:pPr>
        <w:rPr>
          <w:b/>
          <w:bCs/>
        </w:rPr>
      </w:pPr>
      <w:r w:rsidRPr="003A68BC">
        <w:rPr>
          <w:b/>
          <w:bCs/>
        </w:rPr>
        <w:lastRenderedPageBreak/>
        <w:t>Leonardo Iannotta:</w:t>
      </w:r>
      <w:r w:rsidR="00370E34" w:rsidRPr="003A68BC">
        <w:rPr>
          <w:b/>
          <w:bCs/>
        </w:rPr>
        <w:tab/>
      </w:r>
      <w:r w:rsidR="00012E07">
        <w:rPr>
          <w:b/>
          <w:bCs/>
        </w:rPr>
        <w:t xml:space="preserve"> </w:t>
      </w:r>
    </w:p>
    <w:p w14:paraId="09E2F69D" w14:textId="2F037015" w:rsidR="00370E34" w:rsidRPr="00E137AB" w:rsidRDefault="00F73A9A" w:rsidP="00151454">
      <w:r w:rsidRPr="00E137AB">
        <w:t xml:space="preserve">Time de desenvolvimento </w:t>
      </w:r>
      <w:r w:rsidR="000D40B6" w:rsidRPr="00E137AB">
        <w:t>–</w:t>
      </w:r>
      <w:r w:rsidRPr="00E137AB">
        <w:t xml:space="preserve"> </w:t>
      </w:r>
      <w:r w:rsidR="00C226BB" w:rsidRPr="00E137AB">
        <w:t xml:space="preserve">Analista </w:t>
      </w:r>
    </w:p>
    <w:p w14:paraId="31EF9492" w14:textId="7A0B3396" w:rsidR="00E137AB" w:rsidRPr="00E137AB" w:rsidRDefault="00E137AB" w:rsidP="00151454">
      <w:r w:rsidRPr="00E137AB">
        <w:rPr>
          <w:rFonts w:cs="Arial"/>
          <w:color w:val="202124"/>
          <w:shd w:val="clear" w:color="auto" w:fill="FFFFFF"/>
        </w:rPr>
        <w:t>Atuando na área de front-</w:t>
      </w:r>
      <w:proofErr w:type="spellStart"/>
      <w:r w:rsidRPr="00E137AB">
        <w:rPr>
          <w:rFonts w:cs="Arial"/>
          <w:color w:val="202124"/>
          <w:shd w:val="clear" w:color="auto" w:fill="FFFFFF"/>
        </w:rPr>
        <w:t>end</w:t>
      </w:r>
      <w:proofErr w:type="spellEnd"/>
      <w:r w:rsidRPr="00E137AB">
        <w:rPr>
          <w:rFonts w:cs="Arial"/>
          <w:color w:val="202124"/>
          <w:shd w:val="clear" w:color="auto" w:fill="FFFFFF"/>
        </w:rPr>
        <w:t xml:space="preserve"> da </w:t>
      </w:r>
      <w:proofErr w:type="spellStart"/>
      <w:r w:rsidRPr="00E137AB">
        <w:rPr>
          <w:rFonts w:cs="Arial"/>
          <w:color w:val="202124"/>
          <w:shd w:val="clear" w:color="auto" w:fill="FFFFFF"/>
        </w:rPr>
        <w:t>contact</w:t>
      </w:r>
      <w:proofErr w:type="spellEnd"/>
      <w:r w:rsidRPr="00E137AB">
        <w:rPr>
          <w:rFonts w:cs="Arial"/>
          <w:color w:val="202124"/>
          <w:shd w:val="clear" w:color="auto" w:fill="FFFFFF"/>
        </w:rPr>
        <w:t xml:space="preserve"> </w:t>
      </w:r>
      <w:proofErr w:type="spellStart"/>
      <w:r w:rsidRPr="00E137AB">
        <w:rPr>
          <w:rFonts w:cs="Arial"/>
          <w:color w:val="202124"/>
          <w:shd w:val="clear" w:color="auto" w:fill="FFFFFF"/>
        </w:rPr>
        <w:t>page</w:t>
      </w:r>
      <w:proofErr w:type="spellEnd"/>
      <w:r w:rsidRPr="00E137AB">
        <w:rPr>
          <w:rFonts w:cs="Arial"/>
          <w:color w:val="202124"/>
          <w:shd w:val="clear" w:color="auto" w:fill="FFFFFF"/>
        </w:rPr>
        <w:t>. Com participação no aperfeiçoamento da apresentação da empresa (</w:t>
      </w:r>
      <w:proofErr w:type="spellStart"/>
      <w:r w:rsidRPr="00E137AB">
        <w:rPr>
          <w:rFonts w:cs="Arial"/>
          <w:color w:val="202124"/>
          <w:shd w:val="clear" w:color="auto" w:fill="FFFFFF"/>
        </w:rPr>
        <w:t>power</w:t>
      </w:r>
      <w:proofErr w:type="spellEnd"/>
      <w:r w:rsidRPr="00E137AB">
        <w:rPr>
          <w:rFonts w:cs="Arial"/>
          <w:color w:val="202124"/>
          <w:shd w:val="clear" w:color="auto" w:fill="FFFFFF"/>
        </w:rPr>
        <w:t xml:space="preserve"> point), sistema de métricas (</w:t>
      </w:r>
      <w:proofErr w:type="spellStart"/>
      <w:r w:rsidRPr="00E137AB">
        <w:rPr>
          <w:rFonts w:cs="Arial"/>
          <w:color w:val="202124"/>
          <w:shd w:val="clear" w:color="auto" w:fill="FFFFFF"/>
        </w:rPr>
        <w:t>analitics</w:t>
      </w:r>
      <w:proofErr w:type="spellEnd"/>
      <w:r w:rsidRPr="00E137AB">
        <w:rPr>
          <w:rFonts w:cs="Arial"/>
          <w:color w:val="202124"/>
          <w:shd w:val="clear" w:color="auto" w:fill="FFFFFF"/>
        </w:rPr>
        <w:t>) e documentação.</w:t>
      </w:r>
    </w:p>
    <w:p w14:paraId="631BA6BF" w14:textId="77777777" w:rsidR="00EB4A20" w:rsidRPr="00192CAB" w:rsidRDefault="00EB4A20" w:rsidP="00EB4A20">
      <w:pPr>
        <w:pStyle w:val="Ttulo2"/>
        <w:rPr>
          <w:b/>
        </w:rPr>
      </w:pPr>
      <w:bookmarkStart w:id="13" w:name="_Toc73427771"/>
      <w:r w:rsidRPr="00192CAB">
        <w:rPr>
          <w:b/>
        </w:rPr>
        <w:t>PROCESSO E FERRAMENTA DE GESTÃO DE PROJETOS</w:t>
      </w:r>
      <w:bookmarkEnd w:id="13"/>
      <w:r w:rsidRPr="00192CAB">
        <w:rPr>
          <w:b/>
        </w:rPr>
        <w:t xml:space="preserve"> </w:t>
      </w:r>
    </w:p>
    <w:p w14:paraId="35D7EB04" w14:textId="51DEA7FF" w:rsidR="008E0798" w:rsidRDefault="00EB4A20" w:rsidP="008E0798">
      <w:r w:rsidRPr="007940F6">
        <w:tab/>
      </w:r>
      <w:bookmarkStart w:id="14" w:name="_Toc73427772"/>
      <w:r w:rsidR="008E0798">
        <w:t>A equipe se organi</w:t>
      </w:r>
      <w:r w:rsidR="001A6CD7">
        <w:t>zou de acordo com os requisitos</w:t>
      </w:r>
      <w:r w:rsidR="00B53C09">
        <w:t>, a atribuição de tarefas foi feita de maneira volunt</w:t>
      </w:r>
      <w:r w:rsidR="00E97905">
        <w:t xml:space="preserve">ária, todos participaram de todas as atividades </w:t>
      </w:r>
      <w:r w:rsidR="006941D4">
        <w:t>uns de maneira mais ativa e outros nem tanto</w:t>
      </w:r>
      <w:r w:rsidR="002F065A">
        <w:t>.</w:t>
      </w:r>
    </w:p>
    <w:p w14:paraId="65DFC584" w14:textId="47A2E227" w:rsidR="004F1FBA" w:rsidRDefault="004F1FBA" w:rsidP="008E0798"/>
    <w:p w14:paraId="4ECADFA3" w14:textId="35346DD8" w:rsidR="004F1FBA" w:rsidRDefault="004F1FBA" w:rsidP="008E0798">
      <w:r w:rsidRPr="004F1FBA">
        <w:rPr>
          <w:noProof/>
        </w:rPr>
        <w:drawing>
          <wp:inline distT="0" distB="0" distL="0" distR="0" wp14:anchorId="5FCF1AFD" wp14:editId="7773EC12">
            <wp:extent cx="5760720" cy="29927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92755"/>
                    </a:xfrm>
                    <a:prstGeom prst="rect">
                      <a:avLst/>
                    </a:prstGeom>
                  </pic:spPr>
                </pic:pic>
              </a:graphicData>
            </a:graphic>
          </wp:inline>
        </w:drawing>
      </w:r>
    </w:p>
    <w:p w14:paraId="3766C253" w14:textId="45369744" w:rsidR="004F1FBA" w:rsidRDefault="004F1FBA" w:rsidP="008E0798"/>
    <w:p w14:paraId="50D878A2" w14:textId="1A5B4086" w:rsidR="004F1FBA" w:rsidRDefault="00D21BED" w:rsidP="008E0798">
      <w:r w:rsidRPr="00D21BED">
        <w:rPr>
          <w:noProof/>
        </w:rPr>
        <w:drawing>
          <wp:inline distT="0" distB="0" distL="0" distR="0" wp14:anchorId="3254DA97" wp14:editId="082B3B44">
            <wp:extent cx="5760720" cy="20599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59940"/>
                    </a:xfrm>
                    <a:prstGeom prst="rect">
                      <a:avLst/>
                    </a:prstGeom>
                  </pic:spPr>
                </pic:pic>
              </a:graphicData>
            </a:graphic>
          </wp:inline>
        </w:drawing>
      </w:r>
    </w:p>
    <w:p w14:paraId="6530E7C6" w14:textId="543BB065" w:rsidR="004F1FBA" w:rsidRDefault="00644193" w:rsidP="008E0798">
      <w:r w:rsidRPr="00644193">
        <w:rPr>
          <w:noProof/>
        </w:rPr>
        <w:lastRenderedPageBreak/>
        <w:drawing>
          <wp:inline distT="0" distB="0" distL="0" distR="0" wp14:anchorId="4505FFDC" wp14:editId="65326D2D">
            <wp:extent cx="5760720" cy="210883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08835"/>
                    </a:xfrm>
                    <a:prstGeom prst="rect">
                      <a:avLst/>
                    </a:prstGeom>
                  </pic:spPr>
                </pic:pic>
              </a:graphicData>
            </a:graphic>
          </wp:inline>
        </w:drawing>
      </w:r>
    </w:p>
    <w:p w14:paraId="30E92020" w14:textId="77777777" w:rsidR="004F1FBA" w:rsidRDefault="004F1FBA" w:rsidP="008E0798"/>
    <w:p w14:paraId="721358EA" w14:textId="77777777" w:rsidR="008E0798" w:rsidRDefault="008E0798" w:rsidP="008E0798"/>
    <w:p w14:paraId="371799F5" w14:textId="6B4708C2" w:rsidR="00EB4A20" w:rsidRPr="00192CAB" w:rsidRDefault="008E0798" w:rsidP="008E0798">
      <w:pPr>
        <w:rPr>
          <w:b/>
        </w:rPr>
      </w:pPr>
      <w:r>
        <w:tab/>
      </w:r>
      <w:r w:rsidR="002D45C8" w:rsidRPr="00192CAB">
        <w:rPr>
          <w:b/>
        </w:rPr>
        <w:t>Gestão dos Riscos do Projeto</w:t>
      </w:r>
      <w:bookmarkEnd w:id="14"/>
      <w:r w:rsidR="00EB4A20" w:rsidRPr="00192CAB">
        <w:rPr>
          <w:b/>
        </w:rPr>
        <w:t xml:space="preserve"> </w:t>
      </w:r>
    </w:p>
    <w:p w14:paraId="35149831" w14:textId="77777777" w:rsidR="00FB1690" w:rsidRDefault="00EB4A20" w:rsidP="00FB1690">
      <w:r w:rsidRPr="004B1208">
        <w:tab/>
      </w:r>
      <w:bookmarkStart w:id="15" w:name="_Toc73427773"/>
      <w:r w:rsidR="00FB1690" w:rsidRPr="00FB1690">
        <w:rPr>
          <w:noProof/>
        </w:rPr>
        <w:drawing>
          <wp:inline distT="0" distB="0" distL="0" distR="0" wp14:anchorId="42105C18" wp14:editId="1F884F36">
            <wp:extent cx="5760720" cy="2114550"/>
            <wp:effectExtent l="0" t="0" r="0" b="0"/>
            <wp:docPr id="9" name="Imagem 3">
              <a:extLst xmlns:a="http://schemas.openxmlformats.org/drawingml/2006/main">
                <a:ext uri="{FF2B5EF4-FFF2-40B4-BE49-F238E27FC236}">
                  <a16:creationId xmlns:a16="http://schemas.microsoft.com/office/drawing/2014/main" id="{3BE7BE94-9194-47FB-81E3-981FE0E1F3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BE7BE94-9194-47FB-81E3-981FE0E1F3E9}"/>
                        </a:ext>
                      </a:extLst>
                    </pic:cNvPr>
                    <pic:cNvPicPr>
                      <a:picLocks noChangeAspect="1"/>
                    </pic:cNvPicPr>
                  </pic:nvPicPr>
                  <pic:blipFill rotWithShape="1">
                    <a:blip r:embed="rId21"/>
                    <a:srcRect r="334"/>
                    <a:stretch/>
                  </pic:blipFill>
                  <pic:spPr>
                    <a:xfrm>
                      <a:off x="0" y="0"/>
                      <a:ext cx="5760720" cy="2114550"/>
                    </a:xfrm>
                    <a:prstGeom prst="rect">
                      <a:avLst/>
                    </a:prstGeom>
                  </pic:spPr>
                </pic:pic>
              </a:graphicData>
            </a:graphic>
          </wp:inline>
        </w:drawing>
      </w:r>
    </w:p>
    <w:p w14:paraId="2017C7A4" w14:textId="0A1EAF64" w:rsidR="00FB1690" w:rsidRDefault="0033345D" w:rsidP="000063F2">
      <w:pPr>
        <w:jc w:val="center"/>
      </w:pPr>
      <w:r w:rsidRPr="0033345D">
        <w:rPr>
          <w:noProof/>
        </w:rPr>
        <w:drawing>
          <wp:inline distT="0" distB="0" distL="0" distR="0" wp14:anchorId="6927AB6F" wp14:editId="42B854C6">
            <wp:extent cx="3295650" cy="1756473"/>
            <wp:effectExtent l="0" t="0" r="0" b="0"/>
            <wp:docPr id="10" name="Imagem 4">
              <a:extLst xmlns:a="http://schemas.openxmlformats.org/drawingml/2006/main">
                <a:ext uri="{FF2B5EF4-FFF2-40B4-BE49-F238E27FC236}">
                  <a16:creationId xmlns:a16="http://schemas.microsoft.com/office/drawing/2014/main" id="{76494C33-42B5-41CF-8989-F9133462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76494C33-42B5-41CF-8989-F9133462B56D}"/>
                        </a:ext>
                      </a:extLst>
                    </pic:cNvPr>
                    <pic:cNvPicPr>
                      <a:picLocks noChangeAspect="1"/>
                    </pic:cNvPicPr>
                  </pic:nvPicPr>
                  <pic:blipFill>
                    <a:blip r:embed="rId22"/>
                    <a:stretch>
                      <a:fillRect/>
                    </a:stretch>
                  </pic:blipFill>
                  <pic:spPr>
                    <a:xfrm>
                      <a:off x="0" y="0"/>
                      <a:ext cx="3302896" cy="1760335"/>
                    </a:xfrm>
                    <a:prstGeom prst="rect">
                      <a:avLst/>
                    </a:prstGeom>
                  </pic:spPr>
                </pic:pic>
              </a:graphicData>
            </a:graphic>
          </wp:inline>
        </w:drawing>
      </w:r>
    </w:p>
    <w:p w14:paraId="563B5097" w14:textId="3C8F92B6" w:rsidR="00FD0477" w:rsidRDefault="00FD0477" w:rsidP="000063F2">
      <w:pPr>
        <w:jc w:val="center"/>
      </w:pPr>
    </w:p>
    <w:p w14:paraId="6AFC327F" w14:textId="682A1EEE" w:rsidR="00FD0477" w:rsidRDefault="00FD0477" w:rsidP="000063F2">
      <w:pPr>
        <w:jc w:val="center"/>
      </w:pPr>
    </w:p>
    <w:p w14:paraId="32F186C6" w14:textId="76CC2C7F" w:rsidR="00FD0477" w:rsidRDefault="00FD0477" w:rsidP="000063F2">
      <w:pPr>
        <w:jc w:val="center"/>
      </w:pPr>
    </w:p>
    <w:p w14:paraId="11D40AC9" w14:textId="0EAE843C" w:rsidR="00FD0477" w:rsidRDefault="00FD0477" w:rsidP="000063F2">
      <w:pPr>
        <w:jc w:val="center"/>
      </w:pPr>
    </w:p>
    <w:p w14:paraId="5813A2A6" w14:textId="77777777" w:rsidR="00FD0477" w:rsidRDefault="00FD0477" w:rsidP="000063F2">
      <w:pPr>
        <w:jc w:val="center"/>
      </w:pPr>
    </w:p>
    <w:p w14:paraId="29785EC2" w14:textId="1112FA44" w:rsidR="00EB4A20" w:rsidRPr="00192CAB" w:rsidRDefault="005D1AEE" w:rsidP="00FB1690">
      <w:pPr>
        <w:rPr>
          <w:b/>
        </w:rPr>
      </w:pPr>
      <w:r>
        <w:rPr>
          <w:b/>
        </w:rPr>
        <w:lastRenderedPageBreak/>
        <w:t xml:space="preserve">PRODUCT BACKLOG </w:t>
      </w:r>
      <w:r w:rsidR="00627011">
        <w:rPr>
          <w:b/>
        </w:rPr>
        <w:t>e</w:t>
      </w:r>
      <w:r>
        <w:rPr>
          <w:b/>
        </w:rPr>
        <w:t xml:space="preserve"> </w:t>
      </w:r>
      <w:r w:rsidR="002D45C8" w:rsidRPr="00192CAB">
        <w:rPr>
          <w:b/>
        </w:rPr>
        <w:t>requisitos</w:t>
      </w:r>
      <w:bookmarkEnd w:id="15"/>
      <w:r w:rsidR="00EB4A20" w:rsidRPr="00192CAB">
        <w:rPr>
          <w:b/>
        </w:rPr>
        <w:t xml:space="preserve"> </w:t>
      </w:r>
    </w:p>
    <w:p w14:paraId="3EE4FA63" w14:textId="2561A4EE" w:rsidR="00EB4A20" w:rsidRDefault="00EB4A20" w:rsidP="00EB4A20">
      <w:r w:rsidRPr="004B1208">
        <w:tab/>
      </w:r>
      <w:r w:rsidR="000063F2" w:rsidRPr="003F1D20">
        <w:rPr>
          <w:rFonts w:cs="Arial"/>
          <w:noProof/>
        </w:rPr>
        <w:drawing>
          <wp:inline distT="0" distB="0" distL="0" distR="0" wp14:anchorId="2E00FED3" wp14:editId="54632392">
            <wp:extent cx="5780760" cy="26301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396"/>
                    <a:stretch/>
                  </pic:blipFill>
                  <pic:spPr bwMode="auto">
                    <a:xfrm>
                      <a:off x="0" y="0"/>
                      <a:ext cx="5783582" cy="2631454"/>
                    </a:xfrm>
                    <a:prstGeom prst="rect">
                      <a:avLst/>
                    </a:prstGeom>
                    <a:ln>
                      <a:noFill/>
                    </a:ln>
                    <a:extLst>
                      <a:ext uri="{53640926-AAD7-44D8-BBD7-CCE9431645EC}">
                        <a14:shadowObscured xmlns:a14="http://schemas.microsoft.com/office/drawing/2010/main"/>
                      </a:ext>
                    </a:extLst>
                  </pic:spPr>
                </pic:pic>
              </a:graphicData>
            </a:graphic>
          </wp:inline>
        </w:drawing>
      </w:r>
    </w:p>
    <w:p w14:paraId="7166748A" w14:textId="77777777" w:rsidR="000C7251" w:rsidRPr="00192CAB" w:rsidRDefault="000C7251" w:rsidP="000C7251">
      <w:pPr>
        <w:pStyle w:val="Ttulo2"/>
        <w:rPr>
          <w:b/>
        </w:rPr>
      </w:pPr>
      <w:bookmarkStart w:id="16" w:name="_Toc73427774"/>
      <w:r w:rsidRPr="00192CAB">
        <w:rPr>
          <w:b/>
        </w:rPr>
        <w:t>Sprints / sprint backlog</w:t>
      </w:r>
      <w:bookmarkEnd w:id="16"/>
      <w:r w:rsidRPr="00192CAB">
        <w:rPr>
          <w:b/>
        </w:rPr>
        <w:t xml:space="preserve"> </w:t>
      </w:r>
    </w:p>
    <w:p w14:paraId="2D28570C" w14:textId="41B6041E" w:rsidR="000C7251" w:rsidRDefault="000063F2" w:rsidP="000C7251">
      <w:r w:rsidRPr="003F1D20">
        <w:rPr>
          <w:rFonts w:cs="Arial"/>
          <w:noProof/>
        </w:rPr>
        <w:drawing>
          <wp:inline distT="0" distB="0" distL="0" distR="0" wp14:anchorId="7EC8BE0C" wp14:editId="670C934F">
            <wp:extent cx="5867306" cy="2392045"/>
            <wp:effectExtent l="0" t="0" r="635"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0247" cy="2397321"/>
                    </a:xfrm>
                    <a:prstGeom prst="rect">
                      <a:avLst/>
                    </a:prstGeom>
                  </pic:spPr>
                </pic:pic>
              </a:graphicData>
            </a:graphic>
          </wp:inline>
        </w:drawing>
      </w:r>
    </w:p>
    <w:p w14:paraId="2694CCEC" w14:textId="77777777" w:rsidR="00370E34" w:rsidRDefault="00370E34" w:rsidP="007B4A44">
      <w:pPr>
        <w:sectPr w:rsidR="00370E34" w:rsidSect="008B07EE">
          <w:headerReference w:type="even" r:id="rId24"/>
          <w:headerReference w:type="default" r:id="rId25"/>
          <w:footerReference w:type="even" r:id="rId26"/>
          <w:footerReference w:type="default" r:id="rId27"/>
          <w:headerReference w:type="first" r:id="rId28"/>
          <w:footerReference w:type="first" r:id="rId29"/>
          <w:pgSz w:w="11907" w:h="16840" w:code="9"/>
          <w:pgMar w:top="1701" w:right="1134" w:bottom="1531" w:left="1701" w:header="709" w:footer="709" w:gutter="0"/>
          <w:cols w:space="708"/>
          <w:titlePg/>
          <w:docGrid w:linePitch="360"/>
        </w:sectPr>
      </w:pPr>
    </w:p>
    <w:p w14:paraId="35864B8F" w14:textId="77777777" w:rsidR="00370E34" w:rsidRDefault="00EF422E" w:rsidP="00A4698C">
      <w:pPr>
        <w:pStyle w:val="FolhadeRostodosCaptulos"/>
      </w:pPr>
      <w:r>
        <w:lastRenderedPageBreak/>
        <w:fldChar w:fldCharType="begin"/>
      </w:r>
      <w:r>
        <w:instrText xml:space="preserve"> REF _Ref125306944 \w </w:instrText>
      </w:r>
      <w:r>
        <w:fldChar w:fldCharType="separate"/>
      </w:r>
      <w:r w:rsidR="008841DA">
        <w:t>3</w:t>
      </w:r>
      <w:r>
        <w:fldChar w:fldCharType="end"/>
      </w:r>
      <w:r w:rsidR="00BB1C7D">
        <w:tab/>
      </w:r>
      <w:r w:rsidR="00A53A93">
        <w:t>desenvolvimento do projeto</w:t>
      </w:r>
    </w:p>
    <w:p w14:paraId="7C0D6DE9" w14:textId="77777777" w:rsidR="00370E34" w:rsidRPr="002E7274" w:rsidRDefault="00A53A93" w:rsidP="007B4A44">
      <w:pPr>
        <w:pStyle w:val="Ttulo1"/>
        <w:rPr>
          <w:color w:val="000000"/>
        </w:rPr>
      </w:pPr>
      <w:bookmarkStart w:id="17" w:name="_Toc73427775"/>
      <w:r>
        <w:rPr>
          <w:color w:val="000000"/>
        </w:rPr>
        <w:lastRenderedPageBreak/>
        <w:t>desenvolvimento do projeto</w:t>
      </w:r>
      <w:bookmarkEnd w:id="17"/>
    </w:p>
    <w:p w14:paraId="385B2FED" w14:textId="17CB4566" w:rsidR="00A66A93" w:rsidRPr="00192CAB" w:rsidRDefault="00C17003" w:rsidP="00A66A93">
      <w:pPr>
        <w:pStyle w:val="Ttulo2"/>
        <w:rPr>
          <w:b/>
        </w:rPr>
      </w:pPr>
      <w:bookmarkStart w:id="18" w:name="_Toc73427776"/>
      <w:r w:rsidRPr="00E2667A">
        <w:rPr>
          <w:b/>
          <w:noProof/>
        </w:rPr>
        <w:t>Solução Técnica – Aquisição de dados Arduino</w:t>
      </w:r>
      <w:r>
        <w:rPr>
          <w:b/>
          <w:noProof/>
        </w:rPr>
        <w:t>/SIMULADOR</w:t>
      </w:r>
      <w:bookmarkEnd w:id="18"/>
      <w:r w:rsidR="00A66A93" w:rsidRPr="00192CAB">
        <w:rPr>
          <w:b/>
        </w:rPr>
        <w:t xml:space="preserve"> </w:t>
      </w:r>
    </w:p>
    <w:p w14:paraId="5EA04691" w14:textId="77777777" w:rsidR="00215EEE" w:rsidRDefault="00A66A93" w:rsidP="00215EEE">
      <w:pPr>
        <w:ind w:firstLine="567"/>
        <w:rPr>
          <w:rFonts w:cs="Arial"/>
        </w:rPr>
      </w:pPr>
      <w:r w:rsidRPr="004B1208">
        <w:tab/>
      </w:r>
      <w:r w:rsidR="00215EEE">
        <w:rPr>
          <w:rFonts w:cs="Arial"/>
        </w:rPr>
        <w:t xml:space="preserve">Criado com o objetivo de reduzir os índices de absenteísmo nas empresas e aumentar a produtividade, o projeto Relax Machine consiste no monitoramento da temperatura, umidade e luminosidade em ambientes corporativos. O projeto da empresa Ferbgam conta com sensores instalados nas salas que fazem as leituras, assim como um sistema web que registra os valores em um banco de dados, apresenta as leituras em forma de gráfico e alerta o usuário em caso de irregularidades ou falhas no sistema de climatização no ambiente em que foi implementado. </w:t>
      </w:r>
    </w:p>
    <w:p w14:paraId="45C0164C" w14:textId="77777777" w:rsidR="00215EEE" w:rsidRDefault="00215EEE" w:rsidP="00215EEE">
      <w:pPr>
        <w:ind w:firstLine="567"/>
        <w:rPr>
          <w:rFonts w:cs="Arial"/>
        </w:rPr>
      </w:pPr>
      <w:r>
        <w:rPr>
          <w:rFonts w:cs="Arial"/>
        </w:rPr>
        <w:t>A solução desenvolvida se baseia nas exigências contempladas na ISO 9241, que estabelece</w:t>
      </w:r>
      <w:r w:rsidRPr="00A06E15">
        <w:rPr>
          <w:rFonts w:cs="Arial"/>
        </w:rPr>
        <w:t xml:space="preserve"> temperatura de 20 a 24 graus no verão e 23 a 26 graus no inverno, com umidade relativa entre 40% e </w:t>
      </w:r>
      <w:r w:rsidRPr="00A22C52">
        <w:rPr>
          <w:rFonts w:cs="Arial"/>
          <w:u w:val="single"/>
        </w:rPr>
        <w:t>60</w:t>
      </w:r>
      <w:r w:rsidRPr="00A06E15">
        <w:rPr>
          <w:rFonts w:cs="Arial"/>
        </w:rPr>
        <w:t>%</w:t>
      </w:r>
      <w:r>
        <w:rPr>
          <w:rFonts w:cs="Arial"/>
        </w:rPr>
        <w:t>, visando a segurança, produtividade e saúde dos funcionários. Outrossim, a Relax Machine também segue as recomendações previstas na NBR 5413 (iluminância de interiores) que estabelece de 500 até 1.000 lux para ambientes de escritórios, com o intuito de garantir que o ambiente esteja propício para atividades laborais.</w:t>
      </w:r>
    </w:p>
    <w:p w14:paraId="7524317B" w14:textId="77777777" w:rsidR="00215EEE" w:rsidRDefault="00215EEE" w:rsidP="00215EEE">
      <w:pPr>
        <w:ind w:firstLine="567"/>
        <w:rPr>
          <w:rFonts w:cs="Arial"/>
        </w:rPr>
      </w:pPr>
      <w:r>
        <w:rPr>
          <w:rFonts w:cs="Arial"/>
        </w:rPr>
        <w:t xml:space="preserve">Muitas empresas não fazem o devido dimensionamento do sistema de climatização e ventilação no ambiente de trabalho ou quando fazem não monitoram de maneira eficiente, perdendo assim em produtividade e sofrendo com prejuízos financeiros por pagar funcionários que ficam de licença médica com mais frequência. Porém, nossa solução tem o objetivo de assegurar que as condições nesses ambientes estejam adequadas. </w:t>
      </w:r>
    </w:p>
    <w:p w14:paraId="088B2DA7" w14:textId="2FFCEC39" w:rsidR="00215EEE" w:rsidRDefault="00215EEE" w:rsidP="00215EEE">
      <w:pPr>
        <w:ind w:firstLine="567"/>
        <w:rPr>
          <w:rFonts w:cs="Arial"/>
        </w:rPr>
      </w:pPr>
      <w:r>
        <w:rPr>
          <w:rFonts w:cs="Arial"/>
        </w:rPr>
        <w:t>Portanto, serão instalados e configurados sensores espalhados por todo ambiente, sendo que a quantidade de sensores varia de acordo com as dimensões do local. Esses equipamentos farão a leitura da temperatura, umidade e luminosidade e enviarão estes dados para o sistema a cada hora de forma dinâmica. O sistema irá informar se os valores recebidos estão de acordo com os parâmetros definidos e apresentar visualmente ao usuário.</w:t>
      </w:r>
    </w:p>
    <w:p w14:paraId="14FF220C" w14:textId="1AC9E9F3" w:rsidR="005873F5" w:rsidRDefault="005873F5" w:rsidP="00215EEE">
      <w:pPr>
        <w:ind w:firstLine="567"/>
        <w:rPr>
          <w:rFonts w:cs="Arial"/>
        </w:rPr>
      </w:pPr>
    </w:p>
    <w:p w14:paraId="4F20BC9C" w14:textId="77777777" w:rsidR="005873F5" w:rsidRDefault="005873F5" w:rsidP="00215EEE">
      <w:pPr>
        <w:ind w:firstLine="567"/>
        <w:rPr>
          <w:rFonts w:cs="Arial"/>
        </w:rPr>
      </w:pPr>
    </w:p>
    <w:p w14:paraId="5E631DC8" w14:textId="77777777" w:rsidR="00215EEE" w:rsidRDefault="00215EEE" w:rsidP="00215EEE">
      <w:pPr>
        <w:jc w:val="center"/>
        <w:rPr>
          <w:rFonts w:cs="Arial"/>
          <w:b/>
          <w:bCs/>
        </w:rPr>
      </w:pPr>
      <w:r w:rsidRPr="0030358E">
        <w:rPr>
          <w:rFonts w:cs="Arial"/>
          <w:b/>
          <w:bCs/>
        </w:rPr>
        <w:lastRenderedPageBreak/>
        <w:t>Especificações do sensor de temperatura</w:t>
      </w:r>
      <w:r>
        <w:rPr>
          <w:rFonts w:cs="Arial"/>
          <w:b/>
          <w:bCs/>
        </w:rPr>
        <w:t xml:space="preserve"> e umidade</w:t>
      </w:r>
      <w:r w:rsidRPr="0030358E">
        <w:rPr>
          <w:rFonts w:cs="Arial"/>
          <w:b/>
          <w:bCs/>
        </w:rPr>
        <w:t xml:space="preserve"> escolhido:</w:t>
      </w:r>
    </w:p>
    <w:p w14:paraId="1D4A69F9" w14:textId="47A4DBF7" w:rsidR="00A66A93" w:rsidRDefault="005873F5" w:rsidP="005873F5">
      <w:pPr>
        <w:jc w:val="center"/>
      </w:pPr>
      <w:r w:rsidRPr="0030358E">
        <w:rPr>
          <w:rFonts w:cs="Arial"/>
          <w:b/>
          <w:bCs/>
          <w:noProof/>
        </w:rPr>
        <w:drawing>
          <wp:inline distT="0" distB="0" distL="0" distR="0" wp14:anchorId="1A9760A9" wp14:editId="3C63E346">
            <wp:extent cx="4096322" cy="2838846"/>
            <wp:effectExtent l="0" t="0" r="0" b="0"/>
            <wp:docPr id="23" name="Imagem 2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abela&#10;&#10;Descrição gerada automaticamente"/>
                    <pic:cNvPicPr/>
                  </pic:nvPicPr>
                  <pic:blipFill>
                    <a:blip r:embed="rId30"/>
                    <a:stretch>
                      <a:fillRect/>
                    </a:stretch>
                  </pic:blipFill>
                  <pic:spPr>
                    <a:xfrm>
                      <a:off x="0" y="0"/>
                      <a:ext cx="4096322" cy="2838846"/>
                    </a:xfrm>
                    <a:prstGeom prst="rect">
                      <a:avLst/>
                    </a:prstGeom>
                  </pic:spPr>
                </pic:pic>
              </a:graphicData>
            </a:graphic>
          </wp:inline>
        </w:drawing>
      </w:r>
    </w:p>
    <w:p w14:paraId="4AD024E3" w14:textId="77777777" w:rsidR="00370E34" w:rsidRPr="00336677" w:rsidRDefault="00370E34" w:rsidP="00151454">
      <w:pPr>
        <w:spacing w:line="240" w:lineRule="auto"/>
        <w:jc w:val="left"/>
        <w:rPr>
          <w:rFonts w:cs="Arial"/>
          <w:b/>
          <w:bCs/>
          <w:color w:val="000000"/>
        </w:rPr>
      </w:pPr>
    </w:p>
    <w:p w14:paraId="448550FB" w14:textId="77777777" w:rsidR="00663555" w:rsidRDefault="00663555" w:rsidP="00663555">
      <w:pPr>
        <w:jc w:val="center"/>
        <w:rPr>
          <w:rFonts w:cs="Arial"/>
          <w:b/>
          <w:bCs/>
        </w:rPr>
      </w:pPr>
      <w:bookmarkStart w:id="19" w:name="_Toc154569928"/>
      <w:r w:rsidRPr="0030358E">
        <w:rPr>
          <w:rFonts w:cs="Arial"/>
          <w:b/>
          <w:bCs/>
        </w:rPr>
        <w:t xml:space="preserve">Especificações do sensor de </w:t>
      </w:r>
      <w:r>
        <w:rPr>
          <w:rFonts w:cs="Arial"/>
          <w:b/>
          <w:bCs/>
        </w:rPr>
        <w:t>luminosidade</w:t>
      </w:r>
      <w:r w:rsidRPr="0030358E">
        <w:rPr>
          <w:rFonts w:cs="Arial"/>
          <w:b/>
          <w:bCs/>
        </w:rPr>
        <w:t xml:space="preserve"> escolhido:</w:t>
      </w:r>
    </w:p>
    <w:p w14:paraId="49808945" w14:textId="77777777" w:rsidR="00663555" w:rsidRDefault="00663555" w:rsidP="00663555">
      <w:pPr>
        <w:jc w:val="center"/>
        <w:rPr>
          <w:rFonts w:cs="Arial"/>
        </w:rPr>
      </w:pPr>
      <w:r w:rsidRPr="00FA60AF">
        <w:rPr>
          <w:rFonts w:cs="Arial"/>
          <w:noProof/>
        </w:rPr>
        <w:drawing>
          <wp:inline distT="0" distB="0" distL="0" distR="0" wp14:anchorId="631EFEF8" wp14:editId="3728674E">
            <wp:extent cx="4964516" cy="1838325"/>
            <wp:effectExtent l="0" t="0" r="7620" b="0"/>
            <wp:docPr id="26" name="Imagem 2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abela&#10;&#10;Descrição gerada automaticamente"/>
                    <pic:cNvPicPr/>
                  </pic:nvPicPr>
                  <pic:blipFill>
                    <a:blip r:embed="rId31"/>
                    <a:stretch>
                      <a:fillRect/>
                    </a:stretch>
                  </pic:blipFill>
                  <pic:spPr>
                    <a:xfrm>
                      <a:off x="0" y="0"/>
                      <a:ext cx="4968211" cy="1839693"/>
                    </a:xfrm>
                    <a:prstGeom prst="rect">
                      <a:avLst/>
                    </a:prstGeom>
                  </pic:spPr>
                </pic:pic>
              </a:graphicData>
            </a:graphic>
          </wp:inline>
        </w:drawing>
      </w:r>
    </w:p>
    <w:p w14:paraId="2E23F17B" w14:textId="57052FFC" w:rsidR="00370E34" w:rsidRDefault="00370E34" w:rsidP="00667527">
      <w:pPr>
        <w:jc w:val="center"/>
      </w:pPr>
    </w:p>
    <w:p w14:paraId="33F3CD6E" w14:textId="77777777" w:rsidR="00A66A93" w:rsidRPr="00192CAB" w:rsidRDefault="00A66A93" w:rsidP="00A66A93">
      <w:pPr>
        <w:pStyle w:val="Ttulo2"/>
        <w:rPr>
          <w:b/>
        </w:rPr>
      </w:pPr>
      <w:bookmarkStart w:id="20" w:name="_Toc73427777"/>
      <w:r w:rsidRPr="00192CAB">
        <w:rPr>
          <w:b/>
        </w:rPr>
        <w:t>Solução Técnica - Aplicação</w:t>
      </w:r>
      <w:bookmarkEnd w:id="20"/>
      <w:r w:rsidRPr="00192CAB">
        <w:rPr>
          <w:b/>
        </w:rPr>
        <w:t xml:space="preserve"> </w:t>
      </w:r>
    </w:p>
    <w:p w14:paraId="2B1CD552" w14:textId="217ABF6A" w:rsidR="00A66A93" w:rsidRDefault="00A66A93" w:rsidP="00A66A93">
      <w:r w:rsidRPr="004B1208">
        <w:tab/>
      </w:r>
      <w:r w:rsidR="003E5905">
        <w:t>A apl</w:t>
      </w:r>
      <w:r w:rsidR="00EC0BA6">
        <w:t xml:space="preserve">icação utiliza-se de </w:t>
      </w:r>
      <w:r w:rsidR="00087EE6">
        <w:t xml:space="preserve">componentes de hardware simulados para obter dados </w:t>
      </w:r>
      <w:r w:rsidR="00C61B65">
        <w:t>fictícios com o intuito</w:t>
      </w:r>
      <w:r w:rsidR="00E81A5A">
        <w:t xml:space="preserve"> de</w:t>
      </w:r>
      <w:r w:rsidR="00B10EE2">
        <w:t xml:space="preserve"> </w:t>
      </w:r>
      <w:r w:rsidR="00380CE7">
        <w:t xml:space="preserve">aplicar as métricas desenvolvidas, de forma a tratar </w:t>
      </w:r>
      <w:r w:rsidR="00E72691">
        <w:t xml:space="preserve">e apresentar </w:t>
      </w:r>
      <w:r w:rsidR="00380CE7">
        <w:t>as leituras</w:t>
      </w:r>
      <w:r w:rsidR="00E72691">
        <w:t xml:space="preserve"> ao usuário</w:t>
      </w:r>
      <w:r w:rsidR="005E7E8D">
        <w:t xml:space="preserve"> por meio de gráficos dinâmicos.</w:t>
      </w:r>
    </w:p>
    <w:p w14:paraId="658C3DB0" w14:textId="4BFF2C6E" w:rsidR="00B51D26" w:rsidRDefault="00B51D26" w:rsidP="00A66A93"/>
    <w:p w14:paraId="17585B18" w14:textId="6BBCD5BF" w:rsidR="00B51D26" w:rsidRDefault="00B51D26" w:rsidP="00A66A93">
      <w:r>
        <w:rPr>
          <w:noProof/>
        </w:rPr>
        <w:lastRenderedPageBreak/>
        <w:drawing>
          <wp:inline distT="0" distB="0" distL="0" distR="0" wp14:anchorId="4660E3D1" wp14:editId="277FCE97">
            <wp:extent cx="5760720" cy="324040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19F6A46" w14:textId="77777777" w:rsidR="00B51D26" w:rsidRDefault="00B51D26" w:rsidP="00A66A93"/>
    <w:p w14:paraId="0C3074E6" w14:textId="6ED56D0F" w:rsidR="00A66A93" w:rsidRPr="00336677" w:rsidRDefault="00F63682" w:rsidP="00A66A93">
      <w:pPr>
        <w:spacing w:line="240" w:lineRule="auto"/>
        <w:jc w:val="left"/>
        <w:rPr>
          <w:rFonts w:cs="Arial"/>
          <w:b/>
          <w:bCs/>
          <w:color w:val="000000"/>
        </w:rPr>
      </w:pPr>
      <w:r w:rsidRPr="00F63682">
        <w:rPr>
          <w:rFonts w:cs="Arial"/>
          <w:b/>
          <w:bCs/>
          <w:noProof/>
          <w:color w:val="000000"/>
        </w:rPr>
        <w:drawing>
          <wp:inline distT="0" distB="0" distL="0" distR="0" wp14:anchorId="0CC5D97B" wp14:editId="28A0A811">
            <wp:extent cx="5760720" cy="3240405"/>
            <wp:effectExtent l="0" t="0" r="0" b="0"/>
            <wp:docPr id="16" name="Imagem 3" descr="Diagrama&#10;&#10;Descrição gerada automaticamente">
              <a:extLst xmlns:a="http://schemas.openxmlformats.org/drawingml/2006/main">
                <a:ext uri="{FF2B5EF4-FFF2-40B4-BE49-F238E27FC236}">
                  <a16:creationId xmlns:a16="http://schemas.microsoft.com/office/drawing/2014/main" id="{0324AA49-CC4A-4A4B-B82F-D73DE665A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Diagrama&#10;&#10;Descrição gerada automaticamente">
                      <a:extLst>
                        <a:ext uri="{FF2B5EF4-FFF2-40B4-BE49-F238E27FC236}">
                          <a16:creationId xmlns:a16="http://schemas.microsoft.com/office/drawing/2014/main" id="{0324AA49-CC4A-4A4B-B82F-D73DE665A8E5}"/>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014152" w14:textId="77777777" w:rsidR="00A66A93" w:rsidRDefault="00A66A93" w:rsidP="00B30672"/>
    <w:p w14:paraId="5D33AF3E" w14:textId="7FB4B641" w:rsidR="00A66A93" w:rsidRDefault="00A66A93" w:rsidP="00A66A93">
      <w:pPr>
        <w:pStyle w:val="Ttulo2"/>
        <w:rPr>
          <w:b/>
        </w:rPr>
      </w:pPr>
      <w:bookmarkStart w:id="21" w:name="_Toc73427778"/>
      <w:r w:rsidRPr="00192CAB">
        <w:rPr>
          <w:b/>
        </w:rPr>
        <w:t>Banco de Dados</w:t>
      </w:r>
      <w:bookmarkEnd w:id="21"/>
      <w:r w:rsidRPr="00192CAB">
        <w:rPr>
          <w:b/>
        </w:rPr>
        <w:t xml:space="preserve"> </w:t>
      </w:r>
    </w:p>
    <w:p w14:paraId="52C0DFDC" w14:textId="4C58EBB0" w:rsidR="00711F63" w:rsidRDefault="00711F63" w:rsidP="00711F63"/>
    <w:p w14:paraId="0A56A6F1" w14:textId="39FF7CB8" w:rsidR="00711F63" w:rsidRDefault="00485B6A" w:rsidP="00485B6A">
      <w:pPr>
        <w:jc w:val="center"/>
      </w:pPr>
      <w:r w:rsidRPr="00485B6A">
        <w:rPr>
          <w:noProof/>
        </w:rPr>
        <w:lastRenderedPageBreak/>
        <w:drawing>
          <wp:inline distT="0" distB="0" distL="0" distR="0" wp14:anchorId="19605E9C" wp14:editId="2254D35E">
            <wp:extent cx="4309052" cy="3930015"/>
            <wp:effectExtent l="0" t="0" r="0" b="0"/>
            <wp:docPr id="34" name="Imagem 4">
              <a:extLst xmlns:a="http://schemas.openxmlformats.org/drawingml/2006/main">
                <a:ext uri="{FF2B5EF4-FFF2-40B4-BE49-F238E27FC236}">
                  <a16:creationId xmlns:a16="http://schemas.microsoft.com/office/drawing/2014/main" id="{A070DE2A-F4F0-44A2-97E6-286FACEC5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A070DE2A-F4F0-44A2-97E6-286FACEC5B22}"/>
                        </a:ext>
                      </a:extLst>
                    </pic:cNvPr>
                    <pic:cNvPicPr>
                      <a:picLocks noChangeAspect="1"/>
                    </pic:cNvPicPr>
                  </pic:nvPicPr>
                  <pic:blipFill>
                    <a:blip r:embed="rId34"/>
                    <a:stretch>
                      <a:fillRect/>
                    </a:stretch>
                  </pic:blipFill>
                  <pic:spPr>
                    <a:xfrm>
                      <a:off x="0" y="0"/>
                      <a:ext cx="4316271" cy="3936599"/>
                    </a:xfrm>
                    <a:prstGeom prst="rect">
                      <a:avLst/>
                    </a:prstGeom>
                  </pic:spPr>
                </pic:pic>
              </a:graphicData>
            </a:graphic>
          </wp:inline>
        </w:drawing>
      </w:r>
    </w:p>
    <w:p w14:paraId="2C129975" w14:textId="77777777" w:rsidR="00711F63" w:rsidRPr="00711F63" w:rsidRDefault="00711F63" w:rsidP="00711F63"/>
    <w:p w14:paraId="03F74BD1" w14:textId="2B3D7E6A" w:rsidR="00711F63" w:rsidRDefault="00711F63" w:rsidP="00711F63">
      <w:proofErr w:type="spellStart"/>
      <w:r>
        <w:t>create</w:t>
      </w:r>
      <w:proofErr w:type="spellEnd"/>
      <w:r>
        <w:t xml:space="preserve"> </w:t>
      </w:r>
      <w:proofErr w:type="spellStart"/>
      <w:r>
        <w:t>database</w:t>
      </w:r>
      <w:proofErr w:type="spellEnd"/>
      <w:r>
        <w:t xml:space="preserve"> relax;</w:t>
      </w:r>
    </w:p>
    <w:p w14:paraId="41244A79" w14:textId="77777777" w:rsidR="00711F63" w:rsidRDefault="00711F63" w:rsidP="00711F63">
      <w:r>
        <w:t>use relax;</w:t>
      </w:r>
    </w:p>
    <w:p w14:paraId="2849CA9E" w14:textId="77777777" w:rsidR="00711F63" w:rsidRDefault="00711F63" w:rsidP="00711F63"/>
    <w:p w14:paraId="31EECDE4"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tb_empresa</w:t>
      </w:r>
      <w:proofErr w:type="spellEnd"/>
      <w:r>
        <w:t xml:space="preserve"> (</w:t>
      </w:r>
    </w:p>
    <w:p w14:paraId="315D6A0A" w14:textId="2B5AC834" w:rsidR="00711F63" w:rsidRDefault="00B03777" w:rsidP="00711F63">
      <w:r>
        <w:t xml:space="preserve">    </w:t>
      </w:r>
      <w:proofErr w:type="spellStart"/>
      <w:r w:rsidR="00711F63">
        <w:t>idEmpresa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67B9BCAD" w14:textId="77777777" w:rsidR="00711F63" w:rsidRDefault="00711F63" w:rsidP="00711F63">
      <w:r>
        <w:t xml:space="preserve">    </w:t>
      </w:r>
      <w:proofErr w:type="spellStart"/>
      <w:r>
        <w:t>loginEmpresa</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w:t>
      </w:r>
    </w:p>
    <w:p w14:paraId="5B8817C8" w14:textId="77777777" w:rsidR="00711F63" w:rsidRDefault="00711F63" w:rsidP="00711F63">
      <w:r>
        <w:t xml:space="preserve">    </w:t>
      </w:r>
      <w:proofErr w:type="spellStart"/>
      <w:r>
        <w:t>senhaEmpresa</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F0532D2" w14:textId="77777777" w:rsidR="00711F63" w:rsidRDefault="00711F63" w:rsidP="00711F63">
      <w:r>
        <w:t xml:space="preserve">    </w:t>
      </w:r>
      <w:proofErr w:type="spellStart"/>
      <w:r>
        <w:t>nomeEmpresa</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57B49A0" w14:textId="77777777" w:rsidR="00711F63" w:rsidRDefault="00711F63" w:rsidP="00711F63">
      <w:r>
        <w:t xml:space="preserve">    </w:t>
      </w:r>
      <w:proofErr w:type="spellStart"/>
      <w:r>
        <w:t>cnpj</w:t>
      </w:r>
      <w:proofErr w:type="spellEnd"/>
      <w:r>
        <w:t xml:space="preserve"> </w:t>
      </w:r>
      <w:proofErr w:type="gramStart"/>
      <w:r>
        <w:t>char(</w:t>
      </w:r>
      <w:proofErr w:type="gramEnd"/>
      <w:r>
        <w:t xml:space="preserve">14) </w:t>
      </w:r>
      <w:proofErr w:type="spellStart"/>
      <w:r>
        <w:t>not</w:t>
      </w:r>
      <w:proofErr w:type="spellEnd"/>
      <w:r>
        <w:t xml:space="preserve"> </w:t>
      </w:r>
      <w:proofErr w:type="spellStart"/>
      <w:r>
        <w:t>null</w:t>
      </w:r>
      <w:proofErr w:type="spellEnd"/>
      <w:r>
        <w:t>,</w:t>
      </w:r>
    </w:p>
    <w:p w14:paraId="75C466D3"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r>
        <w:t>,</w:t>
      </w:r>
    </w:p>
    <w:p w14:paraId="0AA9957B"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26D847A8" w14:textId="77777777" w:rsidR="00711F63" w:rsidRDefault="00711F63" w:rsidP="00711F63">
      <w:r>
        <w:t xml:space="preserve">    logradouro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241C5CE" w14:textId="77777777" w:rsidR="00711F63" w:rsidRDefault="00711F63" w:rsidP="00711F63">
      <w:r>
        <w:t xml:space="preserve">    uf </w:t>
      </w:r>
      <w:proofErr w:type="gramStart"/>
      <w:r>
        <w:t>char(</w:t>
      </w:r>
      <w:proofErr w:type="gramEnd"/>
      <w:r>
        <w:t xml:space="preserve">2) </w:t>
      </w:r>
      <w:proofErr w:type="spellStart"/>
      <w:r>
        <w:t>not</w:t>
      </w:r>
      <w:proofErr w:type="spellEnd"/>
      <w:r>
        <w:t xml:space="preserve"> </w:t>
      </w:r>
      <w:proofErr w:type="spellStart"/>
      <w:r>
        <w:t>null</w:t>
      </w:r>
      <w:proofErr w:type="spellEnd"/>
      <w:r>
        <w:t>,</w:t>
      </w:r>
    </w:p>
    <w:p w14:paraId="404E5E81" w14:textId="77777777" w:rsidR="00711F63" w:rsidRDefault="00711F63" w:rsidP="00711F63">
      <w:r>
        <w:t xml:space="preserve">    cidade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98C5F92" w14:textId="77777777" w:rsidR="00711F63" w:rsidRDefault="00711F63" w:rsidP="00711F63">
      <w:r>
        <w:t xml:space="preserve">    </w:t>
      </w:r>
      <w:proofErr w:type="spellStart"/>
      <w:r>
        <w:t>numero</w:t>
      </w:r>
      <w:proofErr w:type="spellEnd"/>
      <w:r>
        <w:t xml:space="preserve"> </w:t>
      </w:r>
      <w:proofErr w:type="spellStart"/>
      <w:proofErr w:type="gramStart"/>
      <w:r>
        <w:t>varchar</w:t>
      </w:r>
      <w:proofErr w:type="spellEnd"/>
      <w:r>
        <w:t>(</w:t>
      </w:r>
      <w:proofErr w:type="gramEnd"/>
      <w:r>
        <w:t xml:space="preserve">45) </w:t>
      </w:r>
      <w:proofErr w:type="spellStart"/>
      <w:r>
        <w:t>not</w:t>
      </w:r>
      <w:proofErr w:type="spellEnd"/>
      <w:r>
        <w:t xml:space="preserve"> </w:t>
      </w:r>
      <w:proofErr w:type="spellStart"/>
      <w:r>
        <w:t>null</w:t>
      </w:r>
      <w:proofErr w:type="spellEnd"/>
      <w:r>
        <w:t>,</w:t>
      </w:r>
    </w:p>
    <w:p w14:paraId="393B1C50" w14:textId="77777777" w:rsidR="00711F63" w:rsidRDefault="00711F63" w:rsidP="00711F63">
      <w:r>
        <w:t xml:space="preserve">    complemento </w:t>
      </w:r>
      <w:proofErr w:type="spellStart"/>
      <w:proofErr w:type="gramStart"/>
      <w:r>
        <w:t>varchar</w:t>
      </w:r>
      <w:proofErr w:type="spellEnd"/>
      <w:r>
        <w:t>(</w:t>
      </w:r>
      <w:proofErr w:type="gramEnd"/>
      <w:r>
        <w:t>45),</w:t>
      </w:r>
    </w:p>
    <w:p w14:paraId="2BB9EC5A" w14:textId="77777777" w:rsidR="00711F63" w:rsidRDefault="00711F63" w:rsidP="00711F63">
      <w:r>
        <w:lastRenderedPageBreak/>
        <w:t xml:space="preserve">    bairro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6ACF085" w14:textId="77777777" w:rsidR="00711F63" w:rsidRDefault="00711F63" w:rsidP="00711F63">
      <w:r>
        <w:t xml:space="preserve">    cep </w:t>
      </w:r>
      <w:proofErr w:type="gramStart"/>
      <w:r>
        <w:t>char(</w:t>
      </w:r>
      <w:proofErr w:type="gramEnd"/>
      <w:r>
        <w:t xml:space="preserve">8) </w:t>
      </w:r>
      <w:proofErr w:type="spellStart"/>
      <w:r>
        <w:t>not</w:t>
      </w:r>
      <w:proofErr w:type="spellEnd"/>
      <w:r>
        <w:t xml:space="preserve"> </w:t>
      </w:r>
      <w:proofErr w:type="spellStart"/>
      <w:r>
        <w:t>null</w:t>
      </w:r>
      <w:proofErr w:type="spellEnd"/>
    </w:p>
    <w:p w14:paraId="0393DE29" w14:textId="77777777" w:rsidR="00711F63" w:rsidRDefault="00711F63" w:rsidP="00711F63">
      <w:r>
        <w:t>);</w:t>
      </w:r>
    </w:p>
    <w:p w14:paraId="5ABE7514" w14:textId="77777777" w:rsidR="00711F63" w:rsidRDefault="00711F63" w:rsidP="00711F63"/>
    <w:p w14:paraId="579E643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tb_responsavel</w:t>
      </w:r>
      <w:proofErr w:type="spellEnd"/>
      <w:r>
        <w:t xml:space="preserve"> (</w:t>
      </w:r>
    </w:p>
    <w:p w14:paraId="72779E05" w14:textId="77777777" w:rsidR="00711F63" w:rsidRDefault="00711F63" w:rsidP="00711F63">
      <w:r>
        <w:t xml:space="preserve">    </w:t>
      </w:r>
      <w:proofErr w:type="spellStart"/>
      <w:r>
        <w:t>idResponsavel</w:t>
      </w:r>
      <w:proofErr w:type="spellEnd"/>
      <w:r>
        <w:t xml:space="preserve"> </w:t>
      </w:r>
      <w:proofErr w:type="spellStart"/>
      <w:r>
        <w:t>int</w:t>
      </w:r>
      <w:proofErr w:type="spellEnd"/>
      <w:r>
        <w:t xml:space="preserve"> </w:t>
      </w:r>
      <w:proofErr w:type="spellStart"/>
      <w:r>
        <w:t>primary</w:t>
      </w:r>
      <w:proofErr w:type="spellEnd"/>
      <w:r>
        <w:t xml:space="preserve"> </w:t>
      </w:r>
      <w:proofErr w:type="spellStart"/>
      <w:r>
        <w:t>key</w:t>
      </w:r>
      <w:proofErr w:type="spellEnd"/>
      <w:r>
        <w:t xml:space="preserve"> </w:t>
      </w:r>
      <w:proofErr w:type="spellStart"/>
      <w:r>
        <w:t>auto_increment</w:t>
      </w:r>
      <w:proofErr w:type="spellEnd"/>
      <w:r>
        <w:t>,</w:t>
      </w:r>
    </w:p>
    <w:p w14:paraId="71F6124F" w14:textId="3B3DF2CE" w:rsidR="00711F63" w:rsidRDefault="00B03777" w:rsidP="00711F63">
      <w:r>
        <w:t xml:space="preserve">    </w:t>
      </w:r>
      <w:proofErr w:type="spellStart"/>
      <w:r w:rsidR="00711F63">
        <w:t>fkEmpresa</w:t>
      </w:r>
      <w:proofErr w:type="spellEnd"/>
      <w:r w:rsidR="00711F63">
        <w:t xml:space="preserve"> </w:t>
      </w:r>
      <w:proofErr w:type="spellStart"/>
      <w:r w:rsidR="00711F63">
        <w:t>int</w:t>
      </w:r>
      <w:proofErr w:type="spellEnd"/>
      <w:r w:rsidR="00711F63">
        <w:t>,</w:t>
      </w:r>
    </w:p>
    <w:p w14:paraId="0829618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368E4EA2" w14:textId="77777777" w:rsidR="00711F63" w:rsidRDefault="00711F63" w:rsidP="00711F63">
      <w:r>
        <w:t xml:space="preserve">    </w:t>
      </w:r>
      <w:proofErr w:type="spellStart"/>
      <w:r>
        <w:t>nomeResponsavel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0C6B5C3F" w14:textId="77777777" w:rsidR="00711F63" w:rsidRDefault="00711F63" w:rsidP="00711F63">
      <w:r>
        <w:t xml:space="preserve">    </w:t>
      </w:r>
      <w:proofErr w:type="spellStart"/>
      <w:r>
        <w:t>loginResponsavel</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 xml:space="preserve"> </w:t>
      </w:r>
      <w:proofErr w:type="spellStart"/>
      <w:r>
        <w:t>not</w:t>
      </w:r>
      <w:proofErr w:type="spellEnd"/>
      <w:r>
        <w:t xml:space="preserve"> </w:t>
      </w:r>
      <w:proofErr w:type="spellStart"/>
      <w:r>
        <w:t>null</w:t>
      </w:r>
      <w:proofErr w:type="spellEnd"/>
      <w:r>
        <w:t>,</w:t>
      </w:r>
    </w:p>
    <w:p w14:paraId="0DBE83A1" w14:textId="77777777" w:rsidR="00711F63" w:rsidRDefault="00711F63" w:rsidP="00711F63">
      <w:r>
        <w:t xml:space="preserve">    </w:t>
      </w:r>
      <w:proofErr w:type="spellStart"/>
      <w:r>
        <w:t>senhaResponsavel</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60CC6771"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1CA93D7C"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p>
    <w:p w14:paraId="23A872F3" w14:textId="77777777" w:rsidR="00711F63" w:rsidRDefault="00711F63" w:rsidP="00711F63">
      <w:r>
        <w:t>);</w:t>
      </w:r>
    </w:p>
    <w:p w14:paraId="104E90E6" w14:textId="77777777" w:rsidR="00711F63" w:rsidRDefault="00711F63" w:rsidP="00711F63"/>
    <w:p w14:paraId="31197902"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tb_sala</w:t>
      </w:r>
      <w:proofErr w:type="spellEnd"/>
      <w:r>
        <w:t xml:space="preserve"> (</w:t>
      </w:r>
    </w:p>
    <w:p w14:paraId="39441712" w14:textId="4D0F1130" w:rsidR="00711F63" w:rsidRDefault="00B03777" w:rsidP="00711F63">
      <w:r>
        <w:t xml:space="preserve">    </w:t>
      </w:r>
      <w:proofErr w:type="spellStart"/>
      <w:r w:rsidR="00711F63">
        <w:t>idSala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0435E31C" w14:textId="77777777" w:rsidR="00711F63" w:rsidRDefault="00711F63" w:rsidP="00711F63">
      <w:r>
        <w:t xml:space="preserve">    </w:t>
      </w:r>
      <w:proofErr w:type="spellStart"/>
      <w:r>
        <w:t>nomeSala</w:t>
      </w:r>
      <w:proofErr w:type="spellEnd"/>
      <w:r>
        <w:t xml:space="preserve"> </w:t>
      </w:r>
      <w:proofErr w:type="spellStart"/>
      <w:proofErr w:type="gramStart"/>
      <w:r>
        <w:t>varchar</w:t>
      </w:r>
      <w:proofErr w:type="spellEnd"/>
      <w:r>
        <w:t>(</w:t>
      </w:r>
      <w:proofErr w:type="gramEnd"/>
      <w:r>
        <w:t>50),</w:t>
      </w:r>
    </w:p>
    <w:p w14:paraId="22566D49" w14:textId="77777777" w:rsidR="00711F63" w:rsidRDefault="00711F63" w:rsidP="00711F63">
      <w:r>
        <w:t xml:space="preserve">    </w:t>
      </w:r>
      <w:proofErr w:type="spellStart"/>
      <w:r>
        <w:t>area</w:t>
      </w:r>
      <w:proofErr w:type="spellEnd"/>
      <w:r>
        <w:t xml:space="preserve"> </w:t>
      </w:r>
      <w:proofErr w:type="gramStart"/>
      <w:r>
        <w:t>decimal(</w:t>
      </w:r>
      <w:proofErr w:type="gramEnd"/>
      <w:r>
        <w:t xml:space="preserve">8,2) </w:t>
      </w:r>
      <w:proofErr w:type="spellStart"/>
      <w:r>
        <w:t>not</w:t>
      </w:r>
      <w:proofErr w:type="spellEnd"/>
      <w:r>
        <w:t xml:space="preserve"> </w:t>
      </w:r>
      <w:proofErr w:type="spellStart"/>
      <w:r>
        <w:t>null</w:t>
      </w:r>
      <w:proofErr w:type="spellEnd"/>
      <w:r>
        <w:t>,</w:t>
      </w:r>
    </w:p>
    <w:p w14:paraId="68AB4144" w14:textId="77777777" w:rsidR="00711F63" w:rsidRDefault="00711F63" w:rsidP="00711F63">
      <w:r>
        <w:t xml:space="preserve">    </w:t>
      </w:r>
      <w:proofErr w:type="spellStart"/>
      <w:r>
        <w:t>descricao</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CF3ACF1" w14:textId="77777777" w:rsidR="00711F63" w:rsidRDefault="00711F63" w:rsidP="00711F63">
      <w:r>
        <w:t xml:space="preserve">    andar </w:t>
      </w:r>
      <w:proofErr w:type="spellStart"/>
      <w:proofErr w:type="gramStart"/>
      <w:r>
        <w:t>varchar</w:t>
      </w:r>
      <w:proofErr w:type="spellEnd"/>
      <w:r>
        <w:t>(</w:t>
      </w:r>
      <w:proofErr w:type="gramEnd"/>
      <w:r>
        <w:t>20),</w:t>
      </w:r>
    </w:p>
    <w:p w14:paraId="7B3E47DA" w14:textId="77777777" w:rsidR="00711F63" w:rsidRDefault="00711F63" w:rsidP="00711F63">
      <w:r>
        <w:t xml:space="preserve">    </w:t>
      </w:r>
      <w:proofErr w:type="spellStart"/>
      <w:r>
        <w:t>fkEmpresa</w:t>
      </w:r>
      <w:proofErr w:type="spellEnd"/>
      <w:r>
        <w:t xml:space="preserve"> </w:t>
      </w:r>
      <w:proofErr w:type="spellStart"/>
      <w:r>
        <w:t>int</w:t>
      </w:r>
      <w:proofErr w:type="spellEnd"/>
      <w:r>
        <w:t>,</w:t>
      </w:r>
    </w:p>
    <w:p w14:paraId="1F578024"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7ADBA7FC" w14:textId="77777777" w:rsidR="00711F63" w:rsidRDefault="00711F63" w:rsidP="00711F63">
      <w:r>
        <w:t>);</w:t>
      </w:r>
    </w:p>
    <w:p w14:paraId="57C8769E" w14:textId="77777777" w:rsidR="00711F63" w:rsidRDefault="00711F63" w:rsidP="00711F63"/>
    <w:p w14:paraId="407B5FD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tb_sensor</w:t>
      </w:r>
      <w:proofErr w:type="spellEnd"/>
      <w:r>
        <w:t xml:space="preserve"> (</w:t>
      </w:r>
    </w:p>
    <w:p w14:paraId="5818B024" w14:textId="40B64054" w:rsidR="00711F63" w:rsidRDefault="00B03777" w:rsidP="00711F63">
      <w:r>
        <w:t xml:space="preserve">    </w:t>
      </w:r>
      <w:proofErr w:type="spellStart"/>
      <w:r w:rsidR="00711F63">
        <w:t>idSensor</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462A4AA4" w14:textId="77777777" w:rsidR="00711F63" w:rsidRDefault="00711F63" w:rsidP="00711F63">
      <w:r>
        <w:t xml:space="preserve">    </w:t>
      </w:r>
      <w:proofErr w:type="spellStart"/>
      <w:r>
        <w:t>tipoSensor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5F7E4F31" w14:textId="77777777" w:rsidR="00711F63" w:rsidRDefault="00711F63" w:rsidP="00711F63">
      <w:r>
        <w:t xml:space="preserve">    </w:t>
      </w:r>
      <w:proofErr w:type="spellStart"/>
      <w:r>
        <w:t>tipoLeitura</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0BB0EDEF" w14:textId="77777777" w:rsidR="00711F63" w:rsidRDefault="00711F63" w:rsidP="00711F63">
      <w:r>
        <w:t xml:space="preserve">    </w:t>
      </w:r>
      <w:proofErr w:type="spellStart"/>
      <w:r>
        <w:t>statusSensor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1DA4A937" w14:textId="77777777" w:rsidR="00711F63" w:rsidRDefault="00711F63" w:rsidP="00711F63">
      <w:r>
        <w:t xml:space="preserve">    </w:t>
      </w:r>
      <w:proofErr w:type="spellStart"/>
      <w:r>
        <w:t>unidadeMedida</w:t>
      </w:r>
      <w:proofErr w:type="spellEnd"/>
      <w:r>
        <w:t xml:space="preserve"> </w:t>
      </w:r>
      <w:proofErr w:type="spellStart"/>
      <w:proofErr w:type="gramStart"/>
      <w:r>
        <w:t>varchar</w:t>
      </w:r>
      <w:proofErr w:type="spellEnd"/>
      <w:r>
        <w:t>(</w:t>
      </w:r>
      <w:proofErr w:type="gramEnd"/>
      <w:r>
        <w:t xml:space="preserve">5) </w:t>
      </w:r>
      <w:proofErr w:type="spellStart"/>
      <w:r>
        <w:t>not</w:t>
      </w:r>
      <w:proofErr w:type="spellEnd"/>
      <w:r>
        <w:t xml:space="preserve"> </w:t>
      </w:r>
      <w:proofErr w:type="spellStart"/>
      <w:r>
        <w:t>null</w:t>
      </w:r>
      <w:proofErr w:type="spellEnd"/>
      <w:r>
        <w:t>,</w:t>
      </w:r>
    </w:p>
    <w:p w14:paraId="50FC7015" w14:textId="77777777" w:rsidR="00711F63" w:rsidRDefault="00711F63" w:rsidP="00711F63">
      <w:r>
        <w:t xml:space="preserve">    </w:t>
      </w:r>
      <w:proofErr w:type="spellStart"/>
      <w:r>
        <w:t>fkSala</w:t>
      </w:r>
      <w:proofErr w:type="spellEnd"/>
      <w:r>
        <w:t xml:space="preserve"> </w:t>
      </w:r>
      <w:proofErr w:type="spellStart"/>
      <w:r>
        <w:t>int</w:t>
      </w:r>
      <w:proofErr w:type="spellEnd"/>
      <w:r>
        <w:t>,</w:t>
      </w:r>
    </w:p>
    <w:p w14:paraId="7F64ABF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fkSala</w:t>
      </w:r>
      <w:proofErr w:type="spellEnd"/>
      <w:r>
        <w:t xml:space="preserve">) </w:t>
      </w:r>
      <w:proofErr w:type="spellStart"/>
      <w:r>
        <w:t>references</w:t>
      </w:r>
      <w:proofErr w:type="spellEnd"/>
      <w:r>
        <w:t xml:space="preserve"> </w:t>
      </w:r>
      <w:proofErr w:type="spellStart"/>
      <w:r>
        <w:t>tb_sala</w:t>
      </w:r>
      <w:proofErr w:type="spellEnd"/>
      <w:r>
        <w:t>(</w:t>
      </w:r>
      <w:proofErr w:type="spellStart"/>
      <w:r>
        <w:t>idSala</w:t>
      </w:r>
      <w:proofErr w:type="spellEnd"/>
      <w:r>
        <w:t>)</w:t>
      </w:r>
    </w:p>
    <w:p w14:paraId="54254658" w14:textId="77777777" w:rsidR="00711F63" w:rsidRDefault="00711F63" w:rsidP="00711F63">
      <w:r>
        <w:lastRenderedPageBreak/>
        <w:t>);</w:t>
      </w:r>
    </w:p>
    <w:p w14:paraId="3508794F" w14:textId="77777777" w:rsidR="00711F63" w:rsidRDefault="00711F63" w:rsidP="00711F63"/>
    <w:p w14:paraId="21228F49"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tb_leitura</w:t>
      </w:r>
      <w:proofErr w:type="spellEnd"/>
      <w:r>
        <w:t xml:space="preserve"> (</w:t>
      </w:r>
    </w:p>
    <w:p w14:paraId="45DFB737" w14:textId="1824FE96" w:rsidR="00711F63" w:rsidRDefault="00B03777" w:rsidP="00711F63">
      <w:r>
        <w:t xml:space="preserve">    </w:t>
      </w:r>
      <w:proofErr w:type="spellStart"/>
      <w:r w:rsidR="00711F63">
        <w:t>idLeitura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32848EB3" w14:textId="17DB0EDF" w:rsidR="00711F63" w:rsidRDefault="00B03777" w:rsidP="00711F63">
      <w:r>
        <w:t xml:space="preserve">    </w:t>
      </w:r>
      <w:proofErr w:type="spellStart"/>
      <w:r w:rsidR="00711F63">
        <w:t>fkSensor</w:t>
      </w:r>
      <w:proofErr w:type="spellEnd"/>
      <w:r w:rsidR="00711F63">
        <w:t xml:space="preserve"> </w:t>
      </w:r>
      <w:proofErr w:type="spellStart"/>
      <w:r w:rsidR="00711F63">
        <w:t>int</w:t>
      </w:r>
      <w:proofErr w:type="spellEnd"/>
      <w:r w:rsidR="00711F63">
        <w:t>,</w:t>
      </w:r>
    </w:p>
    <w:p w14:paraId="22633B13"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fkSensor</w:t>
      </w:r>
      <w:proofErr w:type="spellEnd"/>
      <w:r>
        <w:t xml:space="preserve">) </w:t>
      </w:r>
      <w:proofErr w:type="spellStart"/>
      <w:r>
        <w:t>references</w:t>
      </w:r>
      <w:proofErr w:type="spellEnd"/>
      <w:r>
        <w:t xml:space="preserve"> </w:t>
      </w:r>
      <w:proofErr w:type="spellStart"/>
      <w:r>
        <w:t>tb_sensor</w:t>
      </w:r>
      <w:proofErr w:type="spellEnd"/>
      <w:r>
        <w:t>(</w:t>
      </w:r>
      <w:proofErr w:type="spellStart"/>
      <w:r>
        <w:t>idSensor</w:t>
      </w:r>
      <w:proofErr w:type="spellEnd"/>
      <w:r>
        <w:t>),</w:t>
      </w:r>
    </w:p>
    <w:p w14:paraId="53DE1DC5" w14:textId="77777777" w:rsidR="00711F63" w:rsidRDefault="00711F63" w:rsidP="00711F63">
      <w:r>
        <w:t xml:space="preserve">    </w:t>
      </w:r>
      <w:proofErr w:type="spellStart"/>
      <w:r>
        <w:t>dataHoraRegister</w:t>
      </w:r>
      <w:proofErr w:type="spellEnd"/>
      <w:r>
        <w:t xml:space="preserve"> </w:t>
      </w:r>
      <w:proofErr w:type="spellStart"/>
      <w:r>
        <w:t>datetime</w:t>
      </w:r>
      <w:proofErr w:type="spellEnd"/>
      <w:r>
        <w:t xml:space="preserve"> default </w:t>
      </w:r>
      <w:proofErr w:type="spellStart"/>
      <w:r>
        <w:t>current_timestamp</w:t>
      </w:r>
      <w:proofErr w:type="spellEnd"/>
      <w:r>
        <w:t xml:space="preserve"> </w:t>
      </w:r>
      <w:proofErr w:type="spellStart"/>
      <w:r>
        <w:t>not</w:t>
      </w:r>
      <w:proofErr w:type="spellEnd"/>
      <w:r>
        <w:t xml:space="preserve"> </w:t>
      </w:r>
      <w:proofErr w:type="spellStart"/>
      <w:r>
        <w:t>null</w:t>
      </w:r>
      <w:proofErr w:type="spellEnd"/>
      <w:r>
        <w:t>,</w:t>
      </w:r>
    </w:p>
    <w:p w14:paraId="0B28EE8E" w14:textId="0CADB991" w:rsidR="00711F63" w:rsidRDefault="00711F63" w:rsidP="00711F63">
      <w:r>
        <w:t xml:space="preserve">    </w:t>
      </w:r>
      <w:proofErr w:type="spellStart"/>
      <w:r>
        <w:t>valorLeitura</w:t>
      </w:r>
      <w:proofErr w:type="spellEnd"/>
      <w:r>
        <w:t xml:space="preserve"> decimal (10,2)</w:t>
      </w:r>
    </w:p>
    <w:p w14:paraId="25FCB1A7" w14:textId="3C5464D9" w:rsidR="00A66A93" w:rsidRPr="000C5C71" w:rsidRDefault="00711F63" w:rsidP="00711F63">
      <w:r>
        <w:t>);</w:t>
      </w:r>
    </w:p>
    <w:p w14:paraId="6A3817B3" w14:textId="77777777" w:rsidR="00E04392" w:rsidRDefault="00E04392" w:rsidP="00E04392"/>
    <w:p w14:paraId="04F22B89" w14:textId="77777777" w:rsidR="00E04392" w:rsidRPr="00192CAB" w:rsidRDefault="00E04392" w:rsidP="00E04392">
      <w:pPr>
        <w:pStyle w:val="Ttulo2"/>
        <w:rPr>
          <w:b/>
        </w:rPr>
      </w:pPr>
      <w:bookmarkStart w:id="22" w:name="_Toc73427779"/>
      <w:r w:rsidRPr="00192CAB">
        <w:rPr>
          <w:b/>
        </w:rPr>
        <w:t>Protótipo das telas, lógica e usabilidade</w:t>
      </w:r>
      <w:bookmarkEnd w:id="22"/>
      <w:r w:rsidRPr="00192CAB">
        <w:rPr>
          <w:b/>
        </w:rPr>
        <w:t xml:space="preserve"> </w:t>
      </w:r>
    </w:p>
    <w:p w14:paraId="5F36157B" w14:textId="7A78E776" w:rsidR="009F3BF9" w:rsidRDefault="00C45DD7" w:rsidP="00C45DD7">
      <w:pPr>
        <w:jc w:val="center"/>
      </w:pPr>
      <w:r w:rsidRPr="00C45DD7">
        <w:rPr>
          <w:noProof/>
        </w:rPr>
        <w:drawing>
          <wp:inline distT="0" distB="0" distL="0" distR="0" wp14:anchorId="3CF5A23C" wp14:editId="04E258E4">
            <wp:extent cx="4722495" cy="2215515"/>
            <wp:effectExtent l="0" t="0" r="190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6" t="-428" r="18519" b="856"/>
                    <a:stretch/>
                  </pic:blipFill>
                  <pic:spPr bwMode="auto">
                    <a:xfrm>
                      <a:off x="0" y="0"/>
                      <a:ext cx="4722495" cy="2215515"/>
                    </a:xfrm>
                    <a:prstGeom prst="rect">
                      <a:avLst/>
                    </a:prstGeom>
                    <a:ln>
                      <a:noFill/>
                    </a:ln>
                    <a:extLst>
                      <a:ext uri="{53640926-AAD7-44D8-BBD7-CCE9431645EC}">
                        <a14:shadowObscured xmlns:a14="http://schemas.microsoft.com/office/drawing/2010/main"/>
                      </a:ext>
                    </a:extLst>
                  </pic:spPr>
                </pic:pic>
              </a:graphicData>
            </a:graphic>
          </wp:inline>
        </w:drawing>
      </w:r>
    </w:p>
    <w:p w14:paraId="0B548265" w14:textId="441B1F27" w:rsidR="00C45DD7" w:rsidRDefault="00C45DD7" w:rsidP="00C45DD7">
      <w:pPr>
        <w:jc w:val="center"/>
      </w:pPr>
    </w:p>
    <w:p w14:paraId="5F86F96D" w14:textId="07D425C1" w:rsidR="00C45DD7" w:rsidRDefault="00F21210" w:rsidP="00C45DD7">
      <w:pPr>
        <w:jc w:val="center"/>
      </w:pPr>
      <w:r w:rsidRPr="00F21210">
        <w:rPr>
          <w:noProof/>
        </w:rPr>
        <w:drawing>
          <wp:inline distT="0" distB="0" distL="0" distR="0" wp14:anchorId="6EC17A3F" wp14:editId="43B81395">
            <wp:extent cx="4739886" cy="2214245"/>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0598" cy="2223921"/>
                    </a:xfrm>
                    <a:prstGeom prst="rect">
                      <a:avLst/>
                    </a:prstGeom>
                  </pic:spPr>
                </pic:pic>
              </a:graphicData>
            </a:graphic>
          </wp:inline>
        </w:drawing>
      </w:r>
    </w:p>
    <w:p w14:paraId="70B922CB" w14:textId="00A887B2" w:rsidR="00F21210" w:rsidRDefault="00F21210" w:rsidP="00C45DD7">
      <w:pPr>
        <w:jc w:val="center"/>
      </w:pPr>
    </w:p>
    <w:p w14:paraId="5C6A7388" w14:textId="4CFEFE1C" w:rsidR="00F21210" w:rsidRDefault="0098063C" w:rsidP="00C45DD7">
      <w:pPr>
        <w:jc w:val="center"/>
      </w:pPr>
      <w:r w:rsidRPr="0098063C">
        <w:rPr>
          <w:noProof/>
        </w:rPr>
        <w:lastRenderedPageBreak/>
        <w:drawing>
          <wp:inline distT="0" distB="0" distL="0" distR="0" wp14:anchorId="6D6748B8" wp14:editId="75308B9E">
            <wp:extent cx="4548874" cy="2109470"/>
            <wp:effectExtent l="0" t="0" r="444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4411" cy="2116675"/>
                    </a:xfrm>
                    <a:prstGeom prst="rect">
                      <a:avLst/>
                    </a:prstGeom>
                  </pic:spPr>
                </pic:pic>
              </a:graphicData>
            </a:graphic>
          </wp:inline>
        </w:drawing>
      </w:r>
    </w:p>
    <w:p w14:paraId="18E78096" w14:textId="0A7D8F5D" w:rsidR="00E04392" w:rsidRDefault="00E04392" w:rsidP="00E04392"/>
    <w:p w14:paraId="0DF188A1" w14:textId="7E417E00" w:rsidR="00E07255" w:rsidRDefault="00E07255" w:rsidP="00E04392"/>
    <w:p w14:paraId="318BD33E" w14:textId="79C1A7C9" w:rsidR="00E07255" w:rsidRDefault="00E07255" w:rsidP="00E04392"/>
    <w:p w14:paraId="154EBD90" w14:textId="429D35C5" w:rsidR="00E07255" w:rsidRDefault="00E07255" w:rsidP="00E07255">
      <w:pPr>
        <w:jc w:val="center"/>
      </w:pPr>
      <w:r w:rsidRPr="00E07255">
        <w:rPr>
          <w:noProof/>
        </w:rPr>
        <w:drawing>
          <wp:inline distT="0" distB="0" distL="0" distR="0" wp14:anchorId="3975E529" wp14:editId="091D42ED">
            <wp:extent cx="4943475" cy="2274477"/>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0723" cy="2282413"/>
                    </a:xfrm>
                    <a:prstGeom prst="rect">
                      <a:avLst/>
                    </a:prstGeom>
                  </pic:spPr>
                </pic:pic>
              </a:graphicData>
            </a:graphic>
          </wp:inline>
        </w:drawing>
      </w:r>
    </w:p>
    <w:p w14:paraId="24249ED5" w14:textId="549370EE" w:rsidR="00E07255" w:rsidRDefault="00E07255" w:rsidP="00E07255">
      <w:pPr>
        <w:jc w:val="center"/>
      </w:pPr>
    </w:p>
    <w:p w14:paraId="37603832" w14:textId="67F1AA39" w:rsidR="00E07255" w:rsidRDefault="003D3E0A" w:rsidP="00E07255">
      <w:pPr>
        <w:jc w:val="center"/>
      </w:pPr>
      <w:r w:rsidRPr="003D3E0A">
        <w:rPr>
          <w:noProof/>
        </w:rPr>
        <w:drawing>
          <wp:inline distT="0" distB="0" distL="0" distR="0" wp14:anchorId="54920DD0" wp14:editId="4A33F402">
            <wp:extent cx="5009850" cy="2333625"/>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289"/>
                    <a:stretch/>
                  </pic:blipFill>
                  <pic:spPr bwMode="auto">
                    <a:xfrm>
                      <a:off x="0" y="0"/>
                      <a:ext cx="5021357" cy="2338985"/>
                    </a:xfrm>
                    <a:prstGeom prst="rect">
                      <a:avLst/>
                    </a:prstGeom>
                    <a:ln>
                      <a:noFill/>
                    </a:ln>
                    <a:extLst>
                      <a:ext uri="{53640926-AAD7-44D8-BBD7-CCE9431645EC}">
                        <a14:shadowObscured xmlns:a14="http://schemas.microsoft.com/office/drawing/2010/main"/>
                      </a:ext>
                    </a:extLst>
                  </pic:spPr>
                </pic:pic>
              </a:graphicData>
            </a:graphic>
          </wp:inline>
        </w:drawing>
      </w:r>
    </w:p>
    <w:p w14:paraId="3D1C3515" w14:textId="5B1023BF" w:rsidR="00B26EE7" w:rsidRDefault="00B26EE7" w:rsidP="00E07255">
      <w:pPr>
        <w:jc w:val="center"/>
      </w:pPr>
    </w:p>
    <w:p w14:paraId="15383074" w14:textId="4252BA4B" w:rsidR="00B26EE7" w:rsidRDefault="00B26EE7" w:rsidP="00E07255">
      <w:pPr>
        <w:jc w:val="center"/>
      </w:pPr>
      <w:r w:rsidRPr="00B26EE7">
        <w:rPr>
          <w:noProof/>
        </w:rPr>
        <w:lastRenderedPageBreak/>
        <w:drawing>
          <wp:inline distT="0" distB="0" distL="0" distR="0" wp14:anchorId="7AC1B66B" wp14:editId="3C3EB67D">
            <wp:extent cx="5099050" cy="2368540"/>
            <wp:effectExtent l="0" t="0" r="635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0809" cy="2387937"/>
                    </a:xfrm>
                    <a:prstGeom prst="rect">
                      <a:avLst/>
                    </a:prstGeom>
                  </pic:spPr>
                </pic:pic>
              </a:graphicData>
            </a:graphic>
          </wp:inline>
        </w:drawing>
      </w:r>
    </w:p>
    <w:p w14:paraId="1B0EC95B" w14:textId="6A1709C6" w:rsidR="00E07255" w:rsidRDefault="00E07255" w:rsidP="00E04392"/>
    <w:p w14:paraId="10DEDBB5" w14:textId="200E89A9" w:rsidR="00B26EE7" w:rsidRDefault="00645E12" w:rsidP="00645E12">
      <w:pPr>
        <w:jc w:val="center"/>
      </w:pPr>
      <w:r w:rsidRPr="00645E12">
        <w:rPr>
          <w:noProof/>
        </w:rPr>
        <w:drawing>
          <wp:inline distT="0" distB="0" distL="0" distR="0" wp14:anchorId="7653F3A6" wp14:editId="31A65194">
            <wp:extent cx="4980537" cy="230964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6810" cy="2317194"/>
                    </a:xfrm>
                    <a:prstGeom prst="rect">
                      <a:avLst/>
                    </a:prstGeom>
                  </pic:spPr>
                </pic:pic>
              </a:graphicData>
            </a:graphic>
          </wp:inline>
        </w:drawing>
      </w:r>
    </w:p>
    <w:p w14:paraId="68C3CD11" w14:textId="2CA1EEA9" w:rsidR="00786E3B" w:rsidRDefault="00786E3B" w:rsidP="00645E12">
      <w:pPr>
        <w:jc w:val="center"/>
      </w:pPr>
    </w:p>
    <w:p w14:paraId="5B4DA4F5" w14:textId="315544F1" w:rsidR="00786E3B" w:rsidRDefault="00786E3B" w:rsidP="00645E12">
      <w:pPr>
        <w:jc w:val="center"/>
      </w:pPr>
      <w:r w:rsidRPr="00786E3B">
        <w:rPr>
          <w:noProof/>
        </w:rPr>
        <w:drawing>
          <wp:inline distT="0" distB="0" distL="0" distR="0" wp14:anchorId="0E259073" wp14:editId="53C9DDAD">
            <wp:extent cx="5019675" cy="2320604"/>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4266" cy="2331973"/>
                    </a:xfrm>
                    <a:prstGeom prst="rect">
                      <a:avLst/>
                    </a:prstGeom>
                  </pic:spPr>
                </pic:pic>
              </a:graphicData>
            </a:graphic>
          </wp:inline>
        </w:drawing>
      </w:r>
    </w:p>
    <w:p w14:paraId="2F42AACB" w14:textId="5230BC63" w:rsidR="006A4729" w:rsidRDefault="006A4729" w:rsidP="00645E12">
      <w:pPr>
        <w:jc w:val="center"/>
      </w:pPr>
    </w:p>
    <w:p w14:paraId="32B7F955" w14:textId="781A5055" w:rsidR="006A4729" w:rsidRDefault="00F87619" w:rsidP="00645E12">
      <w:pPr>
        <w:jc w:val="center"/>
      </w:pPr>
      <w:r w:rsidRPr="00F87619">
        <w:rPr>
          <w:noProof/>
        </w:rPr>
        <w:lastRenderedPageBreak/>
        <w:drawing>
          <wp:inline distT="0" distB="0" distL="0" distR="0" wp14:anchorId="43FC1EB0" wp14:editId="7BA4B0A9">
            <wp:extent cx="5125346" cy="238188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5388" cy="2386552"/>
                    </a:xfrm>
                    <a:prstGeom prst="rect">
                      <a:avLst/>
                    </a:prstGeom>
                  </pic:spPr>
                </pic:pic>
              </a:graphicData>
            </a:graphic>
          </wp:inline>
        </w:drawing>
      </w:r>
    </w:p>
    <w:p w14:paraId="2488C058" w14:textId="2EF9CC6F" w:rsidR="00F87619" w:rsidRDefault="00F87619" w:rsidP="00645E12">
      <w:pPr>
        <w:jc w:val="center"/>
      </w:pPr>
    </w:p>
    <w:p w14:paraId="40247B51" w14:textId="280B678E" w:rsidR="00F87619" w:rsidRDefault="00EA61B5" w:rsidP="00645E12">
      <w:pPr>
        <w:jc w:val="center"/>
      </w:pPr>
      <w:r w:rsidRPr="00EA61B5">
        <w:rPr>
          <w:noProof/>
        </w:rPr>
        <w:drawing>
          <wp:inline distT="0" distB="0" distL="0" distR="0" wp14:anchorId="5890793E" wp14:editId="4B5F65E5">
            <wp:extent cx="5289550" cy="2468106"/>
            <wp:effectExtent l="0" t="0" r="635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1715" cy="2473782"/>
                    </a:xfrm>
                    <a:prstGeom prst="rect">
                      <a:avLst/>
                    </a:prstGeom>
                  </pic:spPr>
                </pic:pic>
              </a:graphicData>
            </a:graphic>
          </wp:inline>
        </w:drawing>
      </w:r>
    </w:p>
    <w:p w14:paraId="35E08FF9" w14:textId="7660A61E" w:rsidR="006A4729" w:rsidRDefault="006A4729" w:rsidP="00645E12">
      <w:pPr>
        <w:jc w:val="center"/>
      </w:pPr>
    </w:p>
    <w:p w14:paraId="74D1B4AC" w14:textId="1EEF5CA2" w:rsidR="00635346" w:rsidRDefault="00635346" w:rsidP="00645E12">
      <w:pPr>
        <w:jc w:val="center"/>
      </w:pPr>
      <w:r w:rsidRPr="00635346">
        <w:rPr>
          <w:noProof/>
        </w:rPr>
        <w:drawing>
          <wp:inline distT="0" distB="0" distL="0" distR="0" wp14:anchorId="5FC183FF" wp14:editId="74037E4C">
            <wp:extent cx="5308845" cy="2461895"/>
            <wp:effectExtent l="0" t="0" r="635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5548" cy="2465004"/>
                    </a:xfrm>
                    <a:prstGeom prst="rect">
                      <a:avLst/>
                    </a:prstGeom>
                  </pic:spPr>
                </pic:pic>
              </a:graphicData>
            </a:graphic>
          </wp:inline>
        </w:drawing>
      </w:r>
    </w:p>
    <w:p w14:paraId="0BF83A14" w14:textId="77C5695C" w:rsidR="006A4729" w:rsidRDefault="006A4729" w:rsidP="00645E12">
      <w:pPr>
        <w:jc w:val="center"/>
      </w:pPr>
    </w:p>
    <w:p w14:paraId="6B67F1B2" w14:textId="0B22F1C9" w:rsidR="000541E0" w:rsidRDefault="000541E0" w:rsidP="00645E12">
      <w:pPr>
        <w:jc w:val="center"/>
      </w:pPr>
      <w:r w:rsidRPr="000541E0">
        <w:rPr>
          <w:noProof/>
        </w:rPr>
        <w:lastRenderedPageBreak/>
        <w:drawing>
          <wp:inline distT="0" distB="0" distL="0" distR="0" wp14:anchorId="5A2AACD9" wp14:editId="6BA4B4D5">
            <wp:extent cx="5390388" cy="2495550"/>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7566" cy="2498873"/>
                    </a:xfrm>
                    <a:prstGeom prst="rect">
                      <a:avLst/>
                    </a:prstGeom>
                  </pic:spPr>
                </pic:pic>
              </a:graphicData>
            </a:graphic>
          </wp:inline>
        </w:drawing>
      </w:r>
    </w:p>
    <w:p w14:paraId="56A26929" w14:textId="1DBCE4FC" w:rsidR="0014369E" w:rsidRDefault="0014369E" w:rsidP="00645E12">
      <w:pPr>
        <w:jc w:val="center"/>
      </w:pPr>
    </w:p>
    <w:p w14:paraId="72A95882" w14:textId="5D860288" w:rsidR="0014369E" w:rsidRDefault="0014369E" w:rsidP="00645E12">
      <w:pPr>
        <w:jc w:val="center"/>
      </w:pPr>
      <w:r w:rsidRPr="0014369E">
        <w:rPr>
          <w:noProof/>
        </w:rPr>
        <w:drawing>
          <wp:inline distT="0" distB="0" distL="0" distR="0" wp14:anchorId="45A0DD20" wp14:editId="25ACA331">
            <wp:extent cx="5453062" cy="2532380"/>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6343" cy="2533904"/>
                    </a:xfrm>
                    <a:prstGeom prst="rect">
                      <a:avLst/>
                    </a:prstGeom>
                  </pic:spPr>
                </pic:pic>
              </a:graphicData>
            </a:graphic>
          </wp:inline>
        </w:drawing>
      </w:r>
    </w:p>
    <w:p w14:paraId="791C0C65" w14:textId="5D9E3F0A" w:rsidR="00FF358B" w:rsidRDefault="00FF358B" w:rsidP="00645E12">
      <w:pPr>
        <w:jc w:val="center"/>
      </w:pPr>
    </w:p>
    <w:p w14:paraId="1AE556A0" w14:textId="033B2D03" w:rsidR="00FF358B" w:rsidRDefault="00FF358B" w:rsidP="00645E12">
      <w:pPr>
        <w:jc w:val="center"/>
      </w:pPr>
      <w:r w:rsidRPr="00FF358B">
        <w:rPr>
          <w:noProof/>
        </w:rPr>
        <w:drawing>
          <wp:inline distT="0" distB="0" distL="0" distR="0" wp14:anchorId="103A9021" wp14:editId="077891A9">
            <wp:extent cx="5453791" cy="253873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8785" cy="2541055"/>
                    </a:xfrm>
                    <a:prstGeom prst="rect">
                      <a:avLst/>
                    </a:prstGeom>
                  </pic:spPr>
                </pic:pic>
              </a:graphicData>
            </a:graphic>
          </wp:inline>
        </w:drawing>
      </w:r>
    </w:p>
    <w:p w14:paraId="61BE336A" w14:textId="5857A9D5" w:rsidR="005C15CF" w:rsidRDefault="00667180" w:rsidP="00E04392">
      <w:pPr>
        <w:pStyle w:val="Ttulo2"/>
        <w:rPr>
          <w:b/>
        </w:rPr>
      </w:pPr>
      <w:bookmarkStart w:id="23" w:name="_Toc73427780"/>
      <w:r>
        <w:rPr>
          <w:b/>
        </w:rPr>
        <w:lastRenderedPageBreak/>
        <w:t>MÉTRICA</w:t>
      </w:r>
    </w:p>
    <w:p w14:paraId="4A2E255E" w14:textId="13CE31AB" w:rsidR="003D57BD" w:rsidRDefault="00B47EFF">
      <w:pPr>
        <w:tabs>
          <w:tab w:val="clear" w:pos="851"/>
        </w:tabs>
        <w:spacing w:line="240" w:lineRule="auto"/>
        <w:jc w:val="left"/>
        <w:rPr>
          <w:b/>
        </w:rPr>
      </w:pPr>
      <w:r w:rsidRPr="005C15CF">
        <w:rPr>
          <w:b/>
          <w:noProof/>
        </w:rPr>
        <w:drawing>
          <wp:anchor distT="0" distB="0" distL="114300" distR="114300" simplePos="0" relativeHeight="251664384" behindDoc="0" locked="0" layoutInCell="1" allowOverlap="1" wp14:anchorId="083B2D79" wp14:editId="00DE3113">
            <wp:simplePos x="0" y="0"/>
            <wp:positionH relativeFrom="margin">
              <wp:align>right</wp:align>
            </wp:positionH>
            <wp:positionV relativeFrom="paragraph">
              <wp:posOffset>840740</wp:posOffset>
            </wp:positionV>
            <wp:extent cx="5760720" cy="627380"/>
            <wp:effectExtent l="0" t="0" r="0" b="1270"/>
            <wp:wrapNone/>
            <wp:docPr id="18" name="Imagem 11">
              <a:extLst xmlns:a="http://schemas.openxmlformats.org/drawingml/2006/main">
                <a:ext uri="{FF2B5EF4-FFF2-40B4-BE49-F238E27FC236}">
                  <a16:creationId xmlns:a16="http://schemas.microsoft.com/office/drawing/2014/main" id="{DAD0442C-FEED-4D87-B7A1-A811DFADD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DAD0442C-FEED-4D87-B7A1-A811DFADD786}"/>
                        </a:ext>
                      </a:extLst>
                    </pic:cNvPr>
                    <pic:cNvPicPr>
                      <a:picLocks noChangeAspect="1"/>
                    </pic:cNvPicPr>
                  </pic:nvPicPr>
                  <pic:blipFill>
                    <a:blip r:embed="rId49"/>
                    <a:stretch>
                      <a:fillRect/>
                    </a:stretch>
                  </pic:blipFill>
                  <pic:spPr>
                    <a:xfrm>
                      <a:off x="0" y="0"/>
                      <a:ext cx="5760720" cy="627380"/>
                    </a:xfrm>
                    <a:prstGeom prst="rect">
                      <a:avLst/>
                    </a:prstGeom>
                  </pic:spPr>
                </pic:pic>
              </a:graphicData>
            </a:graphic>
          </wp:anchor>
        </w:drawing>
      </w:r>
      <w:r w:rsidR="00090643" w:rsidRPr="005C15CF">
        <w:rPr>
          <w:b/>
          <w:noProof/>
        </w:rPr>
        <w:drawing>
          <wp:anchor distT="0" distB="0" distL="114300" distR="114300" simplePos="0" relativeHeight="251665408" behindDoc="0" locked="0" layoutInCell="1" allowOverlap="1" wp14:anchorId="43927F01" wp14:editId="0B4FEC8B">
            <wp:simplePos x="0" y="0"/>
            <wp:positionH relativeFrom="margin">
              <wp:align>right</wp:align>
            </wp:positionH>
            <wp:positionV relativeFrom="paragraph">
              <wp:posOffset>1697355</wp:posOffset>
            </wp:positionV>
            <wp:extent cx="5760720" cy="628650"/>
            <wp:effectExtent l="0" t="0" r="0" b="0"/>
            <wp:wrapNone/>
            <wp:docPr id="19" name="Imagem 14">
              <a:extLst xmlns:a="http://schemas.openxmlformats.org/drawingml/2006/main">
                <a:ext uri="{FF2B5EF4-FFF2-40B4-BE49-F238E27FC236}">
                  <a16:creationId xmlns:a16="http://schemas.microsoft.com/office/drawing/2014/main" id="{21A5CB91-C5EC-4239-8B96-66D222605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a:extLst>
                        <a:ext uri="{FF2B5EF4-FFF2-40B4-BE49-F238E27FC236}">
                          <a16:creationId xmlns:a16="http://schemas.microsoft.com/office/drawing/2014/main" id="{21A5CB91-C5EC-4239-8B96-66D222605B4D}"/>
                        </a:ext>
                      </a:extLst>
                    </pic:cNvPr>
                    <pic:cNvPicPr>
                      <a:picLocks noChangeAspect="1"/>
                    </pic:cNvPicPr>
                  </pic:nvPicPr>
                  <pic:blipFill>
                    <a:blip r:embed="rId50"/>
                    <a:stretch>
                      <a:fillRect/>
                    </a:stretch>
                  </pic:blipFill>
                  <pic:spPr>
                    <a:xfrm>
                      <a:off x="0" y="0"/>
                      <a:ext cx="5760720" cy="628650"/>
                    </a:xfrm>
                    <a:prstGeom prst="rect">
                      <a:avLst/>
                    </a:prstGeom>
                  </pic:spPr>
                </pic:pic>
              </a:graphicData>
            </a:graphic>
            <wp14:sizeRelH relativeFrom="margin">
              <wp14:pctWidth>0</wp14:pctWidth>
            </wp14:sizeRelH>
          </wp:anchor>
        </w:drawing>
      </w:r>
      <w:r w:rsidR="005C15CF" w:rsidRPr="005C15CF">
        <w:rPr>
          <w:b/>
          <w:noProof/>
        </w:rPr>
        <w:drawing>
          <wp:anchor distT="0" distB="0" distL="114300" distR="114300" simplePos="0" relativeHeight="251663360" behindDoc="0" locked="0" layoutInCell="1" allowOverlap="1" wp14:anchorId="4352A6B1" wp14:editId="4A27176D">
            <wp:simplePos x="0" y="0"/>
            <wp:positionH relativeFrom="margin">
              <wp:align>right</wp:align>
            </wp:positionH>
            <wp:positionV relativeFrom="paragraph">
              <wp:posOffset>103505</wp:posOffset>
            </wp:positionV>
            <wp:extent cx="5760720" cy="614045"/>
            <wp:effectExtent l="0" t="0" r="0" b="8890"/>
            <wp:wrapNone/>
            <wp:docPr id="17" name="Imagem 2">
              <a:extLst xmlns:a="http://schemas.openxmlformats.org/drawingml/2006/main">
                <a:ext uri="{FF2B5EF4-FFF2-40B4-BE49-F238E27FC236}">
                  <a16:creationId xmlns:a16="http://schemas.microsoft.com/office/drawing/2014/main" id="{A157A1B4-0DF6-495E-9651-0C2D4F954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A157A1B4-0DF6-495E-9651-0C2D4F954BDF}"/>
                        </a:ext>
                      </a:extLst>
                    </pic:cNvPr>
                    <pic:cNvPicPr>
                      <a:picLocks noChangeAspect="1"/>
                    </pic:cNvPicPr>
                  </pic:nvPicPr>
                  <pic:blipFill>
                    <a:blip r:embed="rId51"/>
                    <a:stretch>
                      <a:fillRect/>
                    </a:stretch>
                  </pic:blipFill>
                  <pic:spPr>
                    <a:xfrm>
                      <a:off x="0" y="0"/>
                      <a:ext cx="5760720" cy="614045"/>
                    </a:xfrm>
                    <a:prstGeom prst="rect">
                      <a:avLst/>
                    </a:prstGeom>
                  </pic:spPr>
                </pic:pic>
              </a:graphicData>
            </a:graphic>
            <wp14:sizeRelH relativeFrom="margin">
              <wp14:pctWidth>0</wp14:pctWidth>
            </wp14:sizeRelH>
          </wp:anchor>
        </w:drawing>
      </w:r>
      <w:r w:rsidR="003D57BD">
        <w:rPr>
          <w:b/>
        </w:rPr>
        <w:t xml:space="preserve"> </w:t>
      </w:r>
    </w:p>
    <w:p w14:paraId="0D544F0E" w14:textId="77777777" w:rsidR="003D57BD" w:rsidRDefault="003D57BD">
      <w:pPr>
        <w:tabs>
          <w:tab w:val="clear" w:pos="851"/>
        </w:tabs>
        <w:spacing w:line="240" w:lineRule="auto"/>
        <w:jc w:val="left"/>
        <w:rPr>
          <w:b/>
        </w:rPr>
      </w:pPr>
    </w:p>
    <w:p w14:paraId="4BA0F2C5" w14:textId="77777777" w:rsidR="003D57BD" w:rsidRDefault="003D57BD">
      <w:pPr>
        <w:tabs>
          <w:tab w:val="clear" w:pos="851"/>
        </w:tabs>
        <w:spacing w:line="240" w:lineRule="auto"/>
        <w:jc w:val="left"/>
        <w:rPr>
          <w:b/>
        </w:rPr>
      </w:pPr>
    </w:p>
    <w:p w14:paraId="042D3D45" w14:textId="77777777" w:rsidR="003D57BD" w:rsidRDefault="003D57BD">
      <w:pPr>
        <w:tabs>
          <w:tab w:val="clear" w:pos="851"/>
        </w:tabs>
        <w:spacing w:line="240" w:lineRule="auto"/>
        <w:jc w:val="left"/>
        <w:rPr>
          <w:b/>
        </w:rPr>
      </w:pPr>
    </w:p>
    <w:p w14:paraId="0E453046" w14:textId="77777777" w:rsidR="003D57BD" w:rsidRDefault="003D57BD">
      <w:pPr>
        <w:tabs>
          <w:tab w:val="clear" w:pos="851"/>
        </w:tabs>
        <w:spacing w:line="240" w:lineRule="auto"/>
        <w:jc w:val="left"/>
        <w:rPr>
          <w:b/>
        </w:rPr>
      </w:pPr>
    </w:p>
    <w:p w14:paraId="7FC05072" w14:textId="77777777" w:rsidR="003D57BD" w:rsidRDefault="003D57BD">
      <w:pPr>
        <w:tabs>
          <w:tab w:val="clear" w:pos="851"/>
        </w:tabs>
        <w:spacing w:line="240" w:lineRule="auto"/>
        <w:jc w:val="left"/>
        <w:rPr>
          <w:b/>
        </w:rPr>
      </w:pPr>
    </w:p>
    <w:p w14:paraId="644D7B02" w14:textId="77777777" w:rsidR="003D57BD" w:rsidRDefault="003D57BD">
      <w:pPr>
        <w:tabs>
          <w:tab w:val="clear" w:pos="851"/>
        </w:tabs>
        <w:spacing w:line="240" w:lineRule="auto"/>
        <w:jc w:val="left"/>
        <w:rPr>
          <w:b/>
        </w:rPr>
      </w:pPr>
    </w:p>
    <w:p w14:paraId="1D4E808C" w14:textId="77777777" w:rsidR="003D57BD" w:rsidRDefault="003D57BD">
      <w:pPr>
        <w:tabs>
          <w:tab w:val="clear" w:pos="851"/>
        </w:tabs>
        <w:spacing w:line="240" w:lineRule="auto"/>
        <w:jc w:val="left"/>
        <w:rPr>
          <w:b/>
        </w:rPr>
      </w:pPr>
    </w:p>
    <w:p w14:paraId="6F54B381" w14:textId="6B22944D" w:rsidR="003D57BD" w:rsidRDefault="003D57BD">
      <w:pPr>
        <w:tabs>
          <w:tab w:val="clear" w:pos="851"/>
        </w:tabs>
        <w:spacing w:line="240" w:lineRule="auto"/>
        <w:jc w:val="left"/>
        <w:rPr>
          <w:b/>
        </w:rPr>
      </w:pPr>
    </w:p>
    <w:p w14:paraId="3E760821" w14:textId="3B8F12BF" w:rsidR="003D57BD" w:rsidRDefault="003D57BD">
      <w:pPr>
        <w:tabs>
          <w:tab w:val="clear" w:pos="851"/>
        </w:tabs>
        <w:spacing w:line="240" w:lineRule="auto"/>
        <w:jc w:val="left"/>
        <w:rPr>
          <w:b/>
        </w:rPr>
      </w:pPr>
    </w:p>
    <w:p w14:paraId="3D8A2478" w14:textId="087F5369" w:rsidR="003D57BD" w:rsidRDefault="003D57BD">
      <w:pPr>
        <w:tabs>
          <w:tab w:val="clear" w:pos="851"/>
        </w:tabs>
        <w:spacing w:line="240" w:lineRule="auto"/>
        <w:jc w:val="left"/>
        <w:rPr>
          <w:b/>
        </w:rPr>
      </w:pPr>
    </w:p>
    <w:p w14:paraId="33357648" w14:textId="204A7934" w:rsidR="003D57BD" w:rsidRDefault="003D57BD">
      <w:pPr>
        <w:tabs>
          <w:tab w:val="clear" w:pos="851"/>
        </w:tabs>
        <w:spacing w:line="240" w:lineRule="auto"/>
        <w:jc w:val="left"/>
        <w:rPr>
          <w:b/>
        </w:rPr>
      </w:pPr>
    </w:p>
    <w:p w14:paraId="2A8BF6E6" w14:textId="1B775DB0" w:rsidR="003D57BD" w:rsidRDefault="003D57BD">
      <w:pPr>
        <w:tabs>
          <w:tab w:val="clear" w:pos="851"/>
        </w:tabs>
        <w:spacing w:line="240" w:lineRule="auto"/>
        <w:jc w:val="left"/>
        <w:rPr>
          <w:b/>
        </w:rPr>
      </w:pPr>
    </w:p>
    <w:p w14:paraId="45846201" w14:textId="054AFF1B" w:rsidR="003D57BD" w:rsidRDefault="003D57BD">
      <w:pPr>
        <w:tabs>
          <w:tab w:val="clear" w:pos="851"/>
        </w:tabs>
        <w:spacing w:line="240" w:lineRule="auto"/>
        <w:jc w:val="left"/>
        <w:rPr>
          <w:b/>
        </w:rPr>
      </w:pPr>
    </w:p>
    <w:p w14:paraId="4CC506CD" w14:textId="28A05093" w:rsidR="003D57BD" w:rsidRDefault="0023111B">
      <w:pPr>
        <w:tabs>
          <w:tab w:val="clear" w:pos="851"/>
        </w:tabs>
        <w:spacing w:line="240" w:lineRule="auto"/>
        <w:jc w:val="left"/>
        <w:rPr>
          <w:b/>
        </w:rPr>
      </w:pPr>
      <w:r w:rsidRPr="005C15CF">
        <w:rPr>
          <w:b/>
          <w:noProof/>
        </w:rPr>
        <w:drawing>
          <wp:anchor distT="0" distB="0" distL="114300" distR="114300" simplePos="0" relativeHeight="251667456" behindDoc="0" locked="0" layoutInCell="1" allowOverlap="1" wp14:anchorId="570842BE" wp14:editId="293FE1F5">
            <wp:simplePos x="0" y="0"/>
            <wp:positionH relativeFrom="margin">
              <wp:align>right</wp:align>
            </wp:positionH>
            <wp:positionV relativeFrom="paragraph">
              <wp:posOffset>3175</wp:posOffset>
            </wp:positionV>
            <wp:extent cx="5760720" cy="599440"/>
            <wp:effectExtent l="0" t="0" r="0" b="0"/>
            <wp:wrapNone/>
            <wp:docPr id="20" name="Imagem 6">
              <a:extLst xmlns:a="http://schemas.openxmlformats.org/drawingml/2006/main">
                <a:ext uri="{FF2B5EF4-FFF2-40B4-BE49-F238E27FC236}">
                  <a16:creationId xmlns:a16="http://schemas.microsoft.com/office/drawing/2014/main" id="{E557F65B-E5A3-4A73-B5AB-616726AFD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E557F65B-E5A3-4A73-B5AB-616726AFD70E}"/>
                        </a:ext>
                      </a:extLst>
                    </pic:cNvPr>
                    <pic:cNvPicPr>
                      <a:picLocks noChangeAspect="1"/>
                    </pic:cNvPicPr>
                  </pic:nvPicPr>
                  <pic:blipFill>
                    <a:blip r:embed="rId52"/>
                    <a:stretch>
                      <a:fillRect/>
                    </a:stretch>
                  </pic:blipFill>
                  <pic:spPr>
                    <a:xfrm>
                      <a:off x="0" y="0"/>
                      <a:ext cx="5760720" cy="599440"/>
                    </a:xfrm>
                    <a:prstGeom prst="rect">
                      <a:avLst/>
                    </a:prstGeom>
                  </pic:spPr>
                </pic:pic>
              </a:graphicData>
            </a:graphic>
            <wp14:sizeRelH relativeFrom="margin">
              <wp14:pctWidth>0</wp14:pctWidth>
            </wp14:sizeRelH>
          </wp:anchor>
        </w:drawing>
      </w:r>
    </w:p>
    <w:p w14:paraId="3E1F02A4" w14:textId="77777777" w:rsidR="0023111B" w:rsidRDefault="00541DC3" w:rsidP="00541DC3">
      <w:pPr>
        <w:tabs>
          <w:tab w:val="clear" w:pos="851"/>
        </w:tabs>
        <w:spacing w:line="240" w:lineRule="auto"/>
        <w:ind w:left="1" w:firstLine="1"/>
        <w:rPr>
          <w:bCs/>
        </w:rPr>
      </w:pPr>
      <w:r>
        <w:rPr>
          <w:bCs/>
        </w:rPr>
        <w:t xml:space="preserve">   </w:t>
      </w:r>
    </w:p>
    <w:p w14:paraId="2FEF6E73" w14:textId="77777777" w:rsidR="0023111B" w:rsidRDefault="0023111B" w:rsidP="00541DC3">
      <w:pPr>
        <w:tabs>
          <w:tab w:val="clear" w:pos="851"/>
        </w:tabs>
        <w:spacing w:line="240" w:lineRule="auto"/>
        <w:ind w:left="1" w:firstLine="1"/>
        <w:rPr>
          <w:bCs/>
        </w:rPr>
      </w:pPr>
    </w:p>
    <w:p w14:paraId="65A2BB39" w14:textId="77777777" w:rsidR="0023111B" w:rsidRDefault="0023111B" w:rsidP="00541DC3">
      <w:pPr>
        <w:tabs>
          <w:tab w:val="clear" w:pos="851"/>
        </w:tabs>
        <w:spacing w:line="240" w:lineRule="auto"/>
        <w:ind w:left="1" w:firstLine="1"/>
        <w:rPr>
          <w:bCs/>
        </w:rPr>
      </w:pPr>
    </w:p>
    <w:p w14:paraId="182ACA26" w14:textId="77777777" w:rsidR="0023111B" w:rsidRDefault="0023111B" w:rsidP="00541DC3">
      <w:pPr>
        <w:tabs>
          <w:tab w:val="clear" w:pos="851"/>
        </w:tabs>
        <w:spacing w:line="240" w:lineRule="auto"/>
        <w:ind w:left="1" w:firstLine="1"/>
        <w:rPr>
          <w:bCs/>
        </w:rPr>
      </w:pPr>
    </w:p>
    <w:p w14:paraId="4E6004C5" w14:textId="23E80891" w:rsidR="00541DC3" w:rsidRPr="00541DC3" w:rsidRDefault="00CD18CC" w:rsidP="00541DC3">
      <w:pPr>
        <w:tabs>
          <w:tab w:val="clear" w:pos="851"/>
        </w:tabs>
        <w:spacing w:line="240" w:lineRule="auto"/>
        <w:ind w:left="1" w:firstLine="1"/>
        <w:rPr>
          <w:bCs/>
        </w:rPr>
      </w:pPr>
      <w:r w:rsidRPr="00CD18CC">
        <w:rPr>
          <w:bCs/>
        </w:rPr>
        <w:tab/>
      </w:r>
      <w:r>
        <w:rPr>
          <w:bCs/>
        </w:rPr>
        <w:tab/>
      </w:r>
      <w:r>
        <w:rPr>
          <w:bCs/>
        </w:rPr>
        <w:tab/>
      </w:r>
      <w:r>
        <w:rPr>
          <w:bCs/>
        </w:rPr>
        <w:tab/>
      </w:r>
      <w:r w:rsidR="0023111B">
        <w:rPr>
          <w:bCs/>
        </w:rPr>
        <w:t xml:space="preserve"> </w:t>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t xml:space="preserve">      </w:t>
      </w:r>
      <w:r w:rsidR="00C61B07">
        <w:rPr>
          <w:bCs/>
        </w:rPr>
        <w:t xml:space="preserve">  </w:t>
      </w:r>
      <w:r>
        <w:tab/>
      </w:r>
      <w:r>
        <w:tab/>
      </w:r>
      <w:r>
        <w:tab/>
      </w:r>
      <w:r>
        <w:tab/>
      </w:r>
      <w:r w:rsidR="00541DC3" w:rsidRPr="00541DC3">
        <w:rPr>
          <w:bCs/>
        </w:rPr>
        <w:t xml:space="preserve">A criação das métricas utilizadas está baseada em pesquisas feitas durante etapas iniciais do projeto. </w:t>
      </w:r>
    </w:p>
    <w:p w14:paraId="54A3E889" w14:textId="15D5A3A2" w:rsidR="00541DC3" w:rsidRPr="00541DC3" w:rsidRDefault="00541DC3" w:rsidP="00541DC3">
      <w:pPr>
        <w:tabs>
          <w:tab w:val="clear" w:pos="851"/>
        </w:tabs>
        <w:spacing w:line="240" w:lineRule="auto"/>
        <w:rPr>
          <w:bCs/>
        </w:rPr>
      </w:pPr>
      <w:r>
        <w:rPr>
          <w:bCs/>
        </w:rPr>
        <w:t xml:space="preserve">  </w:t>
      </w:r>
      <w:r w:rsidRPr="00541DC3">
        <w:rPr>
          <w:bCs/>
        </w:rPr>
        <w:t xml:space="preserve">As extremidades dos indicadores estão de acordo com a cogitação de valores (máximo e mínimo) possíveis de serem lidos ocasionalmente de acordo com retrospectos de temperatura, umidade e luminosidade em ambientes corporativos. </w:t>
      </w:r>
      <w:r>
        <w:rPr>
          <w:bCs/>
        </w:rPr>
        <w:t xml:space="preserve">      </w:t>
      </w:r>
      <w:r w:rsidRPr="00541DC3">
        <w:rPr>
          <w:bCs/>
        </w:rPr>
        <w:t>Desse modo, as cores dos extremos representam ocorrências críticas no que diz respeito à propiciação do ambiente para atividades laborais.</w:t>
      </w:r>
    </w:p>
    <w:p w14:paraId="2F1CA9FC" w14:textId="75B1EB77" w:rsidR="00541DC3" w:rsidRPr="00541DC3" w:rsidRDefault="00541DC3" w:rsidP="00541DC3">
      <w:pPr>
        <w:tabs>
          <w:tab w:val="clear" w:pos="851"/>
        </w:tabs>
        <w:spacing w:line="240" w:lineRule="auto"/>
        <w:rPr>
          <w:bCs/>
        </w:rPr>
      </w:pPr>
      <w:r>
        <w:rPr>
          <w:bCs/>
        </w:rPr>
        <w:t xml:space="preserve">  </w:t>
      </w:r>
      <w:r w:rsidRPr="00541DC3">
        <w:rPr>
          <w:bCs/>
        </w:rPr>
        <w:t>Os valores intermediários representam respectivamente o primeiro e terceiro quartil entre os parâmetros extremos. A ocorrência de leituras nessas faixas, indica uma inconformidade com os parâmetros ideais, contudo não caracteriza uma falha crítica e sim um alerta.</w:t>
      </w:r>
    </w:p>
    <w:p w14:paraId="2AD7C1C9" w14:textId="1CEF2863" w:rsidR="003D57BD" w:rsidRPr="00541DC3" w:rsidRDefault="00541DC3" w:rsidP="00541DC3">
      <w:pPr>
        <w:tabs>
          <w:tab w:val="clear" w:pos="851"/>
        </w:tabs>
        <w:spacing w:line="240" w:lineRule="auto"/>
        <w:rPr>
          <w:bCs/>
        </w:rPr>
      </w:pPr>
      <w:r>
        <w:rPr>
          <w:bCs/>
        </w:rPr>
        <w:t xml:space="preserve">  </w:t>
      </w:r>
      <w:r w:rsidRPr="00541DC3">
        <w:rPr>
          <w:bCs/>
        </w:rPr>
        <w:t>Por fim, os parâmetros ideais são pré-definidos de acordo com a ISO 9241, tal como a NBR 5413. A ocorrência de leituras nessa faixa, indica uma condição favorável e correta para a execução do trabalho.</w:t>
      </w:r>
    </w:p>
    <w:p w14:paraId="45D991F7" w14:textId="77777777" w:rsidR="003D57BD" w:rsidRDefault="003D57BD">
      <w:pPr>
        <w:tabs>
          <w:tab w:val="clear" w:pos="851"/>
        </w:tabs>
        <w:spacing w:line="240" w:lineRule="auto"/>
        <w:jc w:val="left"/>
        <w:rPr>
          <w:b/>
        </w:rPr>
      </w:pPr>
    </w:p>
    <w:p w14:paraId="0A91AD58" w14:textId="77777777" w:rsidR="003D57BD" w:rsidRDefault="003D57BD">
      <w:pPr>
        <w:tabs>
          <w:tab w:val="clear" w:pos="851"/>
        </w:tabs>
        <w:spacing w:line="240" w:lineRule="auto"/>
        <w:jc w:val="left"/>
        <w:rPr>
          <w:b/>
        </w:rPr>
      </w:pPr>
    </w:p>
    <w:p w14:paraId="368ADC03" w14:textId="77777777" w:rsidR="003D57BD" w:rsidRDefault="003D57BD">
      <w:pPr>
        <w:tabs>
          <w:tab w:val="clear" w:pos="851"/>
        </w:tabs>
        <w:spacing w:line="240" w:lineRule="auto"/>
        <w:jc w:val="left"/>
        <w:rPr>
          <w:b/>
        </w:rPr>
      </w:pPr>
    </w:p>
    <w:p w14:paraId="021F44BA" w14:textId="77777777" w:rsidR="003D57BD" w:rsidRDefault="003D57BD">
      <w:pPr>
        <w:tabs>
          <w:tab w:val="clear" w:pos="851"/>
        </w:tabs>
        <w:spacing w:line="240" w:lineRule="auto"/>
        <w:jc w:val="left"/>
        <w:rPr>
          <w:b/>
        </w:rPr>
      </w:pPr>
    </w:p>
    <w:p w14:paraId="126DC1F3" w14:textId="2762C2BE" w:rsidR="005C15CF" w:rsidRDefault="005C15CF">
      <w:pPr>
        <w:tabs>
          <w:tab w:val="clear" w:pos="851"/>
        </w:tabs>
        <w:spacing w:line="240" w:lineRule="auto"/>
        <w:jc w:val="left"/>
        <w:rPr>
          <w:rFonts w:cs="Arial"/>
          <w:b/>
          <w:bCs/>
          <w:iCs/>
          <w:caps/>
        </w:rPr>
      </w:pPr>
      <w:r>
        <w:rPr>
          <w:b/>
        </w:rPr>
        <w:br w:type="page"/>
      </w:r>
    </w:p>
    <w:bookmarkEnd w:id="19"/>
    <w:bookmarkEnd w:id="23"/>
    <w:p w14:paraId="6B6102D8" w14:textId="77777777" w:rsidR="005C15CF" w:rsidRDefault="005C15CF" w:rsidP="00A4698C">
      <w:pPr>
        <w:pStyle w:val="FolhadeRostodosCaptulos"/>
      </w:pPr>
    </w:p>
    <w:p w14:paraId="08165F76" w14:textId="54E835B3" w:rsidR="00370E34" w:rsidRDefault="005900C5" w:rsidP="00A4698C">
      <w:pPr>
        <w:pStyle w:val="FolhadeRostodosCaptulos"/>
      </w:pPr>
      <w:r>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4B622FF9" w:rsidR="00370E34" w:rsidRDefault="00AF08C0" w:rsidP="00AB1F1F">
      <w:pPr>
        <w:pStyle w:val="Ttulo1"/>
      </w:pPr>
      <w:bookmarkStart w:id="24" w:name="_Toc73427781"/>
      <w:r>
        <w:lastRenderedPageBreak/>
        <w:t>implantação do projeto</w:t>
      </w:r>
      <w:bookmarkEnd w:id="24"/>
    </w:p>
    <w:p w14:paraId="5DA00C83" w14:textId="77777777" w:rsidR="008F3EFD" w:rsidRPr="00192CAB" w:rsidRDefault="008F3EFD" w:rsidP="008F3EFD">
      <w:pPr>
        <w:pStyle w:val="Ttulo2"/>
        <w:rPr>
          <w:b/>
        </w:rPr>
      </w:pPr>
      <w:bookmarkStart w:id="25" w:name="_Toc73427782"/>
      <w:r w:rsidRPr="00192CAB">
        <w:rPr>
          <w:b/>
        </w:rPr>
        <w:t>Manual de Instalação da solução</w:t>
      </w:r>
      <w:bookmarkEnd w:id="25"/>
      <w:r w:rsidRPr="00192CAB">
        <w:rPr>
          <w:b/>
        </w:rPr>
        <w:t xml:space="preserve"> </w:t>
      </w:r>
    </w:p>
    <w:p w14:paraId="2C64590F" w14:textId="7A58FE14" w:rsidR="00E257B1" w:rsidRDefault="00D76510" w:rsidP="00E15D0F">
      <w:pPr>
        <w:jc w:val="center"/>
        <w:rPr>
          <w:noProof/>
        </w:rPr>
      </w:pPr>
      <w:bookmarkStart w:id="26" w:name="_Hlk74142447"/>
      <w:bookmarkEnd w:id="26"/>
      <w:r>
        <w:rPr>
          <w:noProof/>
        </w:rPr>
        <w:drawing>
          <wp:inline distT="0" distB="0" distL="0" distR="0" wp14:anchorId="262E7A8D" wp14:editId="01720770">
            <wp:extent cx="2486796" cy="3516110"/>
            <wp:effectExtent l="0" t="0" r="8890" b="82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9717" cy="3520240"/>
                    </a:xfrm>
                    <a:prstGeom prst="rect">
                      <a:avLst/>
                    </a:prstGeom>
                    <a:noFill/>
                    <a:ln>
                      <a:noFill/>
                    </a:ln>
                  </pic:spPr>
                </pic:pic>
              </a:graphicData>
            </a:graphic>
          </wp:inline>
        </w:drawing>
      </w:r>
      <w:r>
        <w:rPr>
          <w:noProof/>
        </w:rPr>
        <w:t xml:space="preserve">  </w:t>
      </w:r>
      <w:r w:rsidR="00B51D73">
        <w:rPr>
          <w:noProof/>
        </w:rPr>
        <w:drawing>
          <wp:inline distT="0" distB="0" distL="0" distR="0" wp14:anchorId="0AE54BA0" wp14:editId="24B23936">
            <wp:extent cx="2473037" cy="3496656"/>
            <wp:effectExtent l="0" t="0" r="3810" b="889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5593" cy="3500270"/>
                    </a:xfrm>
                    <a:prstGeom prst="rect">
                      <a:avLst/>
                    </a:prstGeom>
                    <a:noFill/>
                    <a:ln>
                      <a:noFill/>
                    </a:ln>
                  </pic:spPr>
                </pic:pic>
              </a:graphicData>
            </a:graphic>
          </wp:inline>
        </w:drawing>
      </w:r>
      <w:r w:rsidR="00AC5741">
        <w:rPr>
          <w:noProof/>
        </w:rPr>
        <w:t xml:space="preserve">    </w:t>
      </w:r>
      <w:r w:rsidR="00E257B1">
        <w:rPr>
          <w:noProof/>
        </w:rPr>
        <w:drawing>
          <wp:inline distT="0" distB="0" distL="0" distR="0" wp14:anchorId="0BCF0009" wp14:editId="568A98C0">
            <wp:extent cx="2473202" cy="3496887"/>
            <wp:effectExtent l="0" t="0" r="3810" b="889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2040" cy="3509383"/>
                    </a:xfrm>
                    <a:prstGeom prst="rect">
                      <a:avLst/>
                    </a:prstGeom>
                    <a:noFill/>
                    <a:ln>
                      <a:noFill/>
                    </a:ln>
                  </pic:spPr>
                </pic:pic>
              </a:graphicData>
            </a:graphic>
          </wp:inline>
        </w:drawing>
      </w:r>
      <w:r w:rsidR="00E257B1">
        <w:rPr>
          <w:noProof/>
        </w:rPr>
        <w:t xml:space="preserve"> </w:t>
      </w:r>
      <w:r w:rsidR="00AC5741">
        <w:rPr>
          <w:noProof/>
        </w:rPr>
        <w:t xml:space="preserve"> </w:t>
      </w:r>
      <w:r w:rsidR="00E257B1">
        <w:rPr>
          <w:noProof/>
        </w:rPr>
        <w:drawing>
          <wp:inline distT="0" distB="0" distL="0" distR="0" wp14:anchorId="72EC3027" wp14:editId="4DCC6DA0">
            <wp:extent cx="2469773" cy="3492038"/>
            <wp:effectExtent l="0" t="0" r="698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4991" cy="3527693"/>
                    </a:xfrm>
                    <a:prstGeom prst="rect">
                      <a:avLst/>
                    </a:prstGeom>
                    <a:noFill/>
                    <a:ln>
                      <a:noFill/>
                    </a:ln>
                  </pic:spPr>
                </pic:pic>
              </a:graphicData>
            </a:graphic>
          </wp:inline>
        </w:drawing>
      </w:r>
      <w:r>
        <w:rPr>
          <w:noProof/>
        </w:rPr>
        <w:t xml:space="preserve">  </w:t>
      </w:r>
      <w:r w:rsidR="00AC02CF">
        <w:rPr>
          <w:noProof/>
        </w:rPr>
        <w:t xml:space="preserve">    </w:t>
      </w:r>
      <w:r w:rsidR="00B51D73">
        <w:rPr>
          <w:noProof/>
        </w:rPr>
        <w:lastRenderedPageBreak/>
        <w:drawing>
          <wp:inline distT="0" distB="0" distL="0" distR="0" wp14:anchorId="53F86A2A" wp14:editId="7776423C">
            <wp:extent cx="2389909" cy="3379118"/>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2021" cy="3410382"/>
                    </a:xfrm>
                    <a:prstGeom prst="rect">
                      <a:avLst/>
                    </a:prstGeom>
                    <a:noFill/>
                    <a:ln>
                      <a:noFill/>
                    </a:ln>
                  </pic:spPr>
                </pic:pic>
              </a:graphicData>
            </a:graphic>
          </wp:inline>
        </w:drawing>
      </w:r>
      <w:r w:rsidR="00AC02CF">
        <w:rPr>
          <w:noProof/>
        </w:rPr>
        <w:t xml:space="preserve">   </w:t>
      </w:r>
      <w:r w:rsidR="00B51D73">
        <w:rPr>
          <w:noProof/>
        </w:rPr>
        <w:drawing>
          <wp:inline distT="0" distB="0" distL="0" distR="0" wp14:anchorId="7C0DBC73" wp14:editId="240AA88D">
            <wp:extent cx="2389909" cy="3379118"/>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28297" cy="3433396"/>
                    </a:xfrm>
                    <a:prstGeom prst="rect">
                      <a:avLst/>
                    </a:prstGeom>
                    <a:noFill/>
                    <a:ln>
                      <a:noFill/>
                    </a:ln>
                  </pic:spPr>
                </pic:pic>
              </a:graphicData>
            </a:graphic>
          </wp:inline>
        </w:drawing>
      </w:r>
      <w:r>
        <w:rPr>
          <w:noProof/>
        </w:rPr>
        <w:t xml:space="preserve">   </w:t>
      </w:r>
      <w:r w:rsidR="00E257B1">
        <w:rPr>
          <w:noProof/>
        </w:rPr>
        <w:drawing>
          <wp:inline distT="0" distB="0" distL="0" distR="0" wp14:anchorId="0C2F66FD" wp14:editId="74890F69">
            <wp:extent cx="2377377" cy="3361401"/>
            <wp:effectExtent l="0" t="0" r="444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362" cy="3402383"/>
                    </a:xfrm>
                    <a:prstGeom prst="rect">
                      <a:avLst/>
                    </a:prstGeom>
                    <a:noFill/>
                    <a:ln>
                      <a:noFill/>
                    </a:ln>
                  </pic:spPr>
                </pic:pic>
              </a:graphicData>
            </a:graphic>
          </wp:inline>
        </w:drawing>
      </w:r>
      <w:r w:rsidR="00AC02CF">
        <w:rPr>
          <w:noProof/>
        </w:rPr>
        <w:t xml:space="preserve">   </w:t>
      </w:r>
      <w:r w:rsidR="00E257B1">
        <w:rPr>
          <w:noProof/>
        </w:rPr>
        <w:drawing>
          <wp:inline distT="0" distB="0" distL="0" distR="0" wp14:anchorId="118E9D01" wp14:editId="4F91E82E">
            <wp:extent cx="2369127" cy="3349734"/>
            <wp:effectExtent l="0" t="0" r="0" b="31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90769" cy="3380334"/>
                    </a:xfrm>
                    <a:prstGeom prst="rect">
                      <a:avLst/>
                    </a:prstGeom>
                    <a:noFill/>
                    <a:ln>
                      <a:noFill/>
                    </a:ln>
                  </pic:spPr>
                </pic:pic>
              </a:graphicData>
            </a:graphic>
          </wp:inline>
        </w:drawing>
      </w:r>
      <w:r w:rsidR="00F64CAC">
        <w:rPr>
          <w:noProof/>
        </w:rPr>
        <w:t xml:space="preserve">   </w:t>
      </w:r>
      <w:r w:rsidR="00E257B1">
        <w:rPr>
          <w:noProof/>
        </w:rPr>
        <w:lastRenderedPageBreak/>
        <w:drawing>
          <wp:inline distT="0" distB="0" distL="0" distR="0" wp14:anchorId="2729DF78" wp14:editId="40303B17">
            <wp:extent cx="2514600" cy="3555420"/>
            <wp:effectExtent l="0" t="0" r="0" b="69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8165" cy="3574599"/>
                    </a:xfrm>
                    <a:prstGeom prst="rect">
                      <a:avLst/>
                    </a:prstGeom>
                    <a:noFill/>
                    <a:ln>
                      <a:noFill/>
                    </a:ln>
                  </pic:spPr>
                </pic:pic>
              </a:graphicData>
            </a:graphic>
          </wp:inline>
        </w:drawing>
      </w:r>
      <w:r w:rsidR="00F64CAC">
        <w:rPr>
          <w:noProof/>
        </w:rPr>
        <w:t xml:space="preserve"> </w:t>
      </w:r>
      <w:r w:rsidR="0044485B">
        <w:rPr>
          <w:noProof/>
        </w:rPr>
        <w:t xml:space="preserve"> </w:t>
      </w:r>
      <w:r w:rsidR="00E257B1">
        <w:rPr>
          <w:noProof/>
        </w:rPr>
        <w:drawing>
          <wp:inline distT="0" distB="0" distL="0" distR="0" wp14:anchorId="0C6EC99A" wp14:editId="419732F4">
            <wp:extent cx="2535382" cy="358480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6031" cy="3614001"/>
                    </a:xfrm>
                    <a:prstGeom prst="rect">
                      <a:avLst/>
                    </a:prstGeom>
                    <a:noFill/>
                    <a:ln>
                      <a:noFill/>
                    </a:ln>
                  </pic:spPr>
                </pic:pic>
              </a:graphicData>
            </a:graphic>
          </wp:inline>
        </w:drawing>
      </w:r>
    </w:p>
    <w:p w14:paraId="57130FD4" w14:textId="11530BDD" w:rsidR="00B609B7" w:rsidRDefault="00B609B7" w:rsidP="00E15D0F">
      <w:pPr>
        <w:jc w:val="center"/>
        <w:rPr>
          <w:noProof/>
        </w:rPr>
      </w:pPr>
      <w:r>
        <w:rPr>
          <w:noProof/>
        </w:rPr>
        <w:drawing>
          <wp:inline distT="0" distB="0" distL="0" distR="0" wp14:anchorId="39FADA94" wp14:editId="019EF556">
            <wp:extent cx="2353599" cy="3327782"/>
            <wp:effectExtent l="0" t="0" r="889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8066" cy="3376516"/>
                    </a:xfrm>
                    <a:prstGeom prst="rect">
                      <a:avLst/>
                    </a:prstGeom>
                    <a:noFill/>
                    <a:ln>
                      <a:noFill/>
                    </a:ln>
                  </pic:spPr>
                </pic:pic>
              </a:graphicData>
            </a:graphic>
          </wp:inline>
        </w:drawing>
      </w:r>
    </w:p>
    <w:p w14:paraId="79C789ED" w14:textId="2E12997B" w:rsidR="008F3EFD" w:rsidRPr="00192CAB" w:rsidRDefault="008F3EFD" w:rsidP="008F3EFD">
      <w:pPr>
        <w:pStyle w:val="Ttulo2"/>
        <w:rPr>
          <w:b/>
        </w:rPr>
      </w:pPr>
      <w:bookmarkStart w:id="27" w:name="_Toc73427783"/>
      <w:r w:rsidRPr="00192CAB">
        <w:rPr>
          <w:b/>
        </w:rPr>
        <w:t>Processo de Atendimento e Suporte</w:t>
      </w:r>
      <w:r w:rsidR="00C17003">
        <w:rPr>
          <w:b/>
        </w:rPr>
        <w:t xml:space="preserve"> / FERRAMENTA</w:t>
      </w:r>
      <w:bookmarkEnd w:id="27"/>
    </w:p>
    <w:p w14:paraId="7FE158B2" w14:textId="21503C81" w:rsidR="00FB7FC8" w:rsidRDefault="00FB7FC8" w:rsidP="00FB7FC8">
      <w:r>
        <w:t>A se</w:t>
      </w:r>
      <w:r w:rsidR="002541D7">
        <w:t xml:space="preserve">guir </w:t>
      </w:r>
      <w:r w:rsidR="00F221D0">
        <w:t xml:space="preserve">estão representadas as etapas do </w:t>
      </w:r>
      <w:proofErr w:type="spellStart"/>
      <w:r w:rsidR="00F221D0">
        <w:t>kamban</w:t>
      </w:r>
      <w:proofErr w:type="spellEnd"/>
      <w:r w:rsidR="00F221D0">
        <w:t xml:space="preserve"> da ferramenta de Help Desk</w:t>
      </w:r>
      <w:r w:rsidR="00A70A29">
        <w:t xml:space="preserve">, </w:t>
      </w:r>
      <w:r w:rsidR="00361A64">
        <w:t xml:space="preserve">o fluxograma dos processos aplicados durante </w:t>
      </w:r>
      <w:r w:rsidR="005829F9">
        <w:t>o atendimento ao cliente.</w:t>
      </w:r>
    </w:p>
    <w:p w14:paraId="1E2DD22B" w14:textId="77777777" w:rsidR="005829F9" w:rsidRDefault="005829F9" w:rsidP="00FB7FC8"/>
    <w:p w14:paraId="28D44E79" w14:textId="0E14B5F0" w:rsidR="006D1D9F" w:rsidRDefault="00775877" w:rsidP="008F3EFD">
      <w:r w:rsidRPr="00775877">
        <w:rPr>
          <w:noProof/>
        </w:rPr>
        <w:lastRenderedPageBreak/>
        <w:drawing>
          <wp:inline distT="0" distB="0" distL="0" distR="0" wp14:anchorId="1D06EA04" wp14:editId="6C3165A8">
            <wp:extent cx="1262983" cy="22955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92011" cy="2348284"/>
                    </a:xfrm>
                    <a:prstGeom prst="rect">
                      <a:avLst/>
                    </a:prstGeom>
                  </pic:spPr>
                </pic:pic>
              </a:graphicData>
            </a:graphic>
          </wp:inline>
        </w:drawing>
      </w:r>
      <w:r>
        <w:t xml:space="preserve">   </w:t>
      </w:r>
      <w:r w:rsidRPr="00775877">
        <w:rPr>
          <w:noProof/>
        </w:rPr>
        <w:drawing>
          <wp:inline distT="0" distB="0" distL="0" distR="0" wp14:anchorId="5FFAD913" wp14:editId="29BE4492">
            <wp:extent cx="1345781" cy="2324100"/>
            <wp:effectExtent l="0" t="0" r="698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0101" cy="2366099"/>
                    </a:xfrm>
                    <a:prstGeom prst="rect">
                      <a:avLst/>
                    </a:prstGeom>
                  </pic:spPr>
                </pic:pic>
              </a:graphicData>
            </a:graphic>
          </wp:inline>
        </w:drawing>
      </w:r>
      <w:r>
        <w:t xml:space="preserve"> </w:t>
      </w:r>
      <w:r w:rsidR="00296C8E">
        <w:t xml:space="preserve">  </w:t>
      </w:r>
      <w:r w:rsidR="00296C8E" w:rsidRPr="00296C8E">
        <w:rPr>
          <w:noProof/>
        </w:rPr>
        <w:drawing>
          <wp:inline distT="0" distB="0" distL="0" distR="0" wp14:anchorId="15A3A371" wp14:editId="2CD6587C">
            <wp:extent cx="1348986" cy="2314575"/>
            <wp:effectExtent l="0" t="0" r="381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5605" cy="2360247"/>
                    </a:xfrm>
                    <a:prstGeom prst="rect">
                      <a:avLst/>
                    </a:prstGeom>
                  </pic:spPr>
                </pic:pic>
              </a:graphicData>
            </a:graphic>
          </wp:inline>
        </w:drawing>
      </w:r>
      <w:r w:rsidR="00080019">
        <w:t xml:space="preserve">  </w:t>
      </w:r>
      <w:r w:rsidR="00080019" w:rsidRPr="00080019">
        <w:rPr>
          <w:noProof/>
        </w:rPr>
        <w:drawing>
          <wp:inline distT="0" distB="0" distL="0" distR="0" wp14:anchorId="750245DB" wp14:editId="00596BC3">
            <wp:extent cx="1269013" cy="2323413"/>
            <wp:effectExtent l="0" t="0" r="762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02806" cy="2385284"/>
                    </a:xfrm>
                    <a:prstGeom prst="rect">
                      <a:avLst/>
                    </a:prstGeom>
                  </pic:spPr>
                </pic:pic>
              </a:graphicData>
            </a:graphic>
          </wp:inline>
        </w:drawing>
      </w:r>
      <w:r w:rsidR="00E45B82">
        <w:t xml:space="preserve">              </w:t>
      </w:r>
      <w:r w:rsidR="00E45B82" w:rsidRPr="00E45B82">
        <w:rPr>
          <w:noProof/>
        </w:rPr>
        <w:drawing>
          <wp:inline distT="0" distB="0" distL="0" distR="0" wp14:anchorId="2AB9ABEC" wp14:editId="1894CE19">
            <wp:extent cx="1264051" cy="2417782"/>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86302" cy="2460342"/>
                    </a:xfrm>
                    <a:prstGeom prst="rect">
                      <a:avLst/>
                    </a:prstGeom>
                  </pic:spPr>
                </pic:pic>
              </a:graphicData>
            </a:graphic>
          </wp:inline>
        </w:drawing>
      </w:r>
    </w:p>
    <w:p w14:paraId="5302F887" w14:textId="3410F941" w:rsidR="006D1D9F" w:rsidRDefault="006D1D9F" w:rsidP="008F3EFD"/>
    <w:p w14:paraId="553C73FD" w14:textId="77777777" w:rsidR="008F3EFD" w:rsidRPr="00336677" w:rsidRDefault="008F3EFD" w:rsidP="008F3EFD">
      <w:pPr>
        <w:spacing w:line="240" w:lineRule="auto"/>
        <w:jc w:val="left"/>
        <w:rPr>
          <w:rFonts w:cs="Arial"/>
          <w:b/>
          <w:bCs/>
          <w:color w:val="000000"/>
        </w:rPr>
      </w:pPr>
    </w:p>
    <w:p w14:paraId="0B3AA654" w14:textId="62E3F670" w:rsidR="00B424CD" w:rsidRDefault="006753E7" w:rsidP="006753E7">
      <w:pPr>
        <w:jc w:val="center"/>
        <w:rPr>
          <w:noProof/>
        </w:rPr>
      </w:pPr>
      <w:r w:rsidRPr="006753E7">
        <w:rPr>
          <w:noProof/>
        </w:rPr>
        <w:drawing>
          <wp:inline distT="0" distB="0" distL="0" distR="0" wp14:anchorId="5E7200C0" wp14:editId="61B04934">
            <wp:extent cx="4095056" cy="3255010"/>
            <wp:effectExtent l="0" t="0" r="127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0824" cy="3259595"/>
                    </a:xfrm>
                    <a:prstGeom prst="rect">
                      <a:avLst/>
                    </a:prstGeom>
                  </pic:spPr>
                </pic:pic>
              </a:graphicData>
            </a:graphic>
          </wp:inline>
        </w:drawing>
      </w:r>
    </w:p>
    <w:p w14:paraId="640B89D4" w14:textId="18A90628" w:rsidR="00B424CD" w:rsidRDefault="00B424CD" w:rsidP="000C07FE">
      <w:pPr>
        <w:rPr>
          <w:noProof/>
        </w:rPr>
      </w:pPr>
    </w:p>
    <w:p w14:paraId="275DFA4F" w14:textId="3F88E62C" w:rsidR="00361A64" w:rsidRDefault="00361A64" w:rsidP="00361A64">
      <w:pPr>
        <w:jc w:val="center"/>
        <w:rPr>
          <w:noProof/>
        </w:rPr>
      </w:pPr>
      <w:r w:rsidRPr="00361A64">
        <w:rPr>
          <w:noProof/>
        </w:rPr>
        <w:drawing>
          <wp:inline distT="0" distB="0" distL="0" distR="0" wp14:anchorId="01F2F676" wp14:editId="479F6492">
            <wp:extent cx="3941931" cy="3495675"/>
            <wp:effectExtent l="0" t="0" r="190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219" t="6327" r="30633" b="7385"/>
                    <a:stretch/>
                  </pic:blipFill>
                  <pic:spPr bwMode="auto">
                    <a:xfrm>
                      <a:off x="0" y="0"/>
                      <a:ext cx="3949938" cy="3502776"/>
                    </a:xfrm>
                    <a:prstGeom prst="rect">
                      <a:avLst/>
                    </a:prstGeom>
                    <a:ln>
                      <a:noFill/>
                    </a:ln>
                    <a:extLst>
                      <a:ext uri="{53640926-AAD7-44D8-BBD7-CCE9431645EC}">
                        <a14:shadowObscured xmlns:a14="http://schemas.microsoft.com/office/drawing/2010/main"/>
                      </a:ext>
                    </a:extLst>
                  </pic:spPr>
                </pic:pic>
              </a:graphicData>
            </a:graphic>
          </wp:inline>
        </w:drawing>
      </w:r>
    </w:p>
    <w:p w14:paraId="469205DB" w14:textId="59F336AD" w:rsidR="00370E34" w:rsidRDefault="00DF6E9F" w:rsidP="00B13803">
      <w:pPr>
        <w:rPr>
          <w:noProof/>
        </w:rPr>
        <w:sectPr w:rsidR="00370E34">
          <w:headerReference w:type="default" r:id="rId71"/>
          <w:footerReference w:type="default" r:id="rId72"/>
          <w:headerReference w:type="first" r:id="rId73"/>
          <w:footerReference w:type="first" r:id="rId74"/>
          <w:pgSz w:w="11907" w:h="16840" w:code="9"/>
          <w:pgMar w:top="1701" w:right="1134" w:bottom="1531" w:left="1701" w:header="720" w:footer="720" w:gutter="0"/>
          <w:cols w:space="708"/>
          <w:titlePg/>
          <w:docGrid w:linePitch="360"/>
        </w:sectPr>
      </w:pPr>
      <w:r w:rsidRPr="00DF6E9F">
        <w:rPr>
          <w:noProof/>
        </w:rPr>
        <w:lastRenderedPageBreak/>
        <w:drawing>
          <wp:inline distT="0" distB="0" distL="0" distR="0" wp14:anchorId="62856AD4" wp14:editId="33603B01">
            <wp:extent cx="5622503" cy="5611732"/>
            <wp:effectExtent l="0" t="0" r="0" b="8255"/>
            <wp:docPr id="15" name="Imagem 2">
              <a:extLst xmlns:a="http://schemas.openxmlformats.org/drawingml/2006/main">
                <a:ext uri="{FF2B5EF4-FFF2-40B4-BE49-F238E27FC236}">
                  <a16:creationId xmlns:a16="http://schemas.microsoft.com/office/drawing/2014/main" id="{DE33F272-2F63-4340-ACB5-29C3E68D2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DE33F272-2F63-4340-ACB5-29C3E68D2667}"/>
                        </a:ext>
                      </a:extLst>
                    </pic:cNvPr>
                    <pic:cNvPicPr>
                      <a:picLocks noChangeAspect="1"/>
                    </pic:cNvPicPr>
                  </pic:nvPicPr>
                  <pic:blipFill rotWithShape="1">
                    <a:blip r:embed="rId75"/>
                    <a:srcRect t="5685" b="3486"/>
                    <a:stretch/>
                  </pic:blipFill>
                  <pic:spPr>
                    <a:xfrm>
                      <a:off x="0" y="0"/>
                      <a:ext cx="5622503" cy="5611732"/>
                    </a:xfrm>
                    <a:prstGeom prst="rect">
                      <a:avLst/>
                    </a:prstGeom>
                  </pic:spPr>
                </pic:pic>
              </a:graphicData>
            </a:graphic>
          </wp:inline>
        </w:drawing>
      </w:r>
    </w:p>
    <w:p w14:paraId="6AF77C18" w14:textId="77777777" w:rsidR="00370E34" w:rsidRDefault="00EF422E" w:rsidP="00AB1F1F">
      <w:pPr>
        <w:pStyle w:val="FolhadeRostodosCaptulos"/>
      </w:pPr>
      <w:r>
        <w:lastRenderedPageBreak/>
        <w:fldChar w:fldCharType="begin"/>
      </w:r>
      <w:r>
        <w:instrText xml:space="preserve"> REF _Ref125307146 \w </w:instrText>
      </w:r>
      <w:r>
        <w:fldChar w:fldCharType="separate"/>
      </w:r>
      <w:r w:rsidR="008841DA">
        <w:t>5</w:t>
      </w:r>
      <w:r>
        <w:fldChar w:fldCharType="end"/>
      </w:r>
      <w:r w:rsidR="00BB1C7D">
        <w:tab/>
      </w:r>
      <w:r>
        <w:fldChar w:fldCharType="begin"/>
      </w:r>
      <w:r>
        <w:instrText xml:space="preserve"> REF _Ref125307146 </w:instrText>
      </w:r>
      <w:r>
        <w:fldChar w:fldCharType="separate"/>
      </w:r>
      <w:r w:rsidR="008841DA">
        <w:t>CONCLUSÕES</w:t>
      </w:r>
      <w:r>
        <w:fldChar w:fldCharType="end"/>
      </w:r>
    </w:p>
    <w:p w14:paraId="3360A73F" w14:textId="77777777" w:rsidR="00370E34" w:rsidRDefault="00370E34" w:rsidP="00AB1F1F">
      <w:pPr>
        <w:pStyle w:val="Ttulo1"/>
      </w:pPr>
      <w:bookmarkStart w:id="28" w:name="_Ref125307146"/>
      <w:bookmarkStart w:id="29" w:name="_Toc125374527"/>
      <w:bookmarkStart w:id="30" w:name="_Toc156754424"/>
      <w:bookmarkStart w:id="31" w:name="_Toc73427784"/>
      <w:r>
        <w:lastRenderedPageBreak/>
        <w:t>CONCLUSÕES</w:t>
      </w:r>
      <w:bookmarkEnd w:id="28"/>
      <w:bookmarkEnd w:id="29"/>
      <w:bookmarkEnd w:id="30"/>
      <w:bookmarkEnd w:id="31"/>
    </w:p>
    <w:p w14:paraId="1DFCDF8D" w14:textId="77777777" w:rsidR="00573DD1" w:rsidRPr="00192CAB" w:rsidRDefault="00573DD1" w:rsidP="00573DD1">
      <w:pPr>
        <w:pStyle w:val="Ttulo2"/>
        <w:rPr>
          <w:b/>
        </w:rPr>
      </w:pPr>
      <w:bookmarkStart w:id="32" w:name="_Toc73427785"/>
      <w:r w:rsidRPr="00192CAB">
        <w:rPr>
          <w:b/>
        </w:rPr>
        <w:t>resultados</w:t>
      </w:r>
      <w:bookmarkEnd w:id="32"/>
      <w:r w:rsidRPr="00192CAB">
        <w:rPr>
          <w:b/>
        </w:rPr>
        <w:t xml:space="preserve"> </w:t>
      </w:r>
    </w:p>
    <w:p w14:paraId="0918D887" w14:textId="145CE396" w:rsidR="00573DD1" w:rsidRDefault="009333CD" w:rsidP="00573DD1">
      <w:r>
        <w:tab/>
        <w:t>O</w:t>
      </w:r>
      <w:r w:rsidR="002808B9">
        <w:t xml:space="preserve">s requisitos com relação à principal funcionalidade da aplicação web Relax Machine foram devidamente </w:t>
      </w:r>
      <w:r w:rsidR="00C06FCD">
        <w:t>cumpridos,</w:t>
      </w:r>
      <w:r w:rsidR="004F28DC">
        <w:t xml:space="preserve"> o projeto foi desenvolvido pensando na experiência do usuário como um t</w:t>
      </w:r>
      <w:r w:rsidR="00C70715">
        <w:t>odo</w:t>
      </w:r>
      <w:r w:rsidR="00252ABF">
        <w:t>,</w:t>
      </w:r>
      <w:r w:rsidR="00C70715">
        <w:t xml:space="preserve"> e a aplicação das métricas baseada em pesquisas foi realizada de forma eficiente</w:t>
      </w:r>
      <w:r w:rsidR="009134AA">
        <w:t>.</w:t>
      </w:r>
      <w:r w:rsidR="00252ABF">
        <w:t xml:space="preserve"> </w:t>
      </w:r>
      <w:r w:rsidR="009134AA">
        <w:t>Portanto</w:t>
      </w:r>
      <w:r w:rsidR="00C70715">
        <w:t>,</w:t>
      </w:r>
      <w:r w:rsidR="009134AA">
        <w:t xml:space="preserve"> </w:t>
      </w:r>
      <w:r w:rsidR="00252ABF">
        <w:t xml:space="preserve">o resultado é um </w:t>
      </w:r>
      <w:proofErr w:type="gramStart"/>
      <w:r w:rsidR="009134AA">
        <w:t>produto final</w:t>
      </w:r>
      <w:proofErr w:type="gramEnd"/>
      <w:r w:rsidR="009134AA">
        <w:t xml:space="preserve"> s</w:t>
      </w:r>
      <w:r w:rsidR="00450F3E">
        <w:t>ólido.</w:t>
      </w:r>
    </w:p>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00573DD1" w:rsidP="00573DD1">
      <w:pPr>
        <w:pStyle w:val="Ttulo2"/>
        <w:rPr>
          <w:b/>
        </w:rPr>
      </w:pPr>
      <w:bookmarkStart w:id="33" w:name="_Toc73427786"/>
      <w:r w:rsidRPr="00192CAB">
        <w:rPr>
          <w:b/>
        </w:rPr>
        <w:t>Processo de aprendizado com o projeto</w:t>
      </w:r>
      <w:bookmarkEnd w:id="33"/>
      <w:r w:rsidRPr="00192CAB">
        <w:rPr>
          <w:b/>
        </w:rPr>
        <w:t xml:space="preserve"> </w:t>
      </w:r>
    </w:p>
    <w:p w14:paraId="71296A4C" w14:textId="215188E8" w:rsidR="0055712D" w:rsidRDefault="00573DD1" w:rsidP="00573DD1">
      <w:r w:rsidRPr="004B1208">
        <w:tab/>
      </w:r>
      <w:r w:rsidRPr="00573DD1">
        <w:t>D</w:t>
      </w:r>
      <w:r w:rsidR="00534EDD">
        <w:t>urante o desenvolvimento do processo</w:t>
      </w:r>
      <w:r w:rsidR="0051653C">
        <w:t>, a evolução de todos os integrantes do grupo</w:t>
      </w:r>
      <w:r w:rsidR="00C7090C">
        <w:t xml:space="preserve"> foi de grande relevância, </w:t>
      </w:r>
      <w:r w:rsidR="00CC3303">
        <w:t xml:space="preserve">o projeto foi de grande importância para </w:t>
      </w:r>
      <w:r w:rsidR="00436BEE">
        <w:t>o desenvolvimento da equipe</w:t>
      </w:r>
      <w:r w:rsidR="009974E8">
        <w:t xml:space="preserve">, aprendemos coisas </w:t>
      </w:r>
      <w:r w:rsidR="008E5798">
        <w:t xml:space="preserve">novas uns com os outros, agregando assim </w:t>
      </w:r>
      <w:r w:rsidR="00D920CD">
        <w:t>ao conhecimento de cada um.</w:t>
      </w:r>
    </w:p>
    <w:p w14:paraId="423DAEB5" w14:textId="4B8F2A3C" w:rsidR="00672DAD" w:rsidRDefault="00672DAD" w:rsidP="00573DD1"/>
    <w:p w14:paraId="154A5F45" w14:textId="77777777" w:rsidR="00606296" w:rsidRPr="00606296" w:rsidRDefault="00606296" w:rsidP="00606296">
      <w:r w:rsidRPr="00606296">
        <w:t>HERÉDIA, Thais. </w:t>
      </w:r>
      <w:r w:rsidRPr="00606296">
        <w:rPr>
          <w:b/>
          <w:bCs/>
        </w:rPr>
        <w:t>56% dos trabalhadores formais estão insatisfeitos com o trabalho, revela pesquisa</w:t>
      </w:r>
      <w:r w:rsidRPr="00606296">
        <w:t>. [</w:t>
      </w:r>
      <w:r w:rsidRPr="00606296">
        <w:rPr>
          <w:i/>
          <w:iCs/>
        </w:rPr>
        <w:t>S. l.</w:t>
      </w:r>
      <w:r w:rsidRPr="00606296">
        <w:t xml:space="preserve">], 11 dez. 2017. Disponível em: http://g1.globo.com/economia/blog/thais-heredia/post/56-dos-trabalhadores-formais-estao-insatisfeitos-com-o-trabalho-revela-pesquisa.html. Acesso em: </w:t>
      </w:r>
      <w:proofErr w:type="gramStart"/>
      <w:r w:rsidRPr="00606296">
        <w:t>7 mar</w:t>
      </w:r>
      <w:proofErr w:type="gramEnd"/>
      <w:r w:rsidRPr="00606296">
        <w:t>. 2021.</w:t>
      </w:r>
    </w:p>
    <w:p w14:paraId="1FAF3120" w14:textId="224CD2FD" w:rsidR="008E4045" w:rsidRPr="008E4045" w:rsidRDefault="008E4045" w:rsidP="008E4045">
      <w:r w:rsidRPr="008E4045">
        <w:t>.</w:t>
      </w:r>
    </w:p>
    <w:p w14:paraId="4E540BB3" w14:textId="77777777" w:rsidR="008E4045" w:rsidRDefault="008E4045" w:rsidP="00573DD1"/>
    <w:p w14:paraId="360FFEED" w14:textId="77777777" w:rsidR="00573DD1" w:rsidRPr="00192CAB" w:rsidRDefault="00FD4F54" w:rsidP="00FD4F54">
      <w:pPr>
        <w:pStyle w:val="Ttulo2"/>
        <w:rPr>
          <w:b/>
        </w:rPr>
      </w:pPr>
      <w:bookmarkStart w:id="34" w:name="_Toc73427787"/>
      <w:r w:rsidRPr="00192CAB">
        <w:rPr>
          <w:b/>
        </w:rPr>
        <w:t xml:space="preserve">Considerações finais sobre </w:t>
      </w:r>
      <w:r w:rsidR="00192CAB">
        <w:rPr>
          <w:b/>
        </w:rPr>
        <w:t xml:space="preserve">A </w:t>
      </w:r>
      <w:r w:rsidRPr="00192CAB">
        <w:rPr>
          <w:b/>
        </w:rPr>
        <w:t>evolução da solução</w:t>
      </w:r>
      <w:bookmarkEnd w:id="34"/>
      <w:r w:rsidR="00573DD1" w:rsidRPr="00192CAB">
        <w:rPr>
          <w:b/>
        </w:rPr>
        <w:t xml:space="preserve"> </w:t>
      </w:r>
    </w:p>
    <w:p w14:paraId="1EB39B9F" w14:textId="49177349" w:rsidR="00573DD1" w:rsidRDefault="009B7735" w:rsidP="00573DD1">
      <w:r>
        <w:tab/>
      </w:r>
      <w:r w:rsidR="006E5A74">
        <w:t xml:space="preserve">Com base no processo de desenvolvimento </w:t>
      </w:r>
      <w:r w:rsidR="00466161">
        <w:t>apresentado durante as três sprin</w:t>
      </w:r>
      <w:r w:rsidR="00F72264">
        <w:t>ts</w:t>
      </w:r>
      <w:r w:rsidR="006D4460">
        <w:t>,</w:t>
      </w:r>
      <w:r w:rsidR="00F72264">
        <w:t xml:space="preserve"> a empresa Ferbgam observou um rápido amadurecimento do sistema como um todo</w:t>
      </w:r>
      <w:r w:rsidR="00AB133F">
        <w:t xml:space="preserve"> </w:t>
      </w:r>
      <w:r w:rsidR="00F72264">
        <w:t>e pretende</w:t>
      </w:r>
      <w:r w:rsidR="007F13EA">
        <w:t xml:space="preserve"> aprimo</w:t>
      </w:r>
      <w:r w:rsidR="00AB133F">
        <w:t>r</w:t>
      </w:r>
      <w:r w:rsidR="007F13EA">
        <w:t xml:space="preserve">ar a </w:t>
      </w:r>
      <w:r w:rsidR="006D4460">
        <w:t>so</w:t>
      </w:r>
      <w:r w:rsidR="00AB133F">
        <w:t>l</w:t>
      </w:r>
      <w:r w:rsidR="006D4460">
        <w:t>ução</w:t>
      </w:r>
      <w:r w:rsidR="00367FD6">
        <w:t xml:space="preserve"> substituindo os simuladores por </w:t>
      </w:r>
      <w:r w:rsidR="00756E76">
        <w:t>dispositivos de hardware reai</w:t>
      </w:r>
      <w:r w:rsidR="00F31349">
        <w:t>s</w:t>
      </w:r>
      <w:r w:rsidR="0059174B">
        <w:t>,</w:t>
      </w:r>
      <w:r w:rsidR="0015290E">
        <w:t xml:space="preserve"> assim dando início aos testes em campo.</w:t>
      </w:r>
      <w:r w:rsidR="005B6A9E">
        <w:t xml:space="preserve">  </w:t>
      </w:r>
    </w:p>
    <w:p w14:paraId="6B65EE36" w14:textId="77777777" w:rsidR="00573DD1" w:rsidRPr="00336677" w:rsidRDefault="00573DD1" w:rsidP="00573DD1">
      <w:pPr>
        <w:spacing w:line="240" w:lineRule="auto"/>
        <w:jc w:val="left"/>
        <w:rPr>
          <w:rFonts w:cs="Arial"/>
          <w:b/>
          <w:bCs/>
          <w:color w:val="000000"/>
        </w:rPr>
      </w:pPr>
    </w:p>
    <w:p w14:paraId="7F9A2973" w14:textId="77777777" w:rsidR="00B424CD" w:rsidRPr="004910EE" w:rsidRDefault="00B424CD" w:rsidP="00B424CD">
      <w:pPr>
        <w:tabs>
          <w:tab w:val="clear" w:pos="851"/>
        </w:tabs>
        <w:sectPr w:rsidR="00B424CD" w:rsidRPr="004910EE">
          <w:headerReference w:type="even" r:id="rId76"/>
          <w:headerReference w:type="default" r:id="rId77"/>
          <w:footerReference w:type="default" r:id="rId78"/>
          <w:headerReference w:type="first" r:id="rId79"/>
          <w:footerReference w:type="first" r:id="rId80"/>
          <w:type w:val="continuous"/>
          <w:pgSz w:w="11907" w:h="16840" w:code="9"/>
          <w:pgMar w:top="1701" w:right="1134" w:bottom="1531" w:left="1701" w:header="720" w:footer="720" w:gutter="0"/>
          <w:cols w:space="708"/>
          <w:titlePg/>
          <w:docGrid w:linePitch="360"/>
        </w:sectPr>
      </w:pPr>
      <w:bookmarkStart w:id="35" w:name="_Toc124080469"/>
      <w:bookmarkStart w:id="36" w:name="_Toc125201972"/>
      <w:bookmarkStart w:id="37" w:name="_Toc125374528"/>
    </w:p>
    <w:p w14:paraId="648B83DC" w14:textId="1762E4A6" w:rsidR="00370E34" w:rsidRDefault="00370E34" w:rsidP="00031DFB">
      <w:pPr>
        <w:pStyle w:val="Ttulo"/>
      </w:pPr>
      <w:bookmarkStart w:id="38" w:name="_Toc156754425"/>
      <w:bookmarkStart w:id="39" w:name="_Toc73427788"/>
      <w:r w:rsidRPr="00B55442">
        <w:lastRenderedPageBreak/>
        <w:t>ReferÊncias</w:t>
      </w:r>
      <w:bookmarkEnd w:id="35"/>
      <w:bookmarkEnd w:id="36"/>
      <w:bookmarkEnd w:id="37"/>
      <w:bookmarkEnd w:id="38"/>
      <w:bookmarkEnd w:id="39"/>
    </w:p>
    <w:p w14:paraId="47EA7EC9" w14:textId="791A8415" w:rsidR="00031DFB" w:rsidRDefault="00031DFB" w:rsidP="00031DFB">
      <w:pPr>
        <w:pStyle w:val="Ttulo"/>
      </w:pPr>
    </w:p>
    <w:p w14:paraId="094A1869" w14:textId="7A973481" w:rsidR="00031DFB" w:rsidRDefault="00031DFB" w:rsidP="00031DFB">
      <w:pPr>
        <w:pStyle w:val="Ttulo"/>
      </w:pPr>
    </w:p>
    <w:p w14:paraId="3D63FCC5" w14:textId="3D418F6E" w:rsidR="0055712D" w:rsidRDefault="0055712D" w:rsidP="0055712D">
      <w:r w:rsidRPr="0055712D">
        <w:t>IJZERMAN, Hans; SEMIN, Gun. </w:t>
      </w:r>
      <w:r w:rsidRPr="0055712D">
        <w:rPr>
          <w:b/>
          <w:bCs/>
        </w:rPr>
        <w:t xml:space="preserve">A temperatura influencia nosso </w:t>
      </w:r>
      <w:proofErr w:type="gramStart"/>
      <w:r w:rsidRPr="0055712D">
        <w:rPr>
          <w:b/>
          <w:bCs/>
        </w:rPr>
        <w:t>comportamento?</w:t>
      </w:r>
      <w:r w:rsidRPr="0055712D">
        <w:t>.</w:t>
      </w:r>
      <w:proofErr w:type="gramEnd"/>
      <w:r w:rsidRPr="0055712D">
        <w:t xml:space="preserve"> Holanda: Universidade Utrecht, 19 abr. 2012. Disponível em: https://www.universia.net/br/actualidad/orientacao-academica/temperatura-influencia-nosso-comportamento-924359.html. Acesso em: 4 mar. 2021.</w:t>
      </w:r>
    </w:p>
    <w:p w14:paraId="17283971" w14:textId="7D306CA7" w:rsidR="005F6134" w:rsidRDefault="005F6134" w:rsidP="0055712D"/>
    <w:p w14:paraId="3BB1960A" w14:textId="77777777" w:rsidR="005F6134" w:rsidRPr="005F6134" w:rsidRDefault="005F6134" w:rsidP="005F6134">
      <w:r w:rsidRPr="005F6134">
        <w:t xml:space="preserve">DUFRIO REFRIGERAÇÃO (Logradouro Rod </w:t>
      </w:r>
      <w:proofErr w:type="spellStart"/>
      <w:r w:rsidRPr="005F6134">
        <w:t>Darly</w:t>
      </w:r>
      <w:proofErr w:type="spellEnd"/>
      <w:r w:rsidRPr="005F6134">
        <w:t xml:space="preserve"> Santos, n 800 - Complemento Lote 1-B - Jardim Asteca - Vila Velha - ES, CEP: 29.104-491). </w:t>
      </w:r>
      <w:r w:rsidRPr="005F6134">
        <w:rPr>
          <w:b/>
          <w:bCs/>
        </w:rPr>
        <w:t xml:space="preserve">Por que é importante manter o conforto térmico no ambiente de </w:t>
      </w:r>
      <w:proofErr w:type="gramStart"/>
      <w:r w:rsidRPr="005F6134">
        <w:rPr>
          <w:b/>
          <w:bCs/>
        </w:rPr>
        <w:t>trabalho?</w:t>
      </w:r>
      <w:r w:rsidRPr="005F6134">
        <w:t>.</w:t>
      </w:r>
      <w:proofErr w:type="gramEnd"/>
      <w:r w:rsidRPr="005F6134">
        <w:t xml:space="preserve"> [</w:t>
      </w:r>
      <w:r w:rsidRPr="005F6134">
        <w:rPr>
          <w:i/>
          <w:iCs/>
        </w:rPr>
        <w:t>S. l.</w:t>
      </w:r>
      <w:r w:rsidRPr="005F6134">
        <w:t>], 31 maio 2021. Disponível em: https://www.dufrio.com.br/blog/ar-condicionado/comercial/por-que-e-importante-manter-o-conforto-termico-no-ambiente-de-trabalho/. Acesso em: 10 mar. 2021.</w:t>
      </w:r>
    </w:p>
    <w:p w14:paraId="45C5433F" w14:textId="26D5C26B" w:rsidR="005F6134" w:rsidRDefault="005F6134" w:rsidP="0055712D"/>
    <w:p w14:paraId="5E78F7CE" w14:textId="77777777" w:rsidR="005F6134" w:rsidRPr="005F6134" w:rsidRDefault="005F6134" w:rsidP="005F6134">
      <w:r w:rsidRPr="005F6134">
        <w:t>LUSA, </w:t>
      </w:r>
      <w:r w:rsidRPr="005F6134">
        <w:rPr>
          <w:b/>
          <w:bCs/>
        </w:rPr>
        <w:t>Temperaturas acima dos 28 graus afetam raciocínio dos alunos</w:t>
      </w:r>
      <w:r w:rsidRPr="005F6134">
        <w:t>: Calor pode diminuir "desempenho cognitivo", defendem cientistas portugueses e brasileiros. Brasil: Diário de notícias, 20 nov. 2021. Disponível em: https://www.dn.pt/sociedade/temperaturas-acima-dos-28-graus-centigrados-afetam-raciocinio-dos-alunos---estudo-8930212.html. Acesso em: 3 mar. 2021.</w:t>
      </w:r>
    </w:p>
    <w:p w14:paraId="719052F7" w14:textId="77777777" w:rsidR="005F6134" w:rsidRPr="0055712D" w:rsidRDefault="005F6134" w:rsidP="0055712D"/>
    <w:p w14:paraId="3B38DC95" w14:textId="77777777" w:rsidR="008A3778" w:rsidRPr="008A3778" w:rsidRDefault="008A3778" w:rsidP="008A3778">
      <w:r w:rsidRPr="008A3778">
        <w:t xml:space="preserve">HSIANG, </w:t>
      </w:r>
      <w:proofErr w:type="spellStart"/>
      <w:r w:rsidRPr="008A3778">
        <w:t>Solomon</w:t>
      </w:r>
      <w:proofErr w:type="spellEnd"/>
      <w:r w:rsidRPr="008A3778">
        <w:t xml:space="preserve"> M.; BURKE, Marshall; MIGUEL, Edward. </w:t>
      </w:r>
      <w:proofErr w:type="spellStart"/>
      <w:r w:rsidRPr="008A3778">
        <w:rPr>
          <w:b/>
          <w:bCs/>
        </w:rPr>
        <w:t>Quantifying</w:t>
      </w:r>
      <w:proofErr w:type="spellEnd"/>
      <w:r w:rsidRPr="008A3778">
        <w:rPr>
          <w:b/>
          <w:bCs/>
        </w:rPr>
        <w:t xml:space="preserve"> </w:t>
      </w:r>
      <w:proofErr w:type="spellStart"/>
      <w:r w:rsidRPr="008A3778">
        <w:rPr>
          <w:b/>
          <w:bCs/>
        </w:rPr>
        <w:t>the</w:t>
      </w:r>
      <w:proofErr w:type="spellEnd"/>
      <w:r w:rsidRPr="008A3778">
        <w:rPr>
          <w:b/>
          <w:bCs/>
        </w:rPr>
        <w:t xml:space="preserve"> </w:t>
      </w:r>
      <w:proofErr w:type="spellStart"/>
      <w:r w:rsidRPr="008A3778">
        <w:rPr>
          <w:b/>
          <w:bCs/>
        </w:rPr>
        <w:t>Influence</w:t>
      </w:r>
      <w:proofErr w:type="spellEnd"/>
      <w:r w:rsidRPr="008A3778">
        <w:rPr>
          <w:b/>
          <w:bCs/>
        </w:rPr>
        <w:t xml:space="preserve"> </w:t>
      </w:r>
      <w:proofErr w:type="spellStart"/>
      <w:r w:rsidRPr="008A3778">
        <w:rPr>
          <w:b/>
          <w:bCs/>
        </w:rPr>
        <w:t>of</w:t>
      </w:r>
      <w:proofErr w:type="spellEnd"/>
      <w:r w:rsidRPr="008A3778">
        <w:rPr>
          <w:b/>
          <w:bCs/>
        </w:rPr>
        <w:t xml:space="preserve"> </w:t>
      </w:r>
      <w:proofErr w:type="spellStart"/>
      <w:r w:rsidRPr="008A3778">
        <w:rPr>
          <w:b/>
          <w:bCs/>
        </w:rPr>
        <w:t>Climate</w:t>
      </w:r>
      <w:proofErr w:type="spellEnd"/>
      <w:r w:rsidRPr="008A3778">
        <w:rPr>
          <w:b/>
          <w:bCs/>
        </w:rPr>
        <w:t xml:space="preserve"> </w:t>
      </w:r>
      <w:proofErr w:type="spellStart"/>
      <w:r w:rsidRPr="008A3778">
        <w:rPr>
          <w:b/>
          <w:bCs/>
        </w:rPr>
        <w:t>on</w:t>
      </w:r>
      <w:proofErr w:type="spellEnd"/>
      <w:r w:rsidRPr="008A3778">
        <w:rPr>
          <w:b/>
          <w:bCs/>
        </w:rPr>
        <w:t xml:space="preserve"> </w:t>
      </w:r>
      <w:proofErr w:type="spellStart"/>
      <w:r w:rsidRPr="008A3778">
        <w:rPr>
          <w:b/>
          <w:bCs/>
        </w:rPr>
        <w:t>Human</w:t>
      </w:r>
      <w:proofErr w:type="spellEnd"/>
      <w:r w:rsidRPr="008A3778">
        <w:rPr>
          <w:b/>
          <w:bCs/>
        </w:rPr>
        <w:t xml:space="preserve"> </w:t>
      </w:r>
      <w:proofErr w:type="spellStart"/>
      <w:r w:rsidRPr="008A3778">
        <w:rPr>
          <w:b/>
          <w:bCs/>
        </w:rPr>
        <w:t>Conflict</w:t>
      </w:r>
      <w:proofErr w:type="spellEnd"/>
      <w:r w:rsidRPr="008A3778">
        <w:t>. [</w:t>
      </w:r>
      <w:r w:rsidRPr="008A3778">
        <w:rPr>
          <w:i/>
          <w:iCs/>
        </w:rPr>
        <w:t>S. l.</w:t>
      </w:r>
      <w:r w:rsidRPr="008A3778">
        <w:t>], 13 set. 2013. Disponível em: https://science.sciencemag.org/content/341/6151/1235367. Acesso em: 8 mar. 2021.</w:t>
      </w:r>
    </w:p>
    <w:p w14:paraId="15C63A31" w14:textId="3FE4F91E" w:rsidR="00031DFB" w:rsidRDefault="00031DFB" w:rsidP="0055712D">
      <w:pPr>
        <w:pStyle w:val="Ttulo"/>
        <w:jc w:val="both"/>
      </w:pPr>
    </w:p>
    <w:p w14:paraId="33A7CBE2" w14:textId="070C2204" w:rsidR="00610BA6" w:rsidRDefault="00610BA6" w:rsidP="00610BA6">
      <w:r w:rsidRPr="00610BA6">
        <w:t>GIMENO, REBECA. </w:t>
      </w:r>
      <w:r w:rsidRPr="00610BA6">
        <w:rPr>
          <w:b/>
          <w:bCs/>
        </w:rPr>
        <w:t>Altas temperaturas nos tornam mais antissociais</w:t>
      </w:r>
      <w:r w:rsidRPr="00610BA6">
        <w:t xml:space="preserve">: Mudança climática pode aumentar o risco de </w:t>
      </w:r>
      <w:proofErr w:type="gramStart"/>
      <w:r w:rsidRPr="00610BA6">
        <w:t>conflito..</w:t>
      </w:r>
      <w:proofErr w:type="gramEnd"/>
      <w:r w:rsidRPr="00610BA6">
        <w:t xml:space="preserve"> [</w:t>
      </w:r>
      <w:r w:rsidRPr="00610BA6">
        <w:rPr>
          <w:i/>
          <w:iCs/>
        </w:rPr>
        <w:t>S. l.</w:t>
      </w:r>
      <w:r w:rsidRPr="00610BA6">
        <w:t>], 11 set. 2019. Disponível em: https://brasil.elpais.com/brasil/2019/09/12/estilo/1568244284_221813.html. Acesso em: 2 mar. 2021.</w:t>
      </w:r>
    </w:p>
    <w:p w14:paraId="77819AB6" w14:textId="42193F37" w:rsidR="00610BA6" w:rsidRDefault="00610BA6" w:rsidP="00610BA6"/>
    <w:p w14:paraId="5D9AE7A3" w14:textId="1AB53D12" w:rsidR="00610BA6" w:rsidRDefault="00610BA6" w:rsidP="00610BA6"/>
    <w:p w14:paraId="35F4A1BF" w14:textId="77777777" w:rsidR="00610BA6" w:rsidRPr="00610BA6" w:rsidRDefault="00610BA6" w:rsidP="00610BA6"/>
    <w:p w14:paraId="04713BB4" w14:textId="77777777" w:rsidR="00610BA6" w:rsidRPr="00610BA6" w:rsidRDefault="00610BA6" w:rsidP="00610BA6">
      <w:r w:rsidRPr="00610BA6">
        <w:lastRenderedPageBreak/>
        <w:t>UNIVERSIDADE FEDERAL DE JUIZ DE FORA (Juiz de Fora). </w:t>
      </w:r>
      <w:r w:rsidRPr="00610BA6">
        <w:rPr>
          <w:b/>
          <w:bCs/>
        </w:rPr>
        <w:t>Estudo indica como conforto térmico influencia a saúde e a produtividade</w:t>
      </w:r>
      <w:r w:rsidRPr="00610BA6">
        <w:t>. [</w:t>
      </w:r>
      <w:r w:rsidRPr="00610BA6">
        <w:rPr>
          <w:i/>
          <w:iCs/>
        </w:rPr>
        <w:t>S. l.</w:t>
      </w:r>
      <w:r w:rsidRPr="00610BA6">
        <w:t>], 3 nov. 2015. Disponível em: https://www2.ufjf.br/noticias/2015/11/03/estudo-indica-como-conforto-termico-influencia-a-saude-e-a-produtividade/. Acesso em: 1 mar. 2021.</w:t>
      </w:r>
    </w:p>
    <w:p w14:paraId="46DBD0F2" w14:textId="7503CBB1" w:rsidR="00F2517D" w:rsidRPr="00672DAD" w:rsidRDefault="00F2517D" w:rsidP="00ED29B0">
      <w:pPr>
        <w:pStyle w:val="EstiloNormalGrandeesquerda"/>
        <w:rPr>
          <w:b w:val="0"/>
          <w:bCs w:val="0"/>
        </w:rPr>
      </w:pPr>
    </w:p>
    <w:p w14:paraId="66D55602" w14:textId="15A3488A" w:rsidR="00672DAD" w:rsidRDefault="00672DAD" w:rsidP="00672DAD">
      <w:r w:rsidRPr="00672DAD">
        <w:t xml:space="preserve">BATIZ, Eduardo Concepción; GOEDERT, Jean; MORSCH, </w:t>
      </w:r>
      <w:proofErr w:type="spellStart"/>
      <w:r w:rsidRPr="00672DAD">
        <w:t>Junir</w:t>
      </w:r>
      <w:proofErr w:type="spellEnd"/>
      <w:r w:rsidRPr="00672DAD">
        <w:t xml:space="preserve"> Junior; JUNIOR, Pedro </w:t>
      </w:r>
      <w:proofErr w:type="spellStart"/>
      <w:r w:rsidRPr="00672DAD">
        <w:t>Kasmirski</w:t>
      </w:r>
      <w:proofErr w:type="spellEnd"/>
      <w:r w:rsidRPr="00672DAD">
        <w:t>; VENSKE, Rafael. </w:t>
      </w:r>
      <w:r w:rsidRPr="00672DAD">
        <w:rPr>
          <w:b/>
          <w:bCs/>
        </w:rPr>
        <w:t>Avaliação do conforto térmico no aprendizado: estudo de caso sobre influência na atenção e memória</w:t>
      </w:r>
      <w:r w:rsidRPr="00672DAD">
        <w:t>. [</w:t>
      </w:r>
      <w:r w:rsidRPr="00672DAD">
        <w:rPr>
          <w:i/>
          <w:iCs/>
        </w:rPr>
        <w:t>S. l.</w:t>
      </w:r>
      <w:r w:rsidRPr="00672DAD">
        <w:t>]: SOCIESC - IST, 12 jan. 2010. Disponível em: https://www.scielo.br/j/prod/a/CjcdFbQwzcrdsgLgSkDDXDM/?lang=pt. Acesso em: 3 mar. 2021.</w:t>
      </w:r>
    </w:p>
    <w:p w14:paraId="3422A363" w14:textId="2FE2CADB" w:rsidR="00672DAD" w:rsidRDefault="00672DAD" w:rsidP="00672DAD"/>
    <w:p w14:paraId="007B9167" w14:textId="77777777" w:rsidR="00672DAD" w:rsidRPr="00672DAD" w:rsidRDefault="00672DAD" w:rsidP="00672DAD">
      <w:r w:rsidRPr="00672DAD">
        <w:t>ALVES, Marcelo José. </w:t>
      </w:r>
      <w:r w:rsidRPr="00672DAD">
        <w:rPr>
          <w:b/>
          <w:bCs/>
        </w:rPr>
        <w:t>Estudo da influência das variações de temperatura e umidade no comportamento da demanda de energia elétrica e formação do custo marginal de operação no Brasil</w:t>
      </w:r>
      <w:r w:rsidRPr="00672DAD">
        <w:t>. São Paulo: Escola Politécnica, 20 fev. 2009. Disponível em: https://www.teses.usp.br/teses/disponiveis/3/3143/tde-09022009-180020/pt-br.php. Acesso em: 5 mar. 2021.</w:t>
      </w:r>
    </w:p>
    <w:p w14:paraId="2A8D0EBF" w14:textId="1F85D1FE" w:rsidR="00672DAD" w:rsidRDefault="00672DAD" w:rsidP="00672DAD"/>
    <w:p w14:paraId="459D6A59" w14:textId="66C4738A" w:rsidR="00672DAD" w:rsidRDefault="00672DAD" w:rsidP="00672DAD">
      <w:r w:rsidRPr="00672DAD">
        <w:t xml:space="preserve">AFONSO, May Socorro Martinez; TIPPLE, </w:t>
      </w:r>
      <w:proofErr w:type="spellStart"/>
      <w:r w:rsidRPr="00672DAD">
        <w:t>Anaclara</w:t>
      </w:r>
      <w:proofErr w:type="spellEnd"/>
      <w:r w:rsidRPr="00672DAD">
        <w:t xml:space="preserve"> Ferreira Veiga; SOUZA, </w:t>
      </w:r>
      <w:proofErr w:type="spellStart"/>
      <w:r w:rsidRPr="00672DAD">
        <w:t>Adenícia</w:t>
      </w:r>
      <w:proofErr w:type="spellEnd"/>
      <w:r w:rsidRPr="00672DAD">
        <w:t xml:space="preserve"> Custódia Silva e; PRADO, </w:t>
      </w:r>
      <w:proofErr w:type="spellStart"/>
      <w:r w:rsidRPr="00672DAD">
        <w:t>Marinésia</w:t>
      </w:r>
      <w:proofErr w:type="spellEnd"/>
      <w:r w:rsidRPr="00672DAD">
        <w:t xml:space="preserve"> Aparecida do; ANDERS, Patrícia </w:t>
      </w:r>
      <w:proofErr w:type="spellStart"/>
      <w:r w:rsidRPr="00672DAD">
        <w:t>Staciarini</w:t>
      </w:r>
      <w:proofErr w:type="spellEnd"/>
      <w:r w:rsidRPr="00672DAD">
        <w:t>. </w:t>
      </w:r>
      <w:r w:rsidRPr="00672DAD">
        <w:rPr>
          <w:b/>
          <w:bCs/>
        </w:rPr>
        <w:t>A QUALIDADE DO AR EM AMBIENTES HOSPITALARES CLIMATIZADOS E SUA INFLUÊNCIA NA OCORRÊNCIA DE INFECÇÕES</w:t>
      </w:r>
      <w:r w:rsidRPr="00672DAD">
        <w:t>. [</w:t>
      </w:r>
      <w:r w:rsidRPr="00672DAD">
        <w:rPr>
          <w:i/>
          <w:iCs/>
        </w:rPr>
        <w:t>S. l.</w:t>
      </w:r>
      <w:r w:rsidRPr="00672DAD">
        <w:t>]: Revista Eletrônica de Enfermagem, v. 06, n. 02, 31 ago. 2004. Disponível em: https://revistas.ufg.br/fen/article/view/818/943. Acesso em: 6 mar. 2021.</w:t>
      </w:r>
    </w:p>
    <w:p w14:paraId="19915F16" w14:textId="78F97C52" w:rsidR="008A71B4" w:rsidRDefault="008A71B4" w:rsidP="00672DAD"/>
    <w:p w14:paraId="6408AA0E" w14:textId="2D70BAA8" w:rsidR="008A71B4" w:rsidRDefault="008A71B4" w:rsidP="008A71B4">
      <w:r w:rsidRPr="008A71B4">
        <w:t>RÁDIO USP (Campus Ribeirão Preto). </w:t>
      </w:r>
      <w:r w:rsidRPr="008A71B4">
        <w:rPr>
          <w:b/>
          <w:bCs/>
        </w:rPr>
        <w:t>Produtividade do brasileiro é a mesma há 30 anos</w:t>
      </w:r>
      <w:r w:rsidRPr="008A71B4">
        <w:t>: Estudo aponta que única forma de o País obter crescimento sustentável é elevando produtividade do trabalhador, que precisa de melhor qualificação. [</w:t>
      </w:r>
      <w:r w:rsidRPr="008A71B4">
        <w:rPr>
          <w:i/>
          <w:iCs/>
        </w:rPr>
        <w:t>S. l.</w:t>
      </w:r>
      <w:r w:rsidRPr="008A71B4">
        <w:t>], 21 fev. 2020. Disponível em: https://jornal.usp.br/atualidades/produtividade-do-brasileiro-e-a-mesma-ha-30-anos/. Acesso em: 8 mar. 2021.</w:t>
      </w:r>
    </w:p>
    <w:p w14:paraId="58B5908D" w14:textId="77777777" w:rsidR="008A71B4" w:rsidRPr="008A71B4" w:rsidRDefault="008A71B4" w:rsidP="008A71B4"/>
    <w:p w14:paraId="162351E0" w14:textId="3B70D751" w:rsidR="008A71B4" w:rsidRDefault="008A71B4" w:rsidP="00672DAD"/>
    <w:p w14:paraId="6707B327" w14:textId="4877630A" w:rsidR="008A71B4" w:rsidRDefault="008A71B4" w:rsidP="008A71B4">
      <w:r w:rsidRPr="008A71B4">
        <w:lastRenderedPageBreak/>
        <w:t xml:space="preserve">ASSOCIAÇÃO SUL BRASILEIRA DE REFRIGERAÇÃO, </w:t>
      </w:r>
      <w:proofErr w:type="gramStart"/>
      <w:r w:rsidRPr="008A71B4">
        <w:t>AR CONDICIONADO</w:t>
      </w:r>
      <w:proofErr w:type="gramEnd"/>
      <w:r w:rsidRPr="008A71B4">
        <w:t>, AQUECIMENTO E VENTILAÇÃO (Porto Alegre). </w:t>
      </w:r>
      <w:r w:rsidRPr="008A71B4">
        <w:rPr>
          <w:b/>
          <w:bCs/>
        </w:rPr>
        <w:t>Conforto térmico muitas vezes não representa qualidade do ar correta</w:t>
      </w:r>
      <w:r w:rsidRPr="008A71B4">
        <w:t>. [</w:t>
      </w:r>
      <w:r w:rsidRPr="008A71B4">
        <w:rPr>
          <w:i/>
          <w:iCs/>
        </w:rPr>
        <w:t>S. l.</w:t>
      </w:r>
      <w:r w:rsidRPr="008A71B4">
        <w:t>]: ASBRAV, 10 jan. 2017. Disponível em: https://asbrav.org.br/conforto-termico-muitas-vezes-nao-representa-qualidade-do-ar-correta/. Acesso em: 5 mar. 2021.</w:t>
      </w:r>
    </w:p>
    <w:p w14:paraId="271F4D1A" w14:textId="76DDA972" w:rsidR="008A71B4" w:rsidRDefault="008A71B4" w:rsidP="008A71B4"/>
    <w:p w14:paraId="64DC836E" w14:textId="77777777" w:rsidR="00293B6B" w:rsidRPr="00293B6B" w:rsidRDefault="00293B6B" w:rsidP="00293B6B">
      <w:r w:rsidRPr="00293B6B">
        <w:t>KENOBY (São Paulo). </w:t>
      </w:r>
      <w:r w:rsidRPr="00293B6B">
        <w:rPr>
          <w:b/>
          <w:bCs/>
        </w:rPr>
        <w:t>Qualidade de vida no trabalho: Porque é importante e como melhorá-la</w:t>
      </w:r>
      <w:r w:rsidRPr="00293B6B">
        <w:t>. [</w:t>
      </w:r>
      <w:r w:rsidRPr="00293B6B">
        <w:rPr>
          <w:i/>
          <w:iCs/>
        </w:rPr>
        <w:t>S. l.</w:t>
      </w:r>
      <w:r w:rsidRPr="00293B6B">
        <w:t xml:space="preserve">], </w:t>
      </w:r>
      <w:proofErr w:type="gramStart"/>
      <w:r w:rsidRPr="00293B6B">
        <w:t>7 mar</w:t>
      </w:r>
      <w:proofErr w:type="gramEnd"/>
      <w:r w:rsidRPr="00293B6B">
        <w:t>. 2020. Disponível em: https://kenoby.com/blog/qualidade-de-vida-no-trabalho/. Acesso em: 5 mar. 2021.</w:t>
      </w:r>
    </w:p>
    <w:p w14:paraId="73011E68" w14:textId="7AAAF38A" w:rsidR="008A71B4" w:rsidRDefault="008A71B4" w:rsidP="00672DAD"/>
    <w:p w14:paraId="6D2D6C45" w14:textId="77777777" w:rsidR="00293B6B" w:rsidRPr="00293B6B" w:rsidRDefault="00293B6B" w:rsidP="00293B6B">
      <w:r w:rsidRPr="00293B6B">
        <w:t>OLIVEIRA, ANA FLÁVIA. </w:t>
      </w:r>
      <w:r w:rsidRPr="00293B6B">
        <w:rPr>
          <w:b/>
          <w:bCs/>
        </w:rPr>
        <w:t>Iluminação do ambiente: Entenda como ela afeta a saúde da equipe</w:t>
      </w:r>
      <w:r w:rsidRPr="00293B6B">
        <w:t>. Belo Horizonte, 22 jul. 2016. Disponível em: https://beecorp.com.br/blog/iluminacao-do-ambiente-afeta-a-equipe/. Acesso em: 9 mar. 2021.</w:t>
      </w:r>
    </w:p>
    <w:p w14:paraId="6BD5D23E" w14:textId="2F317D52" w:rsidR="00672DAD" w:rsidRDefault="00672DAD" w:rsidP="00672DAD"/>
    <w:p w14:paraId="067AA6BC" w14:textId="77777777" w:rsidR="00EE18AF" w:rsidRPr="00EE18AF" w:rsidRDefault="00EE18AF" w:rsidP="00EE18AF">
      <w:r w:rsidRPr="00EE18AF">
        <w:t>SAFE (Porto Alegre/RS). </w:t>
      </w:r>
      <w:r w:rsidRPr="00EE18AF">
        <w:rPr>
          <w:b/>
          <w:bCs/>
        </w:rPr>
        <w:t xml:space="preserve">Ambiente de trabalho. Como ele influencia na </w:t>
      </w:r>
      <w:proofErr w:type="gramStart"/>
      <w:r w:rsidRPr="00EE18AF">
        <w:rPr>
          <w:b/>
          <w:bCs/>
        </w:rPr>
        <w:t>produtividade!</w:t>
      </w:r>
      <w:r w:rsidRPr="00EE18AF">
        <w:t>.</w:t>
      </w:r>
      <w:proofErr w:type="gramEnd"/>
      <w:r w:rsidRPr="00EE18AF">
        <w:t xml:space="preserve"> [</w:t>
      </w:r>
      <w:r w:rsidRPr="00EE18AF">
        <w:rPr>
          <w:i/>
          <w:iCs/>
        </w:rPr>
        <w:t>S. l.</w:t>
      </w:r>
      <w:r w:rsidRPr="00EE18AF">
        <w:t xml:space="preserve">], 17 set. 2019. Disponível em: https://blog.safesst.com.br/como-o-ambiente-de-trabalho-influencia-na-produtividade/. Acesso em: </w:t>
      </w:r>
      <w:proofErr w:type="gramStart"/>
      <w:r w:rsidRPr="00EE18AF">
        <w:t>7 mar</w:t>
      </w:r>
      <w:proofErr w:type="gramEnd"/>
      <w:r w:rsidRPr="00EE18AF">
        <w:t>. 2021.</w:t>
      </w:r>
    </w:p>
    <w:p w14:paraId="18A17E65" w14:textId="77777777" w:rsidR="00EE18AF" w:rsidRDefault="00EE18AF" w:rsidP="00672DAD"/>
    <w:p w14:paraId="6E03E318" w14:textId="77777777" w:rsidR="00EE18AF" w:rsidRPr="00EE18AF" w:rsidRDefault="00EE18AF" w:rsidP="00EE18AF">
      <w:r w:rsidRPr="00EE18AF">
        <w:t>VAISALA (Vanda, Finlândia). </w:t>
      </w:r>
      <w:r w:rsidRPr="00EE18AF">
        <w:rPr>
          <w:b/>
          <w:bCs/>
        </w:rPr>
        <w:t>Qualidade do ar interno (IAQ)</w:t>
      </w:r>
      <w:r w:rsidRPr="00EE18AF">
        <w:t xml:space="preserve">: O conforto humano, a produtividade e um senso de saúde e bem-estar são o resultado positivo de um ambiente fechado </w:t>
      </w:r>
      <w:proofErr w:type="gramStart"/>
      <w:r w:rsidRPr="00EE18AF">
        <w:t>saudável..</w:t>
      </w:r>
      <w:proofErr w:type="gramEnd"/>
      <w:r w:rsidRPr="00EE18AF">
        <w:t xml:space="preserve"> [</w:t>
      </w:r>
      <w:r w:rsidRPr="00EE18AF">
        <w:rPr>
          <w:i/>
          <w:iCs/>
        </w:rPr>
        <w:t>S. l.</w:t>
      </w:r>
      <w:r w:rsidRPr="00EE18AF">
        <w:t>], 22 nov. 2018. Disponível em: https://www.vaisala.com/pt/industries-applications/hvac-construction-material-and-artifact-monitoring/indoor-air-quality?gclid=Cj0KCQiAj9iBBhCJARIsAE9qRtAskMgoemGzt-sToqj7zI39fPoNHCgcqMgBmZaV9rgVCt0tgmJAeOUaAthIEALw_wcB. Acesso em: 11 mar. 2021</w:t>
      </w:r>
      <w:r>
        <w:t>.</w:t>
      </w:r>
    </w:p>
    <w:p w14:paraId="2DAA36F8" w14:textId="3E57826A" w:rsidR="00672DAD" w:rsidRDefault="00672DAD" w:rsidP="00ED29B0">
      <w:pPr>
        <w:pStyle w:val="EstiloNormalGrandeesquerda"/>
        <w:rPr>
          <w:b w:val="0"/>
          <w:bCs w:val="0"/>
        </w:rPr>
      </w:pPr>
    </w:p>
    <w:p w14:paraId="3E32FD9E" w14:textId="1B1785D1" w:rsidR="008E4045" w:rsidRDefault="008E4045" w:rsidP="008E4045">
      <w:r w:rsidRPr="008E4045">
        <w:t>CAMPOS, Kiko. </w:t>
      </w:r>
      <w:r w:rsidRPr="008E4045">
        <w:rPr>
          <w:b/>
          <w:bCs/>
        </w:rPr>
        <w:t>Absenteísmo elevado: como medir, principais causas e 5 passos para superar</w:t>
      </w:r>
      <w:r w:rsidRPr="008E4045">
        <w:t>. [</w:t>
      </w:r>
      <w:r w:rsidRPr="008E4045">
        <w:rPr>
          <w:i/>
          <w:iCs/>
        </w:rPr>
        <w:t>S. l.</w:t>
      </w:r>
      <w:r w:rsidRPr="008E4045">
        <w:t>], 11 dez. 2019. Disponível em: https://www.poderdaescuta.com/absenteismo-elevado-como-medir-e-5-passos-para-superar/. Acesso em: 12 mar. 2021.</w:t>
      </w:r>
    </w:p>
    <w:p w14:paraId="70755C65" w14:textId="616674BE" w:rsidR="008E4045" w:rsidRDefault="008E4045" w:rsidP="008E4045"/>
    <w:p w14:paraId="46BC3393" w14:textId="77777777" w:rsidR="008E4045" w:rsidRPr="008E4045" w:rsidRDefault="008E4045" w:rsidP="008E4045">
      <w:r w:rsidRPr="008E4045">
        <w:lastRenderedPageBreak/>
        <w:t>PINHEIRO, Monica. </w:t>
      </w:r>
      <w:r w:rsidRPr="008E4045">
        <w:rPr>
          <w:b/>
          <w:bCs/>
        </w:rPr>
        <w:t>ANÁLISE DO IMPACTO DO ABSENTEÍSMO NAS EMPRESA</w:t>
      </w:r>
      <w:r w:rsidRPr="008E4045">
        <w:t>: DIMINUIR ABSENTEÍSMO relacionado à CAUSA MÉDICA (JUSTIFICADO POR ATESTADO MÉDICO). [</w:t>
      </w:r>
      <w:r w:rsidRPr="008E4045">
        <w:rPr>
          <w:i/>
          <w:iCs/>
        </w:rPr>
        <w:t>S. l.</w:t>
      </w:r>
      <w:r w:rsidRPr="008E4045">
        <w:t>], 17 maio 2014. Disponível em: http://www.sistemaambiente.net/Monica_Pinheiro/Analise_do_impacto_do_Absenteismo_nas_impresas.htm. Acesso em: 3 mar. 2021.</w:t>
      </w:r>
    </w:p>
    <w:p w14:paraId="7FFA54E2" w14:textId="1B7DF084" w:rsidR="00610BA6" w:rsidRDefault="00610BA6" w:rsidP="00ED29B0">
      <w:pPr>
        <w:pStyle w:val="EstiloNormalGrandeesquerda"/>
      </w:pPr>
    </w:p>
    <w:p w14:paraId="697F5E25" w14:textId="77777777" w:rsidR="00606296" w:rsidRPr="00606296" w:rsidRDefault="00606296" w:rsidP="00606296">
      <w:r w:rsidRPr="00606296">
        <w:t>RH HEALTH (Vila Madalena, São Paulo). </w:t>
      </w:r>
      <w:r w:rsidRPr="00606296">
        <w:rPr>
          <w:b/>
          <w:bCs/>
        </w:rPr>
        <w:t>Análise Ergonômica do Trabalho é obrigação para a saúde ocupacional da empresa</w:t>
      </w:r>
      <w:r w:rsidRPr="00606296">
        <w:t>. [</w:t>
      </w:r>
      <w:r w:rsidRPr="00606296">
        <w:rPr>
          <w:i/>
          <w:iCs/>
        </w:rPr>
        <w:t>S. l.</w:t>
      </w:r>
      <w:r w:rsidRPr="00606296">
        <w:t>], 30 maio 2018. Disponível em: http://laboreweb.com.br/analise-ergonomica-do-trabalho-e-obrigacao-para-saude-ocupacional-da-empresa/. Acesso em: 6 mar. 2021.</w:t>
      </w:r>
    </w:p>
    <w:p w14:paraId="4980B3D2" w14:textId="564BAFFF" w:rsidR="00606296" w:rsidRDefault="00606296" w:rsidP="00ED29B0">
      <w:pPr>
        <w:pStyle w:val="EstiloNormalGrandeesquerda"/>
      </w:pPr>
    </w:p>
    <w:p w14:paraId="52D90F3A" w14:textId="77777777" w:rsidR="00606296" w:rsidRPr="00606296" w:rsidRDefault="00606296" w:rsidP="00606296">
      <w:r w:rsidRPr="00606296">
        <w:t>HERÉDIA, Thais. </w:t>
      </w:r>
      <w:r w:rsidRPr="00606296">
        <w:rPr>
          <w:b/>
          <w:bCs/>
        </w:rPr>
        <w:t>56% dos trabalhadores formais estão insatisfeitos com o trabalho, revela pesquisa</w:t>
      </w:r>
      <w:r w:rsidRPr="00606296">
        <w:t>. [</w:t>
      </w:r>
      <w:r w:rsidRPr="00606296">
        <w:rPr>
          <w:i/>
          <w:iCs/>
        </w:rPr>
        <w:t>S. l.</w:t>
      </w:r>
      <w:r w:rsidRPr="00606296">
        <w:t xml:space="preserve">], 11 dez. 2017. Disponível em: http://g1.globo.com/economia/blog/thais-heredia/post/56-dos-trabalhadores-formais-estao-insatisfeitos-com-o-trabalho-revela-pesquisa.html. Acesso em: </w:t>
      </w:r>
      <w:proofErr w:type="gramStart"/>
      <w:r w:rsidRPr="00606296">
        <w:t>7 mar</w:t>
      </w:r>
      <w:proofErr w:type="gramEnd"/>
      <w:r w:rsidRPr="00606296">
        <w:t>. 2021.</w:t>
      </w:r>
    </w:p>
    <w:p w14:paraId="30AB9B76" w14:textId="77777777" w:rsidR="00606296" w:rsidRDefault="00606296" w:rsidP="00ED29B0">
      <w:pPr>
        <w:pStyle w:val="EstiloNormalGrandeesquerda"/>
      </w:pPr>
    </w:p>
    <w:p w14:paraId="691E8B02" w14:textId="77777777" w:rsidR="00610BA6" w:rsidRDefault="00610BA6" w:rsidP="00ED29B0">
      <w:pPr>
        <w:pStyle w:val="EstiloNormalGrandeesquerda"/>
      </w:pPr>
    </w:p>
    <w:sectPr w:rsidR="00610BA6" w:rsidSect="008B07EE">
      <w:headerReference w:type="default" r:id="rId81"/>
      <w:footerReference w:type="default" r:id="rId82"/>
      <w:headerReference w:type="first" r:id="rId83"/>
      <w:footerReference w:type="first" r:id="rId84"/>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91FB48" w14:textId="77777777" w:rsidR="00EF422E" w:rsidRDefault="00EF422E">
      <w:r>
        <w:separator/>
      </w:r>
    </w:p>
    <w:p w14:paraId="7361D2EB" w14:textId="77777777" w:rsidR="00EF422E" w:rsidRDefault="00EF422E"/>
    <w:p w14:paraId="0AE57271" w14:textId="77777777" w:rsidR="00EF422E" w:rsidRDefault="00EF422E"/>
    <w:p w14:paraId="1F641046" w14:textId="77777777" w:rsidR="00EF422E" w:rsidRDefault="00EF422E"/>
  </w:endnote>
  <w:endnote w:type="continuationSeparator" w:id="0">
    <w:p w14:paraId="5E1BBC67" w14:textId="77777777" w:rsidR="00EF422E" w:rsidRDefault="00EF422E">
      <w:r>
        <w:continuationSeparator/>
      </w:r>
    </w:p>
    <w:p w14:paraId="69179C5F" w14:textId="77777777" w:rsidR="00EF422E" w:rsidRDefault="00EF422E"/>
    <w:p w14:paraId="49D6EA5D" w14:textId="77777777" w:rsidR="00EF422E" w:rsidRDefault="00EF422E"/>
    <w:p w14:paraId="54E9C34E" w14:textId="77777777" w:rsidR="00EF422E" w:rsidRDefault="00EF42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3B366D" w14:textId="77777777" w:rsidR="00EF422E" w:rsidRDefault="00EF422E">
      <w:r>
        <w:separator/>
      </w:r>
    </w:p>
    <w:p w14:paraId="0FA3A0B5" w14:textId="77777777" w:rsidR="00EF422E" w:rsidRDefault="00EF422E"/>
    <w:p w14:paraId="13590092" w14:textId="77777777" w:rsidR="00EF422E" w:rsidRDefault="00EF422E"/>
    <w:p w14:paraId="58779916" w14:textId="77777777" w:rsidR="00EF422E" w:rsidRDefault="00EF422E"/>
  </w:footnote>
  <w:footnote w:type="continuationSeparator" w:id="0">
    <w:p w14:paraId="3DA0D7D8" w14:textId="77777777" w:rsidR="00EF422E" w:rsidRDefault="00EF422E">
      <w:r>
        <w:continuationSeparator/>
      </w:r>
    </w:p>
    <w:p w14:paraId="5E855EB2" w14:textId="77777777" w:rsidR="00EF422E" w:rsidRDefault="00EF422E"/>
    <w:p w14:paraId="3D8EBBB7" w14:textId="77777777" w:rsidR="00EF422E" w:rsidRDefault="00EF422E"/>
    <w:p w14:paraId="27C42849" w14:textId="77777777" w:rsidR="00EF422E" w:rsidRDefault="00EF42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266A0111" w:rsidR="00555AE7" w:rsidRDefault="00815E0D" w:rsidP="00815E0D">
    <w:pPr>
      <w:spacing w:before="100" w:beforeAutospacing="1"/>
      <w:ind w:right="57"/>
    </w:pPr>
    <w:r>
      <w:rPr>
        <w:noProof/>
      </w:rPr>
      <w:drawing>
        <wp:anchor distT="0" distB="0" distL="114300" distR="114300" simplePos="0" relativeHeight="251660800" behindDoc="0" locked="0" layoutInCell="1" allowOverlap="1" wp14:anchorId="4BB7B65A" wp14:editId="4B9C3EC7">
          <wp:simplePos x="0" y="0"/>
          <wp:positionH relativeFrom="column">
            <wp:posOffset>-813435</wp:posOffset>
          </wp:positionH>
          <wp:positionV relativeFrom="paragraph">
            <wp:posOffset>-259715</wp:posOffset>
          </wp:positionV>
          <wp:extent cx="1220470" cy="88519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0470" cy="885190"/>
                  </a:xfrm>
                  <a:prstGeom prst="rect">
                    <a:avLst/>
                  </a:prstGeom>
                  <a:noFill/>
                  <a:ln>
                    <a:noFill/>
                  </a:ln>
                </pic:spPr>
              </pic:pic>
            </a:graphicData>
          </a:graphic>
        </wp:anchor>
      </w:drawing>
    </w:r>
    <w:r w:rsidR="0060123F">
      <w:rPr>
        <w:noProof/>
      </w:rPr>
      <w:drawing>
        <wp:anchor distT="0" distB="0" distL="114300" distR="114300" simplePos="0" relativeHeight="251663360" behindDoc="0" locked="0" layoutInCell="1" allowOverlap="1" wp14:anchorId="2FA78417" wp14:editId="694A7C51">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4765AD35" w:rsidR="00555AE7" w:rsidRDefault="00555AE7">
    <w:pPr>
      <w:ind w:right="397" w:firstLine="360"/>
      <w:jc w:val="right"/>
      <w:rPr>
        <w:b/>
        <w:color w:val="808080"/>
        <w:sz w:val="20"/>
      </w:rPr>
    </w:pPr>
    <w:r>
      <w:rPr>
        <w:b/>
        <w:color w:val="808080"/>
        <w:sz w:val="20"/>
      </w:rPr>
      <w:t xml:space="preserve">APÊNDICE </w:t>
    </w:r>
    <w:r w:rsidR="009B04BE">
      <w:rPr>
        <w:noProof/>
        <w:lang w:eastAsia="pt-BR"/>
      </w:rPr>
      <mc:AlternateContent>
        <mc:Choice Requires="wps">
          <w:drawing>
            <wp:anchor distT="0" distB="0" distL="114300" distR="114300" simplePos="0" relativeHeight="251659776" behindDoc="0" locked="0" layoutInCell="0" allowOverlap="1" wp14:anchorId="37B9645E" wp14:editId="72E49CF1">
              <wp:simplePos x="0" y="0"/>
              <wp:positionH relativeFrom="column">
                <wp:posOffset>0</wp:posOffset>
              </wp:positionH>
              <wp:positionV relativeFrom="paragraph">
                <wp:posOffset>172720</wp:posOffset>
              </wp:positionV>
              <wp:extent cx="5507990" cy="0"/>
              <wp:effectExtent l="9525" t="10795" r="6985" b="825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359B1E"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Pi9/rrBAQAAagMAAA4AAAAAAAAAAAAAAAAALgIA&#10;AGRycy9lMm9Eb2MueG1sUEsBAi0AFAAGAAgAAAAhAM7At+PbAAAABgEAAA8AAAAAAAAAAAAAAAAA&#10;GwQAAGRycy9kb3ducmV2LnhtbFBLBQYAAAAABAAEAPMAAAAjBQAAAAA=&#10;" o:allowincell="f"/>
          </w:pict>
        </mc:Fallback>
      </mc:AlternateConten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0DBAA3FB" w:rsidR="00555AE7" w:rsidRPr="00E37DB5" w:rsidRDefault="009B04BE"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51E65E40">
              <wp:simplePos x="0" y="0"/>
              <wp:positionH relativeFrom="column">
                <wp:posOffset>0</wp:posOffset>
              </wp:positionH>
              <wp:positionV relativeFrom="paragraph">
                <wp:posOffset>172720</wp:posOffset>
              </wp:positionV>
              <wp:extent cx="5507990" cy="0"/>
              <wp:effectExtent l="9525" t="10795" r="6985" b="8255"/>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5EE63"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Dbz58LBAQAAagMAAA4AAAAAAAAAAAAAAAAALgIA&#10;AGRycy9lMm9Eb2MueG1sUEsBAi0AFAAGAAgAAAAhAM7At+PbAAAABgEAAA8AAAAAAAAAAAAAAAAA&#10;GwQAAGRycy9kb3ducmV2LnhtbFBLBQYAAAAABAAEAPMAAAAjBQAAAAA=&#10;"/>
          </w:pict>
        </mc:Fallback>
      </mc:AlternateContent>
    </w:r>
    <w:r w:rsidR="00555AE7">
      <w:rPr>
        <w:b/>
        <w:color w:val="999999"/>
        <w:sz w:val="20"/>
        <w:szCs w:val="20"/>
      </w:rPr>
      <w:t>ANEXO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74C4748D" w:rsidR="00555AE7" w:rsidRPr="00E37DB5" w:rsidRDefault="009B04BE" w:rsidP="005C1AA4">
    <w:pPr>
      <w:ind w:right="397"/>
      <w:jc w:val="right"/>
      <w:rPr>
        <w:b/>
        <w:color w:val="999999"/>
        <w:sz w:val="20"/>
        <w:szCs w:val="20"/>
      </w:rPr>
    </w:pPr>
    <w:r>
      <w:rPr>
        <w:noProof/>
        <w:lang w:eastAsia="pt-BR"/>
      </w:rPr>
      <mc:AlternateContent>
        <mc:Choice Requires="wps">
          <w:drawing>
            <wp:anchor distT="0" distB="0" distL="114300" distR="114300" simplePos="0" relativeHeight="251658752" behindDoc="0" locked="0" layoutInCell="1" allowOverlap="1" wp14:anchorId="20D4412E" wp14:editId="6853DFFA">
              <wp:simplePos x="0" y="0"/>
              <wp:positionH relativeFrom="column">
                <wp:posOffset>0</wp:posOffset>
              </wp:positionH>
              <wp:positionV relativeFrom="paragraph">
                <wp:posOffset>172720</wp:posOffset>
              </wp:positionV>
              <wp:extent cx="5507990" cy="0"/>
              <wp:effectExtent l="9525" t="10795" r="6985" b="8255"/>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25828" id="Line 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75C95F9B" w:rsidR="00555AE7" w:rsidRPr="00E37DB5" w:rsidRDefault="009B04BE"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4241EA61">
              <wp:simplePos x="0" y="0"/>
              <wp:positionH relativeFrom="column">
                <wp:posOffset>0</wp:posOffset>
              </wp:positionH>
              <wp:positionV relativeFrom="paragraph">
                <wp:posOffset>172720</wp:posOffset>
              </wp:positionV>
              <wp:extent cx="5507990" cy="0"/>
              <wp:effectExtent l="9525" t="10795" r="6985" b="8255"/>
              <wp:wrapNone/>
              <wp:docPr id="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491ED"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N+pLzMABAABpAwAADgAAAAAAAAAAAAAAAAAuAgAA&#10;ZHJzL2Uyb0RvYy54bWxQSwECLQAUAAYACAAAACEAzsC349sAAAAGAQAADwAAAAAAAAAAAAAAAAAa&#10;BAAAZHJzL2Rvd25yZXYueG1sUEsFBgAAAAAEAAQA8wAAACIFAAAAAA==&#10;"/>
          </w:pict>
        </mc:Fallback>
      </mc:AlternateConten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537"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0"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42A73EF"/>
    <w:multiLevelType w:val="multilevel"/>
    <w:tmpl w:val="D8EA3752"/>
    <w:numStyleLink w:val="ListaNumerada-Nmeros"/>
  </w:abstractNum>
  <w:abstractNum w:abstractNumId="23"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4"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6"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7" w15:restartNumberingAfterBreak="0">
    <w:nsid w:val="5A261AB3"/>
    <w:multiLevelType w:val="multilevel"/>
    <w:tmpl w:val="0416001F"/>
    <w:numStyleLink w:val="111111"/>
  </w:abstractNum>
  <w:abstractNum w:abstractNumId="28" w15:restartNumberingAfterBreak="0">
    <w:nsid w:val="5C1C5EC1"/>
    <w:multiLevelType w:val="multilevel"/>
    <w:tmpl w:val="0416001F"/>
    <w:numStyleLink w:val="111111"/>
  </w:abstractNum>
  <w:abstractNum w:abstractNumId="29"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0"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1"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5"/>
  </w:num>
  <w:num w:numId="24">
    <w:abstractNumId w:val="30"/>
  </w:num>
  <w:num w:numId="25">
    <w:abstractNumId w:val="14"/>
  </w:num>
  <w:num w:numId="26">
    <w:abstractNumId w:val="23"/>
  </w:num>
  <w:num w:numId="27">
    <w:abstractNumId w:val="26"/>
  </w:num>
  <w:num w:numId="28">
    <w:abstractNumId w:val="29"/>
  </w:num>
  <w:num w:numId="29">
    <w:abstractNumId w:val="16"/>
  </w:num>
  <w:num w:numId="30">
    <w:abstractNumId w:val="31"/>
  </w:num>
  <w:num w:numId="31">
    <w:abstractNumId w:val="17"/>
  </w:num>
  <w:num w:numId="32">
    <w:abstractNumId w:val="24"/>
  </w:num>
  <w:num w:numId="33">
    <w:abstractNumId w:val="32"/>
  </w:num>
  <w:num w:numId="34">
    <w:abstractNumId w:val="13"/>
  </w:num>
  <w:num w:numId="35">
    <w:abstractNumId w:val="22"/>
  </w:num>
  <w:num w:numId="36">
    <w:abstractNumId w:val="12"/>
  </w:num>
  <w:num w:numId="37">
    <w:abstractNumId w:val="10"/>
  </w:num>
  <w:num w:numId="38">
    <w:abstractNumId w:val="15"/>
  </w:num>
  <w:num w:numId="39">
    <w:abstractNumId w:val="28"/>
  </w:num>
  <w:num w:numId="40">
    <w:abstractNumId w:val="27"/>
  </w:num>
  <w:num w:numId="41">
    <w:abstractNumId w:val="21"/>
  </w:num>
  <w:num w:numId="42">
    <w:abstractNumId w:val="19"/>
  </w:num>
  <w:num w:numId="43">
    <w:abstractNumId w:val="20"/>
  </w:num>
  <w:num w:numId="44">
    <w:abstractNumId w:val="18"/>
  </w:num>
  <w:num w:numId="45">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063F2"/>
    <w:rsid w:val="00012522"/>
    <w:rsid w:val="00012E07"/>
    <w:rsid w:val="00016CA2"/>
    <w:rsid w:val="00023750"/>
    <w:rsid w:val="00023BDB"/>
    <w:rsid w:val="00023BE6"/>
    <w:rsid w:val="00025B92"/>
    <w:rsid w:val="0002702A"/>
    <w:rsid w:val="000306C1"/>
    <w:rsid w:val="00030DC1"/>
    <w:rsid w:val="00031DFB"/>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541E0"/>
    <w:rsid w:val="000601FD"/>
    <w:rsid w:val="00060584"/>
    <w:rsid w:val="00061A4E"/>
    <w:rsid w:val="0006291C"/>
    <w:rsid w:val="00062F07"/>
    <w:rsid w:val="000646A8"/>
    <w:rsid w:val="00064F91"/>
    <w:rsid w:val="0006736E"/>
    <w:rsid w:val="000700DF"/>
    <w:rsid w:val="000713B4"/>
    <w:rsid w:val="000713D1"/>
    <w:rsid w:val="000720B7"/>
    <w:rsid w:val="000722CE"/>
    <w:rsid w:val="00072928"/>
    <w:rsid w:val="00072E5B"/>
    <w:rsid w:val="00074BC3"/>
    <w:rsid w:val="000756AC"/>
    <w:rsid w:val="000758F5"/>
    <w:rsid w:val="00080019"/>
    <w:rsid w:val="00080D16"/>
    <w:rsid w:val="00082959"/>
    <w:rsid w:val="00082A2C"/>
    <w:rsid w:val="00082AD0"/>
    <w:rsid w:val="00084588"/>
    <w:rsid w:val="00084B4B"/>
    <w:rsid w:val="000865E0"/>
    <w:rsid w:val="00087EE6"/>
    <w:rsid w:val="00090643"/>
    <w:rsid w:val="00092D1D"/>
    <w:rsid w:val="0009325B"/>
    <w:rsid w:val="00093FFE"/>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5C71"/>
    <w:rsid w:val="000C6A85"/>
    <w:rsid w:val="000C7251"/>
    <w:rsid w:val="000C7E4B"/>
    <w:rsid w:val="000D1049"/>
    <w:rsid w:val="000D135E"/>
    <w:rsid w:val="000D2D33"/>
    <w:rsid w:val="000D39AE"/>
    <w:rsid w:val="000D3BA6"/>
    <w:rsid w:val="000D40B6"/>
    <w:rsid w:val="000D4D7C"/>
    <w:rsid w:val="000D4E60"/>
    <w:rsid w:val="000D5175"/>
    <w:rsid w:val="000D70A9"/>
    <w:rsid w:val="000D7BBE"/>
    <w:rsid w:val="000E095E"/>
    <w:rsid w:val="000E3F2F"/>
    <w:rsid w:val="000E4460"/>
    <w:rsid w:val="000E52BA"/>
    <w:rsid w:val="000E59A7"/>
    <w:rsid w:val="000E6848"/>
    <w:rsid w:val="000F219C"/>
    <w:rsid w:val="000F28AC"/>
    <w:rsid w:val="000F2E0B"/>
    <w:rsid w:val="000F302B"/>
    <w:rsid w:val="000F3148"/>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369E"/>
    <w:rsid w:val="00144E83"/>
    <w:rsid w:val="001467FC"/>
    <w:rsid w:val="00147260"/>
    <w:rsid w:val="0015101A"/>
    <w:rsid w:val="00151454"/>
    <w:rsid w:val="0015290E"/>
    <w:rsid w:val="00153FAF"/>
    <w:rsid w:val="00155617"/>
    <w:rsid w:val="00156675"/>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A6CD7"/>
    <w:rsid w:val="001B0477"/>
    <w:rsid w:val="001B12A8"/>
    <w:rsid w:val="001B1ECD"/>
    <w:rsid w:val="001B24F4"/>
    <w:rsid w:val="001B4E1C"/>
    <w:rsid w:val="001B5544"/>
    <w:rsid w:val="001B690C"/>
    <w:rsid w:val="001B6DBD"/>
    <w:rsid w:val="001C0AAB"/>
    <w:rsid w:val="001C11D8"/>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15EEE"/>
    <w:rsid w:val="00221114"/>
    <w:rsid w:val="00221EFC"/>
    <w:rsid w:val="00222786"/>
    <w:rsid w:val="00225182"/>
    <w:rsid w:val="00225E22"/>
    <w:rsid w:val="00226C15"/>
    <w:rsid w:val="0023111B"/>
    <w:rsid w:val="002311C9"/>
    <w:rsid w:val="00233576"/>
    <w:rsid w:val="00237BC6"/>
    <w:rsid w:val="00237FB8"/>
    <w:rsid w:val="002402C9"/>
    <w:rsid w:val="00240535"/>
    <w:rsid w:val="002423DB"/>
    <w:rsid w:val="00243FB6"/>
    <w:rsid w:val="00244940"/>
    <w:rsid w:val="002477CE"/>
    <w:rsid w:val="002517FD"/>
    <w:rsid w:val="00252385"/>
    <w:rsid w:val="00252ABF"/>
    <w:rsid w:val="00253AB9"/>
    <w:rsid w:val="002541D7"/>
    <w:rsid w:val="0025768A"/>
    <w:rsid w:val="00257AFA"/>
    <w:rsid w:val="0026219E"/>
    <w:rsid w:val="002622AA"/>
    <w:rsid w:val="002622F5"/>
    <w:rsid w:val="00263757"/>
    <w:rsid w:val="00263DB5"/>
    <w:rsid w:val="00266519"/>
    <w:rsid w:val="00266A51"/>
    <w:rsid w:val="00267493"/>
    <w:rsid w:val="00267993"/>
    <w:rsid w:val="002713A2"/>
    <w:rsid w:val="00271655"/>
    <w:rsid w:val="002721DA"/>
    <w:rsid w:val="00273C09"/>
    <w:rsid w:val="00274922"/>
    <w:rsid w:val="00274A94"/>
    <w:rsid w:val="00276E05"/>
    <w:rsid w:val="00277421"/>
    <w:rsid w:val="00277E37"/>
    <w:rsid w:val="002808B9"/>
    <w:rsid w:val="00282C0C"/>
    <w:rsid w:val="00283092"/>
    <w:rsid w:val="002837BE"/>
    <w:rsid w:val="002855C0"/>
    <w:rsid w:val="002878D0"/>
    <w:rsid w:val="0029087D"/>
    <w:rsid w:val="002917EA"/>
    <w:rsid w:val="00291D6C"/>
    <w:rsid w:val="00293B6B"/>
    <w:rsid w:val="00293BB5"/>
    <w:rsid w:val="0029430F"/>
    <w:rsid w:val="00294EDB"/>
    <w:rsid w:val="0029655A"/>
    <w:rsid w:val="00296B99"/>
    <w:rsid w:val="00296C8E"/>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065A"/>
    <w:rsid w:val="002F135D"/>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6BBB"/>
    <w:rsid w:val="003170FB"/>
    <w:rsid w:val="00317E2D"/>
    <w:rsid w:val="003204A1"/>
    <w:rsid w:val="003218B5"/>
    <w:rsid w:val="00322649"/>
    <w:rsid w:val="00324515"/>
    <w:rsid w:val="00324905"/>
    <w:rsid w:val="003265DD"/>
    <w:rsid w:val="00327F52"/>
    <w:rsid w:val="00330C0A"/>
    <w:rsid w:val="0033243C"/>
    <w:rsid w:val="0033345D"/>
    <w:rsid w:val="00335726"/>
    <w:rsid w:val="0033641F"/>
    <w:rsid w:val="00336677"/>
    <w:rsid w:val="003440D8"/>
    <w:rsid w:val="003442EE"/>
    <w:rsid w:val="0035062A"/>
    <w:rsid w:val="0035068A"/>
    <w:rsid w:val="003508CB"/>
    <w:rsid w:val="003513EB"/>
    <w:rsid w:val="0035280E"/>
    <w:rsid w:val="003533EC"/>
    <w:rsid w:val="00356729"/>
    <w:rsid w:val="00361A64"/>
    <w:rsid w:val="00365F70"/>
    <w:rsid w:val="00367906"/>
    <w:rsid w:val="00367FD6"/>
    <w:rsid w:val="00370E34"/>
    <w:rsid w:val="003712CA"/>
    <w:rsid w:val="00371644"/>
    <w:rsid w:val="00371DCF"/>
    <w:rsid w:val="00372D90"/>
    <w:rsid w:val="003739E4"/>
    <w:rsid w:val="00374439"/>
    <w:rsid w:val="00374780"/>
    <w:rsid w:val="003747B7"/>
    <w:rsid w:val="00376631"/>
    <w:rsid w:val="00380344"/>
    <w:rsid w:val="00380CE7"/>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68BC"/>
    <w:rsid w:val="003A701E"/>
    <w:rsid w:val="003A72A2"/>
    <w:rsid w:val="003B0439"/>
    <w:rsid w:val="003B188C"/>
    <w:rsid w:val="003B1D4B"/>
    <w:rsid w:val="003B4CBD"/>
    <w:rsid w:val="003B6352"/>
    <w:rsid w:val="003B7C32"/>
    <w:rsid w:val="003C1394"/>
    <w:rsid w:val="003C3519"/>
    <w:rsid w:val="003D0D75"/>
    <w:rsid w:val="003D1724"/>
    <w:rsid w:val="003D22A4"/>
    <w:rsid w:val="003D2E8B"/>
    <w:rsid w:val="003D3E0A"/>
    <w:rsid w:val="003D465B"/>
    <w:rsid w:val="003D4E13"/>
    <w:rsid w:val="003D57BD"/>
    <w:rsid w:val="003D71C5"/>
    <w:rsid w:val="003E0863"/>
    <w:rsid w:val="003E0C98"/>
    <w:rsid w:val="003E3D2C"/>
    <w:rsid w:val="003E411F"/>
    <w:rsid w:val="003E4EF4"/>
    <w:rsid w:val="003E5905"/>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203E"/>
    <w:rsid w:val="00413F19"/>
    <w:rsid w:val="0041630F"/>
    <w:rsid w:val="004172AB"/>
    <w:rsid w:val="00421BEB"/>
    <w:rsid w:val="00422FF7"/>
    <w:rsid w:val="0042451D"/>
    <w:rsid w:val="00427454"/>
    <w:rsid w:val="00431D83"/>
    <w:rsid w:val="00432A7C"/>
    <w:rsid w:val="00434235"/>
    <w:rsid w:val="0043545C"/>
    <w:rsid w:val="00435AAB"/>
    <w:rsid w:val="00436BEE"/>
    <w:rsid w:val="00436CCF"/>
    <w:rsid w:val="00442297"/>
    <w:rsid w:val="0044485B"/>
    <w:rsid w:val="004463D6"/>
    <w:rsid w:val="004509E3"/>
    <w:rsid w:val="00450F3E"/>
    <w:rsid w:val="00451B53"/>
    <w:rsid w:val="00452423"/>
    <w:rsid w:val="0045264E"/>
    <w:rsid w:val="00455501"/>
    <w:rsid w:val="004562C4"/>
    <w:rsid w:val="0045648A"/>
    <w:rsid w:val="00456B3F"/>
    <w:rsid w:val="00460E73"/>
    <w:rsid w:val="00460FA3"/>
    <w:rsid w:val="00463337"/>
    <w:rsid w:val="00464BC2"/>
    <w:rsid w:val="004655AB"/>
    <w:rsid w:val="00466161"/>
    <w:rsid w:val="0046737B"/>
    <w:rsid w:val="004703B8"/>
    <w:rsid w:val="00470754"/>
    <w:rsid w:val="004708B0"/>
    <w:rsid w:val="00474364"/>
    <w:rsid w:val="0047643B"/>
    <w:rsid w:val="004769BD"/>
    <w:rsid w:val="00477E2F"/>
    <w:rsid w:val="0048253A"/>
    <w:rsid w:val="00482B8C"/>
    <w:rsid w:val="0048383F"/>
    <w:rsid w:val="004839F4"/>
    <w:rsid w:val="00485A99"/>
    <w:rsid w:val="00485B6A"/>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C6B69"/>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1FBA"/>
    <w:rsid w:val="004F21E9"/>
    <w:rsid w:val="004F23A6"/>
    <w:rsid w:val="004F28B5"/>
    <w:rsid w:val="004F28DC"/>
    <w:rsid w:val="004F64F1"/>
    <w:rsid w:val="004F6852"/>
    <w:rsid w:val="004F74AE"/>
    <w:rsid w:val="00501430"/>
    <w:rsid w:val="0050169C"/>
    <w:rsid w:val="00502033"/>
    <w:rsid w:val="00502FD5"/>
    <w:rsid w:val="00503C25"/>
    <w:rsid w:val="0050456B"/>
    <w:rsid w:val="00506FD4"/>
    <w:rsid w:val="0050729C"/>
    <w:rsid w:val="00507C99"/>
    <w:rsid w:val="00510234"/>
    <w:rsid w:val="00510C50"/>
    <w:rsid w:val="00511445"/>
    <w:rsid w:val="005114E3"/>
    <w:rsid w:val="00511841"/>
    <w:rsid w:val="00512D38"/>
    <w:rsid w:val="0051448D"/>
    <w:rsid w:val="0051653C"/>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2847"/>
    <w:rsid w:val="00533C06"/>
    <w:rsid w:val="00534EDD"/>
    <w:rsid w:val="00535CA8"/>
    <w:rsid w:val="0053693F"/>
    <w:rsid w:val="0054036C"/>
    <w:rsid w:val="00540BDA"/>
    <w:rsid w:val="00541DC3"/>
    <w:rsid w:val="00544727"/>
    <w:rsid w:val="00544A6C"/>
    <w:rsid w:val="00544C1A"/>
    <w:rsid w:val="005478C6"/>
    <w:rsid w:val="00550831"/>
    <w:rsid w:val="00550EBF"/>
    <w:rsid w:val="0055210A"/>
    <w:rsid w:val="0055380C"/>
    <w:rsid w:val="00555AE7"/>
    <w:rsid w:val="0055712D"/>
    <w:rsid w:val="0056511A"/>
    <w:rsid w:val="00571543"/>
    <w:rsid w:val="00573DD1"/>
    <w:rsid w:val="00575341"/>
    <w:rsid w:val="00575538"/>
    <w:rsid w:val="005757B8"/>
    <w:rsid w:val="005757C4"/>
    <w:rsid w:val="00575977"/>
    <w:rsid w:val="00575A1E"/>
    <w:rsid w:val="00576483"/>
    <w:rsid w:val="00577416"/>
    <w:rsid w:val="005810DF"/>
    <w:rsid w:val="00582901"/>
    <w:rsid w:val="005829F9"/>
    <w:rsid w:val="00586244"/>
    <w:rsid w:val="00586356"/>
    <w:rsid w:val="005865B5"/>
    <w:rsid w:val="00586E04"/>
    <w:rsid w:val="00587262"/>
    <w:rsid w:val="005873F5"/>
    <w:rsid w:val="005900C5"/>
    <w:rsid w:val="0059174B"/>
    <w:rsid w:val="00595E04"/>
    <w:rsid w:val="0059680F"/>
    <w:rsid w:val="0059762C"/>
    <w:rsid w:val="005A205D"/>
    <w:rsid w:val="005A7087"/>
    <w:rsid w:val="005A772B"/>
    <w:rsid w:val="005B00BB"/>
    <w:rsid w:val="005B0352"/>
    <w:rsid w:val="005B15A6"/>
    <w:rsid w:val="005B4B7A"/>
    <w:rsid w:val="005B4F5D"/>
    <w:rsid w:val="005B6806"/>
    <w:rsid w:val="005B6A9E"/>
    <w:rsid w:val="005B739A"/>
    <w:rsid w:val="005C15CF"/>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9A5"/>
    <w:rsid w:val="005E4F52"/>
    <w:rsid w:val="005E69A7"/>
    <w:rsid w:val="005E7E8D"/>
    <w:rsid w:val="005F2AF3"/>
    <w:rsid w:val="005F6134"/>
    <w:rsid w:val="0060003F"/>
    <w:rsid w:val="0060123F"/>
    <w:rsid w:val="00601FF3"/>
    <w:rsid w:val="00602174"/>
    <w:rsid w:val="006027C6"/>
    <w:rsid w:val="00603F57"/>
    <w:rsid w:val="0060452A"/>
    <w:rsid w:val="00604C42"/>
    <w:rsid w:val="006056B2"/>
    <w:rsid w:val="00606296"/>
    <w:rsid w:val="0060709A"/>
    <w:rsid w:val="0061081C"/>
    <w:rsid w:val="0061099E"/>
    <w:rsid w:val="00610AD7"/>
    <w:rsid w:val="00610BA6"/>
    <w:rsid w:val="00610FB0"/>
    <w:rsid w:val="00614EA7"/>
    <w:rsid w:val="006236B2"/>
    <w:rsid w:val="006257B2"/>
    <w:rsid w:val="00626364"/>
    <w:rsid w:val="006266C5"/>
    <w:rsid w:val="00627011"/>
    <w:rsid w:val="00627954"/>
    <w:rsid w:val="00627C14"/>
    <w:rsid w:val="00631A0B"/>
    <w:rsid w:val="00631B82"/>
    <w:rsid w:val="00632189"/>
    <w:rsid w:val="0063378F"/>
    <w:rsid w:val="00633BD3"/>
    <w:rsid w:val="006344EA"/>
    <w:rsid w:val="00634B92"/>
    <w:rsid w:val="00635346"/>
    <w:rsid w:val="00637588"/>
    <w:rsid w:val="00640E80"/>
    <w:rsid w:val="006424DE"/>
    <w:rsid w:val="00644193"/>
    <w:rsid w:val="00644AAC"/>
    <w:rsid w:val="00644B79"/>
    <w:rsid w:val="00644F5F"/>
    <w:rsid w:val="00645E12"/>
    <w:rsid w:val="00647FF9"/>
    <w:rsid w:val="00652971"/>
    <w:rsid w:val="00653798"/>
    <w:rsid w:val="00653995"/>
    <w:rsid w:val="006550B7"/>
    <w:rsid w:val="006558C2"/>
    <w:rsid w:val="00656793"/>
    <w:rsid w:val="00657502"/>
    <w:rsid w:val="00657D98"/>
    <w:rsid w:val="00660D63"/>
    <w:rsid w:val="006621C9"/>
    <w:rsid w:val="00662A2A"/>
    <w:rsid w:val="006631FC"/>
    <w:rsid w:val="00663257"/>
    <w:rsid w:val="00663555"/>
    <w:rsid w:val="00663960"/>
    <w:rsid w:val="00663AC8"/>
    <w:rsid w:val="00664B71"/>
    <w:rsid w:val="00664BD8"/>
    <w:rsid w:val="00664F5B"/>
    <w:rsid w:val="00667180"/>
    <w:rsid w:val="00667527"/>
    <w:rsid w:val="00667DDF"/>
    <w:rsid w:val="00670215"/>
    <w:rsid w:val="006711A3"/>
    <w:rsid w:val="00672DAD"/>
    <w:rsid w:val="00673A97"/>
    <w:rsid w:val="00674DDD"/>
    <w:rsid w:val="00674FDC"/>
    <w:rsid w:val="00675071"/>
    <w:rsid w:val="006753E7"/>
    <w:rsid w:val="00675FA9"/>
    <w:rsid w:val="00680EEE"/>
    <w:rsid w:val="00682909"/>
    <w:rsid w:val="006837E4"/>
    <w:rsid w:val="00683804"/>
    <w:rsid w:val="00683930"/>
    <w:rsid w:val="006839FC"/>
    <w:rsid w:val="0068413B"/>
    <w:rsid w:val="00684865"/>
    <w:rsid w:val="00685E2C"/>
    <w:rsid w:val="00687D97"/>
    <w:rsid w:val="006941D4"/>
    <w:rsid w:val="006941FB"/>
    <w:rsid w:val="006966B9"/>
    <w:rsid w:val="006972BA"/>
    <w:rsid w:val="006A2712"/>
    <w:rsid w:val="006A4729"/>
    <w:rsid w:val="006A594E"/>
    <w:rsid w:val="006B1817"/>
    <w:rsid w:val="006B1949"/>
    <w:rsid w:val="006B26A2"/>
    <w:rsid w:val="006B2DF8"/>
    <w:rsid w:val="006B3106"/>
    <w:rsid w:val="006B3664"/>
    <w:rsid w:val="006B38DF"/>
    <w:rsid w:val="006B709C"/>
    <w:rsid w:val="006C1B73"/>
    <w:rsid w:val="006C1F05"/>
    <w:rsid w:val="006C58B3"/>
    <w:rsid w:val="006C645A"/>
    <w:rsid w:val="006C7C0E"/>
    <w:rsid w:val="006C7D57"/>
    <w:rsid w:val="006D0B07"/>
    <w:rsid w:val="006D1D9F"/>
    <w:rsid w:val="006D2589"/>
    <w:rsid w:val="006D2659"/>
    <w:rsid w:val="006D376B"/>
    <w:rsid w:val="006D3A3B"/>
    <w:rsid w:val="006D4460"/>
    <w:rsid w:val="006D5341"/>
    <w:rsid w:val="006D7F2D"/>
    <w:rsid w:val="006E0250"/>
    <w:rsid w:val="006E1369"/>
    <w:rsid w:val="006E3C76"/>
    <w:rsid w:val="006E4F7F"/>
    <w:rsid w:val="006E5A74"/>
    <w:rsid w:val="006E679E"/>
    <w:rsid w:val="006E6C84"/>
    <w:rsid w:val="006E700F"/>
    <w:rsid w:val="006F30A7"/>
    <w:rsid w:val="006F36B3"/>
    <w:rsid w:val="006F65E3"/>
    <w:rsid w:val="006F66CF"/>
    <w:rsid w:val="006F7C2F"/>
    <w:rsid w:val="0070032C"/>
    <w:rsid w:val="007004CA"/>
    <w:rsid w:val="00701601"/>
    <w:rsid w:val="00703E58"/>
    <w:rsid w:val="00704684"/>
    <w:rsid w:val="00705835"/>
    <w:rsid w:val="00705DF1"/>
    <w:rsid w:val="00707834"/>
    <w:rsid w:val="00710147"/>
    <w:rsid w:val="00710460"/>
    <w:rsid w:val="00710B86"/>
    <w:rsid w:val="00711F63"/>
    <w:rsid w:val="007127C5"/>
    <w:rsid w:val="00713334"/>
    <w:rsid w:val="00713C89"/>
    <w:rsid w:val="00716224"/>
    <w:rsid w:val="00717659"/>
    <w:rsid w:val="00717BA4"/>
    <w:rsid w:val="00720CB6"/>
    <w:rsid w:val="00722F62"/>
    <w:rsid w:val="0072441F"/>
    <w:rsid w:val="00724F3F"/>
    <w:rsid w:val="00727F31"/>
    <w:rsid w:val="0073540D"/>
    <w:rsid w:val="007357A3"/>
    <w:rsid w:val="007357E6"/>
    <w:rsid w:val="00740A25"/>
    <w:rsid w:val="00740E89"/>
    <w:rsid w:val="007412DC"/>
    <w:rsid w:val="00741AB9"/>
    <w:rsid w:val="00741B7D"/>
    <w:rsid w:val="00741FDA"/>
    <w:rsid w:val="007443D5"/>
    <w:rsid w:val="00746E05"/>
    <w:rsid w:val="00747E46"/>
    <w:rsid w:val="00747F8F"/>
    <w:rsid w:val="007500AA"/>
    <w:rsid w:val="00751293"/>
    <w:rsid w:val="00752477"/>
    <w:rsid w:val="00752658"/>
    <w:rsid w:val="00753695"/>
    <w:rsid w:val="0075471D"/>
    <w:rsid w:val="00754D27"/>
    <w:rsid w:val="00756DD7"/>
    <w:rsid w:val="00756E76"/>
    <w:rsid w:val="007572CF"/>
    <w:rsid w:val="00761A29"/>
    <w:rsid w:val="00761CA7"/>
    <w:rsid w:val="00762F68"/>
    <w:rsid w:val="00770883"/>
    <w:rsid w:val="00771DBE"/>
    <w:rsid w:val="00773DF9"/>
    <w:rsid w:val="007744BF"/>
    <w:rsid w:val="00775877"/>
    <w:rsid w:val="00781781"/>
    <w:rsid w:val="00783AF1"/>
    <w:rsid w:val="0078431A"/>
    <w:rsid w:val="007851F1"/>
    <w:rsid w:val="00786E3B"/>
    <w:rsid w:val="0079219B"/>
    <w:rsid w:val="007936A3"/>
    <w:rsid w:val="00793876"/>
    <w:rsid w:val="007940F6"/>
    <w:rsid w:val="007947DA"/>
    <w:rsid w:val="007950E0"/>
    <w:rsid w:val="0079701F"/>
    <w:rsid w:val="007977A2"/>
    <w:rsid w:val="007A1C78"/>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2F2D"/>
    <w:rsid w:val="007D5542"/>
    <w:rsid w:val="007D64DC"/>
    <w:rsid w:val="007D743F"/>
    <w:rsid w:val="007E166B"/>
    <w:rsid w:val="007E1E26"/>
    <w:rsid w:val="007E34BA"/>
    <w:rsid w:val="007E423B"/>
    <w:rsid w:val="007E4DD9"/>
    <w:rsid w:val="007E51C8"/>
    <w:rsid w:val="007F00FA"/>
    <w:rsid w:val="007F0E79"/>
    <w:rsid w:val="007F13EA"/>
    <w:rsid w:val="007F2768"/>
    <w:rsid w:val="007F442E"/>
    <w:rsid w:val="007F5326"/>
    <w:rsid w:val="007F6D9B"/>
    <w:rsid w:val="007F7196"/>
    <w:rsid w:val="007F7AF5"/>
    <w:rsid w:val="0080036E"/>
    <w:rsid w:val="00801217"/>
    <w:rsid w:val="0080288D"/>
    <w:rsid w:val="00803855"/>
    <w:rsid w:val="00803DBD"/>
    <w:rsid w:val="0080499B"/>
    <w:rsid w:val="00805013"/>
    <w:rsid w:val="008058BF"/>
    <w:rsid w:val="008076BB"/>
    <w:rsid w:val="00813183"/>
    <w:rsid w:val="0081357B"/>
    <w:rsid w:val="00815E0D"/>
    <w:rsid w:val="00816FA1"/>
    <w:rsid w:val="00821789"/>
    <w:rsid w:val="00822341"/>
    <w:rsid w:val="008248DA"/>
    <w:rsid w:val="008257B3"/>
    <w:rsid w:val="00825E7D"/>
    <w:rsid w:val="00826FCA"/>
    <w:rsid w:val="00827E89"/>
    <w:rsid w:val="008321E6"/>
    <w:rsid w:val="00835D31"/>
    <w:rsid w:val="00837B51"/>
    <w:rsid w:val="008407BE"/>
    <w:rsid w:val="00840F7A"/>
    <w:rsid w:val="00841FE3"/>
    <w:rsid w:val="0084214C"/>
    <w:rsid w:val="00845386"/>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A24"/>
    <w:rsid w:val="00865BC7"/>
    <w:rsid w:val="00870881"/>
    <w:rsid w:val="008724E6"/>
    <w:rsid w:val="0087599B"/>
    <w:rsid w:val="00882684"/>
    <w:rsid w:val="008828E4"/>
    <w:rsid w:val="00883A13"/>
    <w:rsid w:val="008841DA"/>
    <w:rsid w:val="008878FC"/>
    <w:rsid w:val="00887E6B"/>
    <w:rsid w:val="00891122"/>
    <w:rsid w:val="00892990"/>
    <w:rsid w:val="00893041"/>
    <w:rsid w:val="00893E60"/>
    <w:rsid w:val="00896501"/>
    <w:rsid w:val="00896B09"/>
    <w:rsid w:val="00897BBC"/>
    <w:rsid w:val="008A1845"/>
    <w:rsid w:val="008A3778"/>
    <w:rsid w:val="008A3C10"/>
    <w:rsid w:val="008A6005"/>
    <w:rsid w:val="008A71B4"/>
    <w:rsid w:val="008B04AD"/>
    <w:rsid w:val="008B07EE"/>
    <w:rsid w:val="008B24BD"/>
    <w:rsid w:val="008B5601"/>
    <w:rsid w:val="008B6D64"/>
    <w:rsid w:val="008B7D6B"/>
    <w:rsid w:val="008C0841"/>
    <w:rsid w:val="008C6868"/>
    <w:rsid w:val="008D00AF"/>
    <w:rsid w:val="008D0E92"/>
    <w:rsid w:val="008D158C"/>
    <w:rsid w:val="008D2792"/>
    <w:rsid w:val="008D4271"/>
    <w:rsid w:val="008D5018"/>
    <w:rsid w:val="008D571D"/>
    <w:rsid w:val="008D5D0E"/>
    <w:rsid w:val="008D6F11"/>
    <w:rsid w:val="008D7304"/>
    <w:rsid w:val="008E0798"/>
    <w:rsid w:val="008E09EE"/>
    <w:rsid w:val="008E4045"/>
    <w:rsid w:val="008E4969"/>
    <w:rsid w:val="008E4A37"/>
    <w:rsid w:val="008E4AC3"/>
    <w:rsid w:val="008E52F7"/>
    <w:rsid w:val="008E5798"/>
    <w:rsid w:val="008E60D8"/>
    <w:rsid w:val="008E6274"/>
    <w:rsid w:val="008E6E01"/>
    <w:rsid w:val="008F000C"/>
    <w:rsid w:val="008F0C22"/>
    <w:rsid w:val="008F1876"/>
    <w:rsid w:val="008F23D6"/>
    <w:rsid w:val="008F369C"/>
    <w:rsid w:val="008F3EFD"/>
    <w:rsid w:val="008F6D7B"/>
    <w:rsid w:val="008F7243"/>
    <w:rsid w:val="008F7F9E"/>
    <w:rsid w:val="00900B3C"/>
    <w:rsid w:val="00902181"/>
    <w:rsid w:val="009040F3"/>
    <w:rsid w:val="009065DB"/>
    <w:rsid w:val="009075DF"/>
    <w:rsid w:val="00910F44"/>
    <w:rsid w:val="0091340D"/>
    <w:rsid w:val="009134AA"/>
    <w:rsid w:val="00914426"/>
    <w:rsid w:val="00914E5F"/>
    <w:rsid w:val="00916934"/>
    <w:rsid w:val="00917F41"/>
    <w:rsid w:val="00917F5D"/>
    <w:rsid w:val="0092367E"/>
    <w:rsid w:val="009249DD"/>
    <w:rsid w:val="00925320"/>
    <w:rsid w:val="0092634A"/>
    <w:rsid w:val="009275FB"/>
    <w:rsid w:val="00927BEA"/>
    <w:rsid w:val="009333CD"/>
    <w:rsid w:val="00935358"/>
    <w:rsid w:val="009353D2"/>
    <w:rsid w:val="00935F4A"/>
    <w:rsid w:val="009363E7"/>
    <w:rsid w:val="00937D87"/>
    <w:rsid w:val="00940EBE"/>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5E36"/>
    <w:rsid w:val="00977967"/>
    <w:rsid w:val="00980073"/>
    <w:rsid w:val="0098063C"/>
    <w:rsid w:val="00984EBE"/>
    <w:rsid w:val="00991CE0"/>
    <w:rsid w:val="00994312"/>
    <w:rsid w:val="00994C1F"/>
    <w:rsid w:val="0099546E"/>
    <w:rsid w:val="00996621"/>
    <w:rsid w:val="00996D2B"/>
    <w:rsid w:val="00997291"/>
    <w:rsid w:val="009974E8"/>
    <w:rsid w:val="009A46B4"/>
    <w:rsid w:val="009A6155"/>
    <w:rsid w:val="009B04BE"/>
    <w:rsid w:val="009B1027"/>
    <w:rsid w:val="009B1771"/>
    <w:rsid w:val="009B2742"/>
    <w:rsid w:val="009B4092"/>
    <w:rsid w:val="009B7735"/>
    <w:rsid w:val="009C0135"/>
    <w:rsid w:val="009C1C35"/>
    <w:rsid w:val="009C1C4C"/>
    <w:rsid w:val="009C2356"/>
    <w:rsid w:val="009C3EC7"/>
    <w:rsid w:val="009C7750"/>
    <w:rsid w:val="009C7973"/>
    <w:rsid w:val="009D2124"/>
    <w:rsid w:val="009D3C8E"/>
    <w:rsid w:val="009D6890"/>
    <w:rsid w:val="009D7379"/>
    <w:rsid w:val="009E0088"/>
    <w:rsid w:val="009E07CF"/>
    <w:rsid w:val="009E081E"/>
    <w:rsid w:val="009E0CA5"/>
    <w:rsid w:val="009E3133"/>
    <w:rsid w:val="009E31A7"/>
    <w:rsid w:val="009E39E9"/>
    <w:rsid w:val="009E6D0F"/>
    <w:rsid w:val="009E7305"/>
    <w:rsid w:val="009E75A0"/>
    <w:rsid w:val="009F3BF9"/>
    <w:rsid w:val="009F47FC"/>
    <w:rsid w:val="009F4D7F"/>
    <w:rsid w:val="009F5B2B"/>
    <w:rsid w:val="009F5DE0"/>
    <w:rsid w:val="009F764B"/>
    <w:rsid w:val="009F7DD0"/>
    <w:rsid w:val="00A0014E"/>
    <w:rsid w:val="00A01599"/>
    <w:rsid w:val="00A02453"/>
    <w:rsid w:val="00A03EBA"/>
    <w:rsid w:val="00A072D3"/>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1F4C"/>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0A29"/>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31E3"/>
    <w:rsid w:val="00AA41F7"/>
    <w:rsid w:val="00AA481F"/>
    <w:rsid w:val="00AA4991"/>
    <w:rsid w:val="00AA713E"/>
    <w:rsid w:val="00AA735F"/>
    <w:rsid w:val="00AB02D9"/>
    <w:rsid w:val="00AB0918"/>
    <w:rsid w:val="00AB133F"/>
    <w:rsid w:val="00AB16A7"/>
    <w:rsid w:val="00AB1F1F"/>
    <w:rsid w:val="00AB2610"/>
    <w:rsid w:val="00AB2A31"/>
    <w:rsid w:val="00AB313F"/>
    <w:rsid w:val="00AB45C4"/>
    <w:rsid w:val="00AC02CF"/>
    <w:rsid w:val="00AC552A"/>
    <w:rsid w:val="00AC5741"/>
    <w:rsid w:val="00AC595A"/>
    <w:rsid w:val="00AC5E00"/>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1525"/>
    <w:rsid w:val="00AF3561"/>
    <w:rsid w:val="00AF3653"/>
    <w:rsid w:val="00AF5CDB"/>
    <w:rsid w:val="00AF6B28"/>
    <w:rsid w:val="00AF7121"/>
    <w:rsid w:val="00B00442"/>
    <w:rsid w:val="00B0099B"/>
    <w:rsid w:val="00B03777"/>
    <w:rsid w:val="00B03AAF"/>
    <w:rsid w:val="00B03C11"/>
    <w:rsid w:val="00B03E4B"/>
    <w:rsid w:val="00B0481D"/>
    <w:rsid w:val="00B048F3"/>
    <w:rsid w:val="00B05120"/>
    <w:rsid w:val="00B05394"/>
    <w:rsid w:val="00B0577D"/>
    <w:rsid w:val="00B05806"/>
    <w:rsid w:val="00B060BF"/>
    <w:rsid w:val="00B10299"/>
    <w:rsid w:val="00B10992"/>
    <w:rsid w:val="00B10EE2"/>
    <w:rsid w:val="00B115E5"/>
    <w:rsid w:val="00B1332D"/>
    <w:rsid w:val="00B13803"/>
    <w:rsid w:val="00B1444D"/>
    <w:rsid w:val="00B15064"/>
    <w:rsid w:val="00B17281"/>
    <w:rsid w:val="00B21894"/>
    <w:rsid w:val="00B23775"/>
    <w:rsid w:val="00B23828"/>
    <w:rsid w:val="00B239DB"/>
    <w:rsid w:val="00B2555D"/>
    <w:rsid w:val="00B26243"/>
    <w:rsid w:val="00B26285"/>
    <w:rsid w:val="00B26EE7"/>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47EFF"/>
    <w:rsid w:val="00B50EC9"/>
    <w:rsid w:val="00B51D26"/>
    <w:rsid w:val="00B51D73"/>
    <w:rsid w:val="00B52C8F"/>
    <w:rsid w:val="00B53C09"/>
    <w:rsid w:val="00B54C72"/>
    <w:rsid w:val="00B55442"/>
    <w:rsid w:val="00B55D87"/>
    <w:rsid w:val="00B600F1"/>
    <w:rsid w:val="00B609B7"/>
    <w:rsid w:val="00B60E46"/>
    <w:rsid w:val="00B61AF3"/>
    <w:rsid w:val="00B61D6B"/>
    <w:rsid w:val="00B63023"/>
    <w:rsid w:val="00B63A83"/>
    <w:rsid w:val="00B66DE3"/>
    <w:rsid w:val="00B67409"/>
    <w:rsid w:val="00B67D93"/>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430"/>
    <w:rsid w:val="00BB16F8"/>
    <w:rsid w:val="00BB1C7D"/>
    <w:rsid w:val="00BB3B9C"/>
    <w:rsid w:val="00BB4E1C"/>
    <w:rsid w:val="00BB5B5A"/>
    <w:rsid w:val="00BC13AE"/>
    <w:rsid w:val="00BC2E8A"/>
    <w:rsid w:val="00BC3A47"/>
    <w:rsid w:val="00BC53E6"/>
    <w:rsid w:val="00BC5E03"/>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6FCD"/>
    <w:rsid w:val="00C07785"/>
    <w:rsid w:val="00C07C58"/>
    <w:rsid w:val="00C10D5B"/>
    <w:rsid w:val="00C11251"/>
    <w:rsid w:val="00C121C0"/>
    <w:rsid w:val="00C123B1"/>
    <w:rsid w:val="00C151AB"/>
    <w:rsid w:val="00C154A8"/>
    <w:rsid w:val="00C1683C"/>
    <w:rsid w:val="00C16A14"/>
    <w:rsid w:val="00C16C3C"/>
    <w:rsid w:val="00C17003"/>
    <w:rsid w:val="00C17DA5"/>
    <w:rsid w:val="00C20B7C"/>
    <w:rsid w:val="00C226BB"/>
    <w:rsid w:val="00C24AED"/>
    <w:rsid w:val="00C26C3F"/>
    <w:rsid w:val="00C301CA"/>
    <w:rsid w:val="00C32A5E"/>
    <w:rsid w:val="00C34C86"/>
    <w:rsid w:val="00C3517F"/>
    <w:rsid w:val="00C40F32"/>
    <w:rsid w:val="00C44BE7"/>
    <w:rsid w:val="00C45DD7"/>
    <w:rsid w:val="00C5271D"/>
    <w:rsid w:val="00C54D0F"/>
    <w:rsid w:val="00C56A08"/>
    <w:rsid w:val="00C60015"/>
    <w:rsid w:val="00C601B4"/>
    <w:rsid w:val="00C60657"/>
    <w:rsid w:val="00C60EF7"/>
    <w:rsid w:val="00C61AD9"/>
    <w:rsid w:val="00C61B07"/>
    <w:rsid w:val="00C61B65"/>
    <w:rsid w:val="00C62E4D"/>
    <w:rsid w:val="00C64501"/>
    <w:rsid w:val="00C650D7"/>
    <w:rsid w:val="00C66509"/>
    <w:rsid w:val="00C67339"/>
    <w:rsid w:val="00C70650"/>
    <w:rsid w:val="00C70715"/>
    <w:rsid w:val="00C7090C"/>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4028"/>
    <w:rsid w:val="00C96125"/>
    <w:rsid w:val="00C9612A"/>
    <w:rsid w:val="00C97EF2"/>
    <w:rsid w:val="00CA18AC"/>
    <w:rsid w:val="00CA1FE3"/>
    <w:rsid w:val="00CA21A6"/>
    <w:rsid w:val="00CA4091"/>
    <w:rsid w:val="00CA4DF1"/>
    <w:rsid w:val="00CA6772"/>
    <w:rsid w:val="00CA6A72"/>
    <w:rsid w:val="00CA6F7D"/>
    <w:rsid w:val="00CA7FCA"/>
    <w:rsid w:val="00CB6050"/>
    <w:rsid w:val="00CB7C1F"/>
    <w:rsid w:val="00CC1121"/>
    <w:rsid w:val="00CC16C5"/>
    <w:rsid w:val="00CC3303"/>
    <w:rsid w:val="00CC548B"/>
    <w:rsid w:val="00CD18CC"/>
    <w:rsid w:val="00CD3458"/>
    <w:rsid w:val="00CD4164"/>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3D66"/>
    <w:rsid w:val="00D05041"/>
    <w:rsid w:val="00D06A1E"/>
    <w:rsid w:val="00D06B9B"/>
    <w:rsid w:val="00D07863"/>
    <w:rsid w:val="00D07AF9"/>
    <w:rsid w:val="00D115F7"/>
    <w:rsid w:val="00D122FD"/>
    <w:rsid w:val="00D14201"/>
    <w:rsid w:val="00D1424C"/>
    <w:rsid w:val="00D147C1"/>
    <w:rsid w:val="00D16A26"/>
    <w:rsid w:val="00D21BED"/>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76510"/>
    <w:rsid w:val="00D817B1"/>
    <w:rsid w:val="00D8262D"/>
    <w:rsid w:val="00D87E8F"/>
    <w:rsid w:val="00D9034D"/>
    <w:rsid w:val="00D90F53"/>
    <w:rsid w:val="00D920CD"/>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B6F0B"/>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6E9F"/>
    <w:rsid w:val="00DF734F"/>
    <w:rsid w:val="00DF7F27"/>
    <w:rsid w:val="00E003EB"/>
    <w:rsid w:val="00E01428"/>
    <w:rsid w:val="00E023CD"/>
    <w:rsid w:val="00E04392"/>
    <w:rsid w:val="00E0524A"/>
    <w:rsid w:val="00E06861"/>
    <w:rsid w:val="00E07255"/>
    <w:rsid w:val="00E07423"/>
    <w:rsid w:val="00E113E4"/>
    <w:rsid w:val="00E113FB"/>
    <w:rsid w:val="00E12600"/>
    <w:rsid w:val="00E137AB"/>
    <w:rsid w:val="00E15A7E"/>
    <w:rsid w:val="00E15D0F"/>
    <w:rsid w:val="00E1667D"/>
    <w:rsid w:val="00E212D1"/>
    <w:rsid w:val="00E23C3C"/>
    <w:rsid w:val="00E241A1"/>
    <w:rsid w:val="00E2548A"/>
    <w:rsid w:val="00E257B1"/>
    <w:rsid w:val="00E25B6E"/>
    <w:rsid w:val="00E25FB7"/>
    <w:rsid w:val="00E3076E"/>
    <w:rsid w:val="00E31F5E"/>
    <w:rsid w:val="00E32ABC"/>
    <w:rsid w:val="00E32F53"/>
    <w:rsid w:val="00E32FDC"/>
    <w:rsid w:val="00E349DE"/>
    <w:rsid w:val="00E3536C"/>
    <w:rsid w:val="00E37DB5"/>
    <w:rsid w:val="00E4025F"/>
    <w:rsid w:val="00E42AE6"/>
    <w:rsid w:val="00E4411F"/>
    <w:rsid w:val="00E459F1"/>
    <w:rsid w:val="00E45B82"/>
    <w:rsid w:val="00E47704"/>
    <w:rsid w:val="00E50FDD"/>
    <w:rsid w:val="00E52631"/>
    <w:rsid w:val="00E554EC"/>
    <w:rsid w:val="00E57922"/>
    <w:rsid w:val="00E6065B"/>
    <w:rsid w:val="00E61BC1"/>
    <w:rsid w:val="00E632D7"/>
    <w:rsid w:val="00E63B40"/>
    <w:rsid w:val="00E65014"/>
    <w:rsid w:val="00E65CE6"/>
    <w:rsid w:val="00E67268"/>
    <w:rsid w:val="00E675F8"/>
    <w:rsid w:val="00E67625"/>
    <w:rsid w:val="00E72691"/>
    <w:rsid w:val="00E734BC"/>
    <w:rsid w:val="00E73560"/>
    <w:rsid w:val="00E736ED"/>
    <w:rsid w:val="00E737F9"/>
    <w:rsid w:val="00E74DF5"/>
    <w:rsid w:val="00E75FB7"/>
    <w:rsid w:val="00E76D33"/>
    <w:rsid w:val="00E800BA"/>
    <w:rsid w:val="00E8147E"/>
    <w:rsid w:val="00E81A5A"/>
    <w:rsid w:val="00E82440"/>
    <w:rsid w:val="00E82D36"/>
    <w:rsid w:val="00E8456E"/>
    <w:rsid w:val="00E86633"/>
    <w:rsid w:val="00E91C19"/>
    <w:rsid w:val="00E92B91"/>
    <w:rsid w:val="00E92FB5"/>
    <w:rsid w:val="00E93E56"/>
    <w:rsid w:val="00E95F67"/>
    <w:rsid w:val="00E97905"/>
    <w:rsid w:val="00EA083D"/>
    <w:rsid w:val="00EA1D7D"/>
    <w:rsid w:val="00EA1EC8"/>
    <w:rsid w:val="00EA3828"/>
    <w:rsid w:val="00EA52E2"/>
    <w:rsid w:val="00EA5DB3"/>
    <w:rsid w:val="00EA61B5"/>
    <w:rsid w:val="00EB0E4A"/>
    <w:rsid w:val="00EB1803"/>
    <w:rsid w:val="00EB1D62"/>
    <w:rsid w:val="00EB2271"/>
    <w:rsid w:val="00EB2757"/>
    <w:rsid w:val="00EB418B"/>
    <w:rsid w:val="00EB41C5"/>
    <w:rsid w:val="00EB4A20"/>
    <w:rsid w:val="00EB50AA"/>
    <w:rsid w:val="00EB6AB4"/>
    <w:rsid w:val="00EC098E"/>
    <w:rsid w:val="00EC0BA6"/>
    <w:rsid w:val="00EC1FBF"/>
    <w:rsid w:val="00EC2BE5"/>
    <w:rsid w:val="00EC4F81"/>
    <w:rsid w:val="00EC5918"/>
    <w:rsid w:val="00EC713F"/>
    <w:rsid w:val="00ED095F"/>
    <w:rsid w:val="00ED0FDD"/>
    <w:rsid w:val="00ED1F10"/>
    <w:rsid w:val="00ED27C2"/>
    <w:rsid w:val="00ED2909"/>
    <w:rsid w:val="00ED29B0"/>
    <w:rsid w:val="00ED374B"/>
    <w:rsid w:val="00ED3E07"/>
    <w:rsid w:val="00ED6A45"/>
    <w:rsid w:val="00EE15A7"/>
    <w:rsid w:val="00EE18AF"/>
    <w:rsid w:val="00EE304C"/>
    <w:rsid w:val="00EE6E79"/>
    <w:rsid w:val="00EF00DE"/>
    <w:rsid w:val="00EF422E"/>
    <w:rsid w:val="00EF58CB"/>
    <w:rsid w:val="00F016CF"/>
    <w:rsid w:val="00F025DD"/>
    <w:rsid w:val="00F03220"/>
    <w:rsid w:val="00F0524E"/>
    <w:rsid w:val="00F10737"/>
    <w:rsid w:val="00F10FCA"/>
    <w:rsid w:val="00F11810"/>
    <w:rsid w:val="00F1197D"/>
    <w:rsid w:val="00F13BEB"/>
    <w:rsid w:val="00F21210"/>
    <w:rsid w:val="00F21218"/>
    <w:rsid w:val="00F221D0"/>
    <w:rsid w:val="00F2369C"/>
    <w:rsid w:val="00F2376F"/>
    <w:rsid w:val="00F24006"/>
    <w:rsid w:val="00F2517D"/>
    <w:rsid w:val="00F27065"/>
    <w:rsid w:val="00F31349"/>
    <w:rsid w:val="00F313A0"/>
    <w:rsid w:val="00F31994"/>
    <w:rsid w:val="00F31F6B"/>
    <w:rsid w:val="00F32581"/>
    <w:rsid w:val="00F375A2"/>
    <w:rsid w:val="00F4205A"/>
    <w:rsid w:val="00F42853"/>
    <w:rsid w:val="00F4443A"/>
    <w:rsid w:val="00F44B8F"/>
    <w:rsid w:val="00F45590"/>
    <w:rsid w:val="00F46AA6"/>
    <w:rsid w:val="00F4759A"/>
    <w:rsid w:val="00F47A83"/>
    <w:rsid w:val="00F51C81"/>
    <w:rsid w:val="00F51D21"/>
    <w:rsid w:val="00F51D6E"/>
    <w:rsid w:val="00F52944"/>
    <w:rsid w:val="00F53EF8"/>
    <w:rsid w:val="00F544A9"/>
    <w:rsid w:val="00F545EE"/>
    <w:rsid w:val="00F55976"/>
    <w:rsid w:val="00F55C10"/>
    <w:rsid w:val="00F57332"/>
    <w:rsid w:val="00F57D2C"/>
    <w:rsid w:val="00F60A55"/>
    <w:rsid w:val="00F61B08"/>
    <w:rsid w:val="00F628CF"/>
    <w:rsid w:val="00F632C6"/>
    <w:rsid w:val="00F63682"/>
    <w:rsid w:val="00F64CAC"/>
    <w:rsid w:val="00F70118"/>
    <w:rsid w:val="00F708E2"/>
    <w:rsid w:val="00F72264"/>
    <w:rsid w:val="00F72E0F"/>
    <w:rsid w:val="00F73A9A"/>
    <w:rsid w:val="00F73D5D"/>
    <w:rsid w:val="00F7409D"/>
    <w:rsid w:val="00F748B4"/>
    <w:rsid w:val="00F757D8"/>
    <w:rsid w:val="00F773A1"/>
    <w:rsid w:val="00F80F61"/>
    <w:rsid w:val="00F8467E"/>
    <w:rsid w:val="00F84D5D"/>
    <w:rsid w:val="00F85C02"/>
    <w:rsid w:val="00F85C85"/>
    <w:rsid w:val="00F86032"/>
    <w:rsid w:val="00F87619"/>
    <w:rsid w:val="00F87D13"/>
    <w:rsid w:val="00F95DE4"/>
    <w:rsid w:val="00F95FFF"/>
    <w:rsid w:val="00FA40F0"/>
    <w:rsid w:val="00FA512A"/>
    <w:rsid w:val="00FA51A5"/>
    <w:rsid w:val="00FA5328"/>
    <w:rsid w:val="00FA7DE8"/>
    <w:rsid w:val="00FB082B"/>
    <w:rsid w:val="00FB15CE"/>
    <w:rsid w:val="00FB1690"/>
    <w:rsid w:val="00FB4EBA"/>
    <w:rsid w:val="00FB5AFE"/>
    <w:rsid w:val="00FB6745"/>
    <w:rsid w:val="00FB7294"/>
    <w:rsid w:val="00FB7FC8"/>
    <w:rsid w:val="00FC0FEA"/>
    <w:rsid w:val="00FC1E07"/>
    <w:rsid w:val="00FC373B"/>
    <w:rsid w:val="00FC4D62"/>
    <w:rsid w:val="00FC4DAD"/>
    <w:rsid w:val="00FC53D5"/>
    <w:rsid w:val="00FC55EA"/>
    <w:rsid w:val="00FC7094"/>
    <w:rsid w:val="00FD03F4"/>
    <w:rsid w:val="00FD0477"/>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358B"/>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ind w:left="576"/>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20"/>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904">
      <w:bodyDiv w:val="1"/>
      <w:marLeft w:val="0"/>
      <w:marRight w:val="0"/>
      <w:marTop w:val="0"/>
      <w:marBottom w:val="0"/>
      <w:divBdr>
        <w:top w:val="none" w:sz="0" w:space="0" w:color="auto"/>
        <w:left w:val="none" w:sz="0" w:space="0" w:color="auto"/>
        <w:bottom w:val="none" w:sz="0" w:space="0" w:color="auto"/>
        <w:right w:val="none" w:sz="0" w:space="0" w:color="auto"/>
      </w:divBdr>
      <w:divsChild>
        <w:div w:id="743454194">
          <w:marLeft w:val="0"/>
          <w:marRight w:val="0"/>
          <w:marTop w:val="0"/>
          <w:marBottom w:val="0"/>
          <w:divBdr>
            <w:top w:val="none" w:sz="0" w:space="0" w:color="auto"/>
            <w:left w:val="none" w:sz="0" w:space="0" w:color="auto"/>
            <w:bottom w:val="none" w:sz="0" w:space="0" w:color="auto"/>
            <w:right w:val="none" w:sz="0" w:space="0" w:color="auto"/>
          </w:divBdr>
          <w:divsChild>
            <w:div w:id="378014538">
              <w:marLeft w:val="0"/>
              <w:marRight w:val="0"/>
              <w:marTop w:val="0"/>
              <w:marBottom w:val="0"/>
              <w:divBdr>
                <w:top w:val="none" w:sz="0" w:space="0" w:color="auto"/>
                <w:left w:val="single" w:sz="6" w:space="0" w:color="F1F3F4"/>
                <w:bottom w:val="none" w:sz="0" w:space="0" w:color="auto"/>
                <w:right w:val="none" w:sz="0" w:space="0" w:color="auto"/>
              </w:divBdr>
              <w:divsChild>
                <w:div w:id="619730637">
                  <w:marLeft w:val="0"/>
                  <w:marRight w:val="0"/>
                  <w:marTop w:val="0"/>
                  <w:marBottom w:val="0"/>
                  <w:divBdr>
                    <w:top w:val="none" w:sz="0" w:space="0" w:color="auto"/>
                    <w:left w:val="none" w:sz="0" w:space="0" w:color="auto"/>
                    <w:bottom w:val="none" w:sz="0" w:space="0" w:color="auto"/>
                    <w:right w:val="none" w:sz="0" w:space="0" w:color="auto"/>
                  </w:divBdr>
                  <w:divsChild>
                    <w:div w:id="1020401521">
                      <w:marLeft w:val="0"/>
                      <w:marRight w:val="0"/>
                      <w:marTop w:val="0"/>
                      <w:marBottom w:val="0"/>
                      <w:divBdr>
                        <w:top w:val="none" w:sz="0" w:space="0" w:color="auto"/>
                        <w:left w:val="none" w:sz="0" w:space="0" w:color="auto"/>
                        <w:bottom w:val="none" w:sz="0" w:space="0" w:color="auto"/>
                        <w:right w:val="none" w:sz="0" w:space="0" w:color="auto"/>
                      </w:divBdr>
                      <w:divsChild>
                        <w:div w:id="1390955116">
                          <w:marLeft w:val="0"/>
                          <w:marRight w:val="0"/>
                          <w:marTop w:val="0"/>
                          <w:marBottom w:val="0"/>
                          <w:divBdr>
                            <w:top w:val="none" w:sz="0" w:space="0" w:color="auto"/>
                            <w:left w:val="none" w:sz="0" w:space="0" w:color="auto"/>
                            <w:bottom w:val="none" w:sz="0" w:space="0" w:color="auto"/>
                            <w:right w:val="none" w:sz="0" w:space="0" w:color="auto"/>
                          </w:divBdr>
                          <w:divsChild>
                            <w:div w:id="865489434">
                              <w:marLeft w:val="0"/>
                              <w:marRight w:val="0"/>
                              <w:marTop w:val="0"/>
                              <w:marBottom w:val="0"/>
                              <w:divBdr>
                                <w:top w:val="none" w:sz="0" w:space="0" w:color="auto"/>
                                <w:left w:val="none" w:sz="0" w:space="0" w:color="auto"/>
                                <w:bottom w:val="none" w:sz="0" w:space="0" w:color="auto"/>
                                <w:right w:val="none" w:sz="0" w:space="0" w:color="auto"/>
                              </w:divBdr>
                              <w:divsChild>
                                <w:div w:id="142444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66064">
                      <w:marLeft w:val="225"/>
                      <w:marRight w:val="225"/>
                      <w:marTop w:val="225"/>
                      <w:marBottom w:val="225"/>
                      <w:divBdr>
                        <w:top w:val="none" w:sz="0" w:space="0" w:color="auto"/>
                        <w:left w:val="none" w:sz="0" w:space="0" w:color="auto"/>
                        <w:bottom w:val="none" w:sz="0" w:space="0" w:color="auto"/>
                        <w:right w:val="none" w:sz="0" w:space="0" w:color="auto"/>
                      </w:divBdr>
                      <w:divsChild>
                        <w:div w:id="171654418">
                          <w:marLeft w:val="225"/>
                          <w:marRight w:val="0"/>
                          <w:marTop w:val="0"/>
                          <w:marBottom w:val="0"/>
                          <w:divBdr>
                            <w:top w:val="none" w:sz="0" w:space="0" w:color="auto"/>
                            <w:left w:val="none" w:sz="0" w:space="0" w:color="auto"/>
                            <w:bottom w:val="none" w:sz="0" w:space="0" w:color="auto"/>
                            <w:right w:val="none" w:sz="0" w:space="0" w:color="auto"/>
                          </w:divBdr>
                          <w:divsChild>
                            <w:div w:id="149713591">
                              <w:marLeft w:val="0"/>
                              <w:marRight w:val="0"/>
                              <w:marTop w:val="0"/>
                              <w:marBottom w:val="0"/>
                              <w:divBdr>
                                <w:top w:val="none" w:sz="0" w:space="0" w:color="auto"/>
                                <w:left w:val="none" w:sz="0" w:space="0" w:color="auto"/>
                                <w:bottom w:val="none" w:sz="0" w:space="0" w:color="auto"/>
                                <w:right w:val="none" w:sz="0" w:space="0" w:color="auto"/>
                              </w:divBdr>
                              <w:divsChild>
                                <w:div w:id="1744832753">
                                  <w:marLeft w:val="0"/>
                                  <w:marRight w:val="0"/>
                                  <w:marTop w:val="30"/>
                                  <w:marBottom w:val="15"/>
                                  <w:divBdr>
                                    <w:top w:val="none" w:sz="0" w:space="0" w:color="auto"/>
                                    <w:left w:val="none" w:sz="0" w:space="0" w:color="auto"/>
                                    <w:bottom w:val="none" w:sz="0" w:space="0" w:color="auto"/>
                                    <w:right w:val="none" w:sz="0" w:space="0" w:color="auto"/>
                                  </w:divBdr>
                                </w:div>
                                <w:div w:id="21117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396940">
          <w:marLeft w:val="180"/>
          <w:marRight w:val="0"/>
          <w:marTop w:val="0"/>
          <w:marBottom w:val="0"/>
          <w:divBdr>
            <w:top w:val="none" w:sz="0" w:space="0" w:color="auto"/>
            <w:left w:val="none" w:sz="0" w:space="0" w:color="auto"/>
            <w:bottom w:val="none" w:sz="0" w:space="0" w:color="auto"/>
            <w:right w:val="none" w:sz="0" w:space="0" w:color="auto"/>
          </w:divBdr>
          <w:divsChild>
            <w:div w:id="177936408">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297761858">
      <w:bodyDiv w:val="1"/>
      <w:marLeft w:val="0"/>
      <w:marRight w:val="0"/>
      <w:marTop w:val="0"/>
      <w:marBottom w:val="0"/>
      <w:divBdr>
        <w:top w:val="none" w:sz="0" w:space="0" w:color="auto"/>
        <w:left w:val="none" w:sz="0" w:space="0" w:color="auto"/>
        <w:bottom w:val="none" w:sz="0" w:space="0" w:color="auto"/>
        <w:right w:val="none" w:sz="0" w:space="0" w:color="auto"/>
      </w:divBdr>
      <w:divsChild>
        <w:div w:id="1125389124">
          <w:marLeft w:val="0"/>
          <w:marRight w:val="0"/>
          <w:marTop w:val="0"/>
          <w:marBottom w:val="0"/>
          <w:divBdr>
            <w:top w:val="none" w:sz="0" w:space="0" w:color="auto"/>
            <w:left w:val="none" w:sz="0" w:space="0" w:color="auto"/>
            <w:bottom w:val="none" w:sz="0" w:space="0" w:color="auto"/>
            <w:right w:val="none" w:sz="0" w:space="0" w:color="auto"/>
          </w:divBdr>
          <w:divsChild>
            <w:div w:id="1952392410">
              <w:marLeft w:val="0"/>
              <w:marRight w:val="0"/>
              <w:marTop w:val="0"/>
              <w:marBottom w:val="0"/>
              <w:divBdr>
                <w:top w:val="none" w:sz="0" w:space="0" w:color="auto"/>
                <w:left w:val="single" w:sz="6" w:space="0" w:color="F1F3F4"/>
                <w:bottom w:val="none" w:sz="0" w:space="0" w:color="auto"/>
                <w:right w:val="none" w:sz="0" w:space="0" w:color="auto"/>
              </w:divBdr>
              <w:divsChild>
                <w:div w:id="91439365">
                  <w:marLeft w:val="0"/>
                  <w:marRight w:val="0"/>
                  <w:marTop w:val="0"/>
                  <w:marBottom w:val="0"/>
                  <w:divBdr>
                    <w:top w:val="none" w:sz="0" w:space="0" w:color="auto"/>
                    <w:left w:val="none" w:sz="0" w:space="0" w:color="auto"/>
                    <w:bottom w:val="none" w:sz="0" w:space="0" w:color="auto"/>
                    <w:right w:val="none" w:sz="0" w:space="0" w:color="auto"/>
                  </w:divBdr>
                  <w:divsChild>
                    <w:div w:id="1085153476">
                      <w:marLeft w:val="0"/>
                      <w:marRight w:val="0"/>
                      <w:marTop w:val="0"/>
                      <w:marBottom w:val="0"/>
                      <w:divBdr>
                        <w:top w:val="none" w:sz="0" w:space="0" w:color="auto"/>
                        <w:left w:val="none" w:sz="0" w:space="0" w:color="auto"/>
                        <w:bottom w:val="none" w:sz="0" w:space="0" w:color="auto"/>
                        <w:right w:val="none" w:sz="0" w:space="0" w:color="auto"/>
                      </w:divBdr>
                      <w:divsChild>
                        <w:div w:id="1108817278">
                          <w:marLeft w:val="0"/>
                          <w:marRight w:val="0"/>
                          <w:marTop w:val="0"/>
                          <w:marBottom w:val="0"/>
                          <w:divBdr>
                            <w:top w:val="none" w:sz="0" w:space="0" w:color="auto"/>
                            <w:left w:val="none" w:sz="0" w:space="0" w:color="auto"/>
                            <w:bottom w:val="none" w:sz="0" w:space="0" w:color="auto"/>
                            <w:right w:val="none" w:sz="0" w:space="0" w:color="auto"/>
                          </w:divBdr>
                          <w:divsChild>
                            <w:div w:id="2069958782">
                              <w:marLeft w:val="0"/>
                              <w:marRight w:val="0"/>
                              <w:marTop w:val="0"/>
                              <w:marBottom w:val="0"/>
                              <w:divBdr>
                                <w:top w:val="none" w:sz="0" w:space="0" w:color="auto"/>
                                <w:left w:val="none" w:sz="0" w:space="0" w:color="auto"/>
                                <w:bottom w:val="none" w:sz="0" w:space="0" w:color="auto"/>
                                <w:right w:val="none" w:sz="0" w:space="0" w:color="auto"/>
                              </w:divBdr>
                              <w:divsChild>
                                <w:div w:id="8382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73859">
                      <w:marLeft w:val="225"/>
                      <w:marRight w:val="225"/>
                      <w:marTop w:val="225"/>
                      <w:marBottom w:val="225"/>
                      <w:divBdr>
                        <w:top w:val="none" w:sz="0" w:space="0" w:color="auto"/>
                        <w:left w:val="none" w:sz="0" w:space="0" w:color="auto"/>
                        <w:bottom w:val="none" w:sz="0" w:space="0" w:color="auto"/>
                        <w:right w:val="none" w:sz="0" w:space="0" w:color="auto"/>
                      </w:divBdr>
                      <w:divsChild>
                        <w:div w:id="708653748">
                          <w:marLeft w:val="225"/>
                          <w:marRight w:val="0"/>
                          <w:marTop w:val="0"/>
                          <w:marBottom w:val="0"/>
                          <w:divBdr>
                            <w:top w:val="none" w:sz="0" w:space="0" w:color="auto"/>
                            <w:left w:val="none" w:sz="0" w:space="0" w:color="auto"/>
                            <w:bottom w:val="none" w:sz="0" w:space="0" w:color="auto"/>
                            <w:right w:val="none" w:sz="0" w:space="0" w:color="auto"/>
                          </w:divBdr>
                          <w:divsChild>
                            <w:div w:id="566494843">
                              <w:marLeft w:val="0"/>
                              <w:marRight w:val="0"/>
                              <w:marTop w:val="0"/>
                              <w:marBottom w:val="0"/>
                              <w:divBdr>
                                <w:top w:val="none" w:sz="0" w:space="0" w:color="auto"/>
                                <w:left w:val="none" w:sz="0" w:space="0" w:color="auto"/>
                                <w:bottom w:val="none" w:sz="0" w:space="0" w:color="auto"/>
                                <w:right w:val="none" w:sz="0" w:space="0" w:color="auto"/>
                              </w:divBdr>
                              <w:divsChild>
                                <w:div w:id="368452723">
                                  <w:marLeft w:val="0"/>
                                  <w:marRight w:val="0"/>
                                  <w:marTop w:val="30"/>
                                  <w:marBottom w:val="15"/>
                                  <w:divBdr>
                                    <w:top w:val="none" w:sz="0" w:space="0" w:color="auto"/>
                                    <w:left w:val="none" w:sz="0" w:space="0" w:color="auto"/>
                                    <w:bottom w:val="none" w:sz="0" w:space="0" w:color="auto"/>
                                    <w:right w:val="none" w:sz="0" w:space="0" w:color="auto"/>
                                  </w:divBdr>
                                </w:div>
                                <w:div w:id="17828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002221">
          <w:marLeft w:val="180"/>
          <w:marRight w:val="0"/>
          <w:marTop w:val="0"/>
          <w:marBottom w:val="0"/>
          <w:divBdr>
            <w:top w:val="none" w:sz="0" w:space="0" w:color="auto"/>
            <w:left w:val="none" w:sz="0" w:space="0" w:color="auto"/>
            <w:bottom w:val="none" w:sz="0" w:space="0" w:color="auto"/>
            <w:right w:val="none" w:sz="0" w:space="0" w:color="auto"/>
          </w:divBdr>
          <w:divsChild>
            <w:div w:id="506334614">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646010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footer" Target="footer5.xml"/><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eader" Target="header10.xml"/><Relationship Id="rId84" Type="http://schemas.openxmlformats.org/officeDocument/2006/relationships/footer" Target="footer13.xml"/><Relationship Id="rId7" Type="http://schemas.openxmlformats.org/officeDocument/2006/relationships/footnotes" Target="footnotes.xml"/><Relationship Id="rId71" Type="http://schemas.openxmlformats.org/officeDocument/2006/relationships/header" Target="header8.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footer" Target="footer7.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oter" Target="footer9.xml"/><Relationship Id="rId79" Type="http://schemas.openxmlformats.org/officeDocument/2006/relationships/header" Target="header12.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footer" Target="footer1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6.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footer" Target="footer8.xml"/><Relationship Id="rId80" Type="http://schemas.openxmlformats.org/officeDocument/2006/relationships/footer" Target="footer11.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1.png"/><Relationship Id="rId83" Type="http://schemas.openxmlformats.org/officeDocument/2006/relationships/header" Target="header14.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header" Target="header7.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eader" Target="header9.xml"/><Relationship Id="rId78" Type="http://schemas.openxmlformats.org/officeDocument/2006/relationships/footer" Target="footer10.xml"/><Relationship Id="rId81" Type="http://schemas.openxmlformats.org/officeDocument/2006/relationships/header" Target="header13.xml"/><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Template>
  <TotalTime>355</TotalTime>
  <Pages>37</Pages>
  <Words>3692</Words>
  <Characters>19943</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23588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LEONARDO VICCHIETTI IANNOTTA</cp:lastModifiedBy>
  <cp:revision>152</cp:revision>
  <cp:lastPrinted>2009-11-04T00:12:00Z</cp:lastPrinted>
  <dcterms:created xsi:type="dcterms:W3CDTF">2021-06-08T22:41:00Z</dcterms:created>
  <dcterms:modified xsi:type="dcterms:W3CDTF">2021-06-10T13:14:00Z</dcterms:modified>
</cp:coreProperties>
</file>